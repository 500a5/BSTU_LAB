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AD4A" w14:textId="77777777" w:rsidR="00222A01" w:rsidRDefault="00222A01">
      <w:pPr>
        <w:pStyle w:val="ab"/>
      </w:pPr>
    </w:p>
    <w:sdt>
      <w:sdtPr>
        <w:alias w:val="Ваше имя"/>
        <w:tag w:val=""/>
        <w:id w:val="-574512284"/>
        <w:placeholder>
          <w:docPart w:val="E3C7336D399D41B096378D88384AA9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651975A" w14:textId="7AEA8338" w:rsidR="00117912" w:rsidRDefault="00AB045B" w:rsidP="00AB1734">
          <w:pPr>
            <w:pStyle w:val="ac"/>
          </w:pPr>
          <w:r>
            <w:t>Стрельников Антон Павлович</w:t>
          </w:r>
        </w:p>
      </w:sdtContent>
    </w:sdt>
    <w:tbl>
      <w:tblPr>
        <w:tblStyle w:val="a8"/>
        <w:tblW w:w="5106" w:type="pct"/>
        <w:tblLook w:val="04A0" w:firstRow="1" w:lastRow="0" w:firstColumn="1" w:lastColumn="0" w:noHBand="0" w:noVBand="1"/>
      </w:tblPr>
      <w:tblGrid>
        <w:gridCol w:w="2047"/>
        <w:gridCol w:w="429"/>
        <w:gridCol w:w="7477"/>
      </w:tblGrid>
      <w:tr w:rsidR="00117912" w:rsidRPr="00D47AFC" w14:paraId="3997857B" w14:textId="77777777" w:rsidTr="00D5272C">
        <w:trPr>
          <w:trHeight w:val="279"/>
        </w:trPr>
        <w:tc>
          <w:tcPr>
            <w:tcW w:w="2047" w:type="dxa"/>
          </w:tcPr>
          <w:p w14:paraId="632852E1" w14:textId="77777777" w:rsidR="00117912" w:rsidRDefault="00EA7E0D" w:rsidP="004A261C">
            <w:pPr>
              <w:pStyle w:val="1"/>
            </w:pPr>
            <w:r>
              <w:rPr>
                <w:lang w:bidi="ru-RU"/>
              </w:rPr>
              <w:t>ПРОЕКТЫ</w:t>
            </w:r>
          </w:p>
        </w:tc>
        <w:tc>
          <w:tcPr>
            <w:tcW w:w="429" w:type="dxa"/>
          </w:tcPr>
          <w:p w14:paraId="1D0063E6" w14:textId="77777777" w:rsidR="00117912" w:rsidRDefault="00117912"/>
        </w:tc>
        <w:tc>
          <w:tcPr>
            <w:tcW w:w="747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kern w:val="0"/>
                <w:sz w:val="24"/>
                <w:szCs w:val="24"/>
                <w:lang w:eastAsia="en-GB"/>
              </w:rPr>
              <w:id w:val="-1236314389"/>
              <w:placeholder>
                <w:docPart w:val="9B2C369F267E4F809A7D04ADF5F0C3AA"/>
              </w:placeholder>
            </w:sdtPr>
            <w:sdtEndPr>
              <w:rPr>
                <w:rFonts w:ascii="Times New Roman" w:eastAsia="Times New Roman" w:hAnsi="Times New Roman" w:cs="Times New Roman"/>
                <w:color w:val="auto"/>
              </w:rPr>
            </w:sdtEndPr>
            <w:sdtContent>
              <w:p w14:paraId="6EBD206C" w14:textId="77777777" w:rsidR="00385A2D" w:rsidRPr="00AB045B" w:rsidRDefault="00385A2D" w:rsidP="00385A2D">
                <w:pPr>
                  <w:pStyle w:val="2"/>
                  <w:spacing w:line="276" w:lineRule="auto"/>
                  <w:jc w:val="both"/>
                  <w:rPr>
                    <w:b w:val="0"/>
                    <w:bCs w:val="0"/>
                    <w:caps w:val="0"/>
                  </w:rPr>
                </w:pPr>
                <w:r>
                  <w:t>ГЕОРАДАР</w:t>
                </w:r>
              </w:p>
              <w:p w14:paraId="3856A322" w14:textId="0A9F8CE3" w:rsidR="00385A2D" w:rsidRPr="00614563" w:rsidRDefault="00385A2D" w:rsidP="00F82038">
                <w:pPr>
                  <w:pStyle w:val="af3"/>
                  <w:spacing w:before="0" w:beforeAutospacing="0"/>
                  <w:jc w:val="both"/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</w:pPr>
                <w:r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Исправлени</w:t>
                </w:r>
                <w:r w:rsidR="00610BA9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я</w:t>
                </w:r>
                <w:r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</w:t>
                </w:r>
                <w:r w:rsidR="00610BA9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с последующей доработкой макетов окон согласно представленным правкам</w:t>
                </w:r>
                <w:r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.</w:t>
                </w:r>
              </w:p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342226594"/>
              <w:placeholder>
                <w:docPart w:val="72A61F70FEF1429EB6BB995682276A51"/>
              </w:placeholder>
            </w:sdtPr>
            <w:sdtContent>
              <w:p w14:paraId="7E16C30D" w14:textId="77777777" w:rsidR="00385A2D" w:rsidRPr="006417FD" w:rsidRDefault="00385A2D" w:rsidP="00385A2D">
                <w:pPr>
                  <w:pStyle w:val="2"/>
                  <w:spacing w:line="276" w:lineRule="auto"/>
                  <w:jc w:val="both"/>
                  <w:rPr>
                    <w:b w:val="0"/>
                    <w:bCs w:val="0"/>
                    <w:caps w:val="0"/>
                  </w:rPr>
                </w:pPr>
                <w:r>
                  <w:t>диетология</w:t>
                </w:r>
              </w:p>
              <w:p w14:paraId="4A45C5F4" w14:textId="53D72C09" w:rsidR="00385A2D" w:rsidRPr="00BB7F70" w:rsidRDefault="00385A2D" w:rsidP="00D5272C">
                <w:pPr>
                  <w:pStyle w:val="af3"/>
                  <w:spacing w:before="0" w:beforeAutospacing="0"/>
                  <w:jc w:val="both"/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</w:pPr>
                <w:r w:rsidRPr="00047F97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Разработка мобильного приложения для диетологов, составления ими рациона и рецептов клиентам</w:t>
                </w:r>
                <w:r w:rsidRPr="00CF523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. Разработка </w:t>
                </w:r>
                <w:r w:rsid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val="en-US" w:eastAsia="ja-JP"/>
                  </w:rPr>
                  <w:t>UI</w:t>
                </w:r>
                <w:r w:rsid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и </w:t>
                </w:r>
                <w:r w:rsidRPr="00CF523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логики</w:t>
                </w:r>
                <w:r w:rsid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работы некоторых окон приложения.</w:t>
                </w:r>
                <w:r w:rsidR="00BB7F70" w:rsidRP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</w:t>
                </w:r>
              </w:p>
              <w:p w14:paraId="5716D76F" w14:textId="6B60D4CC" w:rsidR="00385A2D" w:rsidRDefault="00385A2D" w:rsidP="00385A2D">
                <w:r w:rsidRPr="00211D19">
                  <w:rPr>
                    <w:u w:val="single"/>
                  </w:rPr>
                  <w:t>Задействованные технологии</w:t>
                </w:r>
                <w:r w:rsidRPr="00F7094C">
                  <w:t>:</w:t>
                </w:r>
                <w:r w:rsidR="00614563">
                  <w:t xml:space="preserve"> </w:t>
                </w:r>
                <w:r w:rsidR="00614563">
                  <w:rPr>
                    <w:lang w:val="en-US"/>
                  </w:rPr>
                  <w:t>Firebase</w:t>
                </w:r>
                <w:r w:rsidR="00BB7F70" w:rsidRPr="00BB7F70">
                  <w:t xml:space="preserve">, </w:t>
                </w:r>
                <w:r w:rsidR="00BB7F70">
                  <w:rPr>
                    <w:lang w:val="en-US"/>
                  </w:rPr>
                  <w:t>Retrofit</w:t>
                </w:r>
                <w:r w:rsidR="00502A4D" w:rsidRPr="00A26CE2">
                  <w:t xml:space="preserve">, </w:t>
                </w:r>
                <w:r w:rsidR="00502A4D">
                  <w:rPr>
                    <w:lang w:val="en-US"/>
                  </w:rPr>
                  <w:t>Glide</w:t>
                </w:r>
                <w:r>
                  <w:t>.</w:t>
                </w:r>
              </w:p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586196175"/>
              <w:placeholder>
                <w:docPart w:val="029F90CE62C24F68B6AA86B14ABCEFC8"/>
              </w:placeholder>
            </w:sdtPr>
            <w:sdtContent>
              <w:p w14:paraId="34B8E45E" w14:textId="77777777" w:rsidR="00385A2D" w:rsidRPr="006417FD" w:rsidRDefault="00385A2D" w:rsidP="00385A2D">
                <w:pPr>
                  <w:pStyle w:val="2"/>
                  <w:spacing w:line="276" w:lineRule="auto"/>
                  <w:jc w:val="both"/>
                  <w:rPr>
                    <w:b w:val="0"/>
                    <w:bCs w:val="0"/>
                    <w:caps w:val="0"/>
                  </w:rPr>
                </w:pPr>
                <w:r>
                  <w:t>Мобильное место врача</w:t>
                </w:r>
              </w:p>
              <w:p w14:paraId="341DB36E" w14:textId="59974072" w:rsidR="00385A2D" w:rsidRPr="00721F30" w:rsidRDefault="00385A2D" w:rsidP="00D5272C">
                <w:pPr>
                  <w:pStyle w:val="af3"/>
                  <w:spacing w:before="0" w:beforeAutospacing="0"/>
                  <w:jc w:val="both"/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val="en-US" w:eastAsia="ja-JP"/>
                  </w:rPr>
                </w:pPr>
                <w:r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Реализация интерфейса окон для заполнения медицинской карты пациента. Разработка логики окон приложения. Реализация получения и отправки данных по </w:t>
                </w:r>
                <w:r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val="en-US" w:eastAsia="ja-JP"/>
                  </w:rPr>
                  <w:t>API</w:t>
                </w:r>
                <w:r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.</w:t>
                </w:r>
                <w:r w:rsidR="00920599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Редизайн приложения.</w:t>
                </w:r>
                <w:r w:rsidR="00721F3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Разработка </w:t>
                </w:r>
                <w:r w:rsidR="00721F3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val="en-US" w:eastAsia="ja-JP"/>
                  </w:rPr>
                  <w:t>Custom View.</w:t>
                </w:r>
              </w:p>
              <w:p w14:paraId="414E8BE6" w14:textId="0662CEFC" w:rsidR="00385A2D" w:rsidRPr="00385A2D" w:rsidRDefault="00385A2D" w:rsidP="00385A2D">
                <w:r w:rsidRPr="00211D19">
                  <w:rPr>
                    <w:u w:val="single"/>
                  </w:rPr>
                  <w:t>Задействованные технологии</w:t>
                </w:r>
                <w:r w:rsidRPr="00F7094C">
                  <w:t>:</w:t>
                </w:r>
                <w:r w:rsidR="00614563" w:rsidRPr="00A26CE2">
                  <w:t xml:space="preserve"> </w:t>
                </w:r>
                <w:r w:rsidR="00614563">
                  <w:rPr>
                    <w:lang w:val="en-US"/>
                  </w:rPr>
                  <w:t>Retrofit</w:t>
                </w:r>
                <w:r w:rsidR="00614563" w:rsidRPr="00A26CE2">
                  <w:t xml:space="preserve">, </w:t>
                </w:r>
                <w:r w:rsidR="00614563">
                  <w:rPr>
                    <w:lang w:val="en-US"/>
                  </w:rPr>
                  <w:t>RxJava</w:t>
                </w:r>
                <w:r w:rsidR="00B76F6E">
                  <w:t>2</w:t>
                </w:r>
                <w:r>
                  <w:t>.</w:t>
                </w:r>
              </w:p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570489028"/>
              <w:placeholder>
                <w:docPart w:val="BBF8E7FE2FB24688B780835C6CEC4C8E"/>
              </w:placeholder>
            </w:sdtPr>
            <w:sdtContent>
              <w:p w14:paraId="411D3AFD" w14:textId="5CFEDC4F" w:rsidR="00AB045B" w:rsidRPr="00FD5C90" w:rsidRDefault="00AB045B" w:rsidP="00AB045B">
                <w:pPr>
                  <w:pStyle w:val="2"/>
                  <w:spacing w:line="276" w:lineRule="auto"/>
                  <w:jc w:val="both"/>
                  <w:rPr>
                    <w:b w:val="0"/>
                    <w:bCs w:val="0"/>
                    <w:caps w:val="0"/>
                  </w:rPr>
                </w:pPr>
                <w:r>
                  <w:rPr>
                    <w:lang w:val="en-US"/>
                  </w:rPr>
                  <w:t>RCM</w:t>
                </w:r>
              </w:p>
              <w:p w14:paraId="196CC8DD" w14:textId="17856670" w:rsidR="00AB045B" w:rsidRPr="00B42110" w:rsidRDefault="003477A0" w:rsidP="00D5272C">
                <w:pPr>
                  <w:pStyle w:val="af3"/>
                  <w:spacing w:before="0" w:beforeAutospacing="0"/>
                  <w:jc w:val="both"/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</w:pPr>
                <w:r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Разработка мобильного приложения для </w:t>
                </w:r>
                <w:r w:rsidR="008E11E1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помощи контроля работоспособности агрегатов на предприятии. Разработка архитектуры приложения. Разработка интерфейса приложения. </w:t>
                </w:r>
                <w:r w:rsidR="00D610EC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Разработка логики работы приложения. </w:t>
                </w:r>
                <w:r w:rsidR="008E11E1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Разработка взаимодействия с локальной базой данных. </w:t>
                </w:r>
                <w:r w:rsidR="00F71D3F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Реализация получения и отправки данных по </w:t>
                </w:r>
                <w:r w:rsidR="00F71D3F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val="en-US" w:eastAsia="ja-JP"/>
                  </w:rPr>
                  <w:t>API</w:t>
                </w:r>
                <w:r w:rsidR="008E11E1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. </w:t>
                </w:r>
                <w:r w:rsidR="00B4211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Исправление багов, связанных с: неправильной обработкой результатов считывания </w:t>
                </w:r>
                <w:r w:rsidR="00B4211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val="en-US" w:eastAsia="ja-JP"/>
                  </w:rPr>
                  <w:t>QR</w:t>
                </w:r>
                <w:r w:rsidR="00B4211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-кода, взаимодействием с сервером, сохранением в локальную базу данных.</w:t>
                </w:r>
              </w:p>
              <w:p w14:paraId="2FA89452" w14:textId="4C161650" w:rsidR="002F5D7D" w:rsidRPr="008E11E1" w:rsidRDefault="00AB045B" w:rsidP="00A15765">
                <w:pPr>
                  <w:spacing w:after="40" w:line="276" w:lineRule="auto"/>
                </w:pPr>
                <w:r w:rsidRPr="00211D19">
                  <w:rPr>
                    <w:u w:val="single"/>
                  </w:rPr>
                  <w:t>Задействованные</w:t>
                </w:r>
                <w:r w:rsidRPr="008E11E1">
                  <w:rPr>
                    <w:u w:val="single"/>
                  </w:rPr>
                  <w:t xml:space="preserve"> </w:t>
                </w:r>
                <w:r w:rsidRPr="00211D19">
                  <w:rPr>
                    <w:u w:val="single"/>
                  </w:rPr>
                  <w:t>технологии</w:t>
                </w:r>
                <w:r w:rsidR="008E11E1">
                  <w:rPr>
                    <w:u w:val="single"/>
                  </w:rPr>
                  <w:t>: Re</w:t>
                </w:r>
                <w:r w:rsidR="008E11E1">
                  <w:rPr>
                    <w:u w:val="single"/>
                    <w:lang w:val="en-US"/>
                  </w:rPr>
                  <w:t>trofit</w:t>
                </w:r>
                <w:r w:rsidR="008E11E1" w:rsidRPr="008E11E1">
                  <w:rPr>
                    <w:u w:val="single"/>
                  </w:rPr>
                  <w:t xml:space="preserve">, </w:t>
                </w:r>
                <w:r w:rsidR="008E11E1">
                  <w:rPr>
                    <w:u w:val="single"/>
                    <w:lang w:val="en-US"/>
                  </w:rPr>
                  <w:t>RxJava</w:t>
                </w:r>
                <w:r w:rsidR="00B76F6E">
                  <w:rPr>
                    <w:u w:val="single"/>
                  </w:rPr>
                  <w:t>2</w:t>
                </w:r>
                <w:r w:rsidR="008E11E1" w:rsidRPr="008E11E1">
                  <w:rPr>
                    <w:u w:val="single"/>
                  </w:rPr>
                  <w:t>,</w:t>
                </w:r>
                <w:r w:rsidR="00FD5C90">
                  <w:rPr>
                    <w:u w:val="single"/>
                  </w:rPr>
                  <w:t xml:space="preserve"> </w:t>
                </w:r>
                <w:r w:rsidR="005373C9">
                  <w:rPr>
                    <w:u w:val="single"/>
                    <w:lang w:val="en-US"/>
                  </w:rPr>
                  <w:t>SQLite</w:t>
                </w:r>
                <w:r w:rsidR="00792C71" w:rsidRPr="00792C71">
                  <w:rPr>
                    <w:u w:val="single"/>
                  </w:rPr>
                  <w:t xml:space="preserve">, </w:t>
                </w:r>
                <w:r w:rsidR="00792C71">
                  <w:rPr>
                    <w:u w:val="single"/>
                    <w:lang w:val="en-US"/>
                  </w:rPr>
                  <w:t>Picasso</w:t>
                </w:r>
                <w:r w:rsidRPr="008E11E1">
                  <w:t>.</w:t>
                </w:r>
              </w:p>
            </w:sdtContent>
          </w:sdt>
          <w:p w14:paraId="23FC6D75" w14:textId="77777777" w:rsidR="00A26CE2" w:rsidRPr="006417FD" w:rsidRDefault="00A26CE2" w:rsidP="00A26CE2">
            <w:pPr>
              <w:pStyle w:val="2"/>
              <w:spacing w:line="276" w:lineRule="auto"/>
              <w:jc w:val="both"/>
              <w:rPr>
                <w:b w:val="0"/>
                <w:bCs w:val="0"/>
                <w:caps w:val="0"/>
              </w:rPr>
            </w:pPr>
            <w:r>
              <w:t>Мой край</w:t>
            </w:r>
          </w:p>
          <w:p w14:paraId="25FFDF3F" w14:textId="77777777" w:rsidR="00A26CE2" w:rsidRPr="00BC2521" w:rsidRDefault="00A26CE2" w:rsidP="00D5272C">
            <w:pPr>
              <w:pStyle w:val="af3"/>
              <w:spacing w:before="0" w:beforeAutospacing="0"/>
              <w:jc w:val="both"/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Разработка мобильного приложения-</w:t>
            </w:r>
            <w:r w:rsidRPr="00BC2521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гид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а</w:t>
            </w:r>
            <w:r w:rsidRPr="00BC2521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по различным местам Белгородской области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. Разработка архитектуры приложения. Разработка логики работы приложения. Разработка интерфейса приложения. Работа с платформой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Firebase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-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Realtime</w:t>
            </w:r>
            <w:r w:rsidRPr="00D610EC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DB</w:t>
            </w:r>
            <w:r w:rsidRPr="00D610EC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Storage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. Взаимодействие с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Google</w:t>
            </w:r>
            <w:r w:rsidRPr="00120F7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Directions</w:t>
            </w:r>
            <w:r w:rsidRPr="00120F7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API</w:t>
            </w:r>
            <w:r w:rsidRPr="00120F7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Google</w:t>
            </w:r>
            <w:r w:rsidRPr="00120F7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Map</w:t>
            </w:r>
            <w:r w:rsidRPr="00120F7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API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. Исправление багов, связанных с: неправильная работа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UI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, записью данных в БД, отрисовкой карты. Рефакторинг кода.</w:t>
            </w:r>
          </w:p>
          <w:p w14:paraId="5C0A994F" w14:textId="674E90CE" w:rsidR="00AB045B" w:rsidRDefault="00A26CE2" w:rsidP="00A26CE2">
            <w:pPr>
              <w:rPr>
                <w:b/>
                <w:bCs/>
                <w:u w:val="single"/>
                <w:lang w:val="en-US"/>
              </w:rPr>
            </w:pPr>
            <w:r w:rsidRPr="00211D19">
              <w:rPr>
                <w:u w:val="single"/>
              </w:rPr>
              <w:t>Задействованные технологии</w:t>
            </w:r>
            <w:r w:rsidRPr="00F7094C">
              <w:t xml:space="preserve">: </w:t>
            </w:r>
            <w:r>
              <w:rPr>
                <w:u w:val="single"/>
              </w:rPr>
              <w:t>Re</w:t>
            </w:r>
            <w:r>
              <w:rPr>
                <w:u w:val="single"/>
                <w:lang w:val="en-US"/>
              </w:rPr>
              <w:t>trofit</w:t>
            </w:r>
            <w:r w:rsidRPr="008E11E1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RxJava</w:t>
            </w:r>
            <w:r w:rsidR="00B76F6E">
              <w:rPr>
                <w:u w:val="single"/>
              </w:rPr>
              <w:t>2</w:t>
            </w:r>
            <w:r w:rsidRPr="000667ED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Google</w:t>
            </w:r>
            <w:r w:rsidRPr="000667ED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API</w:t>
            </w:r>
            <w:r w:rsidRPr="000667ED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Firebase</w:t>
            </w:r>
            <w:r w:rsidRPr="00792C71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Glide</w:t>
            </w:r>
          </w:p>
          <w:p w14:paraId="0616B2C7" w14:textId="0A3E17AA" w:rsidR="00A26CE2" w:rsidRPr="006417FD" w:rsidRDefault="00A26CE2" w:rsidP="00A26CE2">
            <w:pPr>
              <w:pStyle w:val="2"/>
              <w:spacing w:line="276" w:lineRule="auto"/>
              <w:jc w:val="both"/>
              <w:rPr>
                <w:b w:val="0"/>
                <w:bCs w:val="0"/>
                <w:caps w:val="0"/>
              </w:rPr>
            </w:pPr>
            <w:r>
              <w:t>СВИНОФОН</w:t>
            </w:r>
          </w:p>
          <w:p w14:paraId="2FD52162" w14:textId="2804AA87" w:rsidR="00A26CE2" w:rsidRPr="00B807D1" w:rsidRDefault="00A26CE2" w:rsidP="00A26CE2">
            <w:pPr>
              <w:jc w:val="both"/>
            </w:pPr>
            <w:r>
              <w:t>Разработка мобильного приложения</w:t>
            </w:r>
            <w:r w:rsidRPr="00A26CE2">
              <w:t>,</w:t>
            </w:r>
            <w:r>
              <w:t xml:space="preserve"> </w:t>
            </w:r>
            <w:r w:rsidRPr="00A26CE2">
              <w:t>предназначенного</w:t>
            </w:r>
            <w:r>
              <w:t xml:space="preserve"> </w:t>
            </w:r>
            <w:r w:rsidRPr="00A26CE2">
              <w:t>для оперативного ввода показателей зоотехнического учета и информации о технологических и других производственных процессах</w:t>
            </w:r>
            <w:r>
              <w:t>. Разработка архитектуры приложения</w:t>
            </w:r>
            <w:r>
              <w:t xml:space="preserve"> с использованием </w:t>
            </w:r>
            <w:r>
              <w:rPr>
                <w:lang w:val="en-US"/>
              </w:rPr>
              <w:t>Clean</w:t>
            </w:r>
            <w:r w:rsidRPr="00F82038">
              <w:t xml:space="preserve"> </w:t>
            </w:r>
            <w:r>
              <w:rPr>
                <w:lang w:val="en-US"/>
              </w:rPr>
              <w:t>Architecture</w:t>
            </w:r>
            <w:r>
              <w:t>. Разработка логики работы приложения.</w:t>
            </w:r>
            <w:r w:rsidR="00783E10">
              <w:t xml:space="preserve"> </w:t>
            </w:r>
            <w:r w:rsidR="00783E10">
              <w:t xml:space="preserve">Разработка взаимодействия с локальной базой данных. Реализация получения и отправки данных по </w:t>
            </w:r>
            <w:r w:rsidR="00783E10">
              <w:rPr>
                <w:lang w:val="en-US"/>
              </w:rPr>
              <w:t>API</w:t>
            </w:r>
            <w:r w:rsidR="00783E10">
              <w:t>.</w:t>
            </w:r>
            <w:r>
              <w:t xml:space="preserve"> Разработка интерфейса приложения. Рефакторинг кода.</w:t>
            </w:r>
            <w:r w:rsidR="00B807D1">
              <w:t xml:space="preserve"> Разработка </w:t>
            </w:r>
            <w:r w:rsidR="00B807D1">
              <w:rPr>
                <w:lang w:val="en-US"/>
              </w:rPr>
              <w:t>Custom</w:t>
            </w:r>
            <w:r w:rsidR="00B807D1" w:rsidRPr="00B807D1">
              <w:t xml:space="preserve"> </w:t>
            </w:r>
            <w:r w:rsidR="00B807D1">
              <w:rPr>
                <w:lang w:val="en-US"/>
              </w:rPr>
              <w:t>View</w:t>
            </w:r>
            <w:r w:rsidR="00B807D1" w:rsidRPr="00B807D1">
              <w:t>.</w:t>
            </w:r>
          </w:p>
          <w:p w14:paraId="457F2411" w14:textId="17AB5DCF" w:rsidR="006023D7" w:rsidRPr="00A26CE2" w:rsidRDefault="00A26CE2" w:rsidP="006023D7">
            <w:pPr>
              <w:rPr>
                <w:b/>
                <w:bCs/>
              </w:rPr>
            </w:pPr>
            <w:r w:rsidRPr="00211D19">
              <w:rPr>
                <w:u w:val="single"/>
              </w:rPr>
              <w:t>Задействованные технологии</w:t>
            </w:r>
            <w:r w:rsidRPr="00F7094C">
              <w:t xml:space="preserve">: </w:t>
            </w:r>
            <w:r w:rsidR="00B807D1" w:rsidRPr="00B807D1">
              <w:rPr>
                <w:u w:val="single"/>
              </w:rPr>
              <w:t>RxJava</w:t>
            </w:r>
            <w:r w:rsidR="00B76F6E">
              <w:rPr>
                <w:u w:val="single"/>
              </w:rPr>
              <w:t>2</w:t>
            </w:r>
            <w:r w:rsidR="00B807D1" w:rsidRPr="00B807D1">
              <w:rPr>
                <w:u w:val="single"/>
              </w:rPr>
              <w:t>, Dagger</w:t>
            </w:r>
            <w:r w:rsidR="00B76F6E">
              <w:rPr>
                <w:u w:val="single"/>
              </w:rPr>
              <w:t>2</w:t>
            </w:r>
            <w:r w:rsidR="00B807D1" w:rsidRPr="00B807D1">
              <w:rPr>
                <w:u w:val="single"/>
              </w:rPr>
              <w:t>, Room, MVVM, Retrofit</w:t>
            </w:r>
          </w:p>
        </w:tc>
      </w:tr>
      <w:tr w:rsidR="00117912" w:rsidRPr="000F129D" w14:paraId="467817A5" w14:textId="77777777" w:rsidTr="000C10BD">
        <w:trPr>
          <w:trHeight w:val="2544"/>
        </w:trPr>
        <w:tc>
          <w:tcPr>
            <w:tcW w:w="2047" w:type="dxa"/>
          </w:tcPr>
          <w:p w14:paraId="04E88958" w14:textId="77777777" w:rsidR="00117912" w:rsidRDefault="005D276B">
            <w:pPr>
              <w:pStyle w:val="1"/>
            </w:pPr>
            <w:r>
              <w:rPr>
                <w:lang w:bidi="ru-RU"/>
              </w:rPr>
              <w:lastRenderedPageBreak/>
              <w:t>Навыки</w:t>
            </w:r>
          </w:p>
        </w:tc>
        <w:tc>
          <w:tcPr>
            <w:tcW w:w="429" w:type="dxa"/>
          </w:tcPr>
          <w:p w14:paraId="67E99749" w14:textId="77777777" w:rsidR="00117912" w:rsidRPr="00E87639" w:rsidRDefault="00117912">
            <w:pPr>
              <w:rPr>
                <w:lang w:val="en-US"/>
              </w:rPr>
            </w:pPr>
          </w:p>
        </w:tc>
        <w:tc>
          <w:tcPr>
            <w:tcW w:w="7477" w:type="dxa"/>
          </w:tcPr>
          <w:sdt>
            <w:sdtPr>
              <w:id w:val="-1116827610"/>
            </w:sdtPr>
            <w:sdtContent>
              <w:sdt>
                <w:sdtPr>
                  <w:id w:val="-2006429974"/>
                  <w:placeholder>
                    <w:docPart w:val="09DB0CF0D50A42088607C93FD5B664F7"/>
                  </w:placeholder>
                </w:sdtPr>
                <w:sdtContent>
                  <w:p w14:paraId="023C0A46" w14:textId="5DC5F966" w:rsidR="00E072E8" w:rsidRDefault="00904803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 w:rsidRPr="00E072E8">
                      <w:t>Языки</w:t>
                    </w:r>
                    <w:r w:rsidRPr="00FD5C90">
                      <w:t xml:space="preserve"> </w:t>
                    </w:r>
                    <w:r w:rsidRPr="00E072E8">
                      <w:t>программирования</w:t>
                    </w:r>
                    <w:r w:rsidRPr="00FD5C90">
                      <w:t>:</w:t>
                    </w:r>
                    <w:r w:rsidR="00FD5C90">
                      <w:t xml:space="preserve"> </w:t>
                    </w:r>
                    <w:r w:rsidR="00FD5C90">
                      <w:rPr>
                        <w:lang w:val="en-US"/>
                      </w:rPr>
                      <w:t>Kotlin</w:t>
                    </w:r>
                    <w:r w:rsidR="00FD5C90" w:rsidRPr="00FD5C90">
                      <w:t xml:space="preserve">, </w:t>
                    </w:r>
                    <w:r w:rsidR="00FD5C90">
                      <w:rPr>
                        <w:lang w:val="en-US"/>
                      </w:rPr>
                      <w:t>Java</w:t>
                    </w:r>
                    <w:r w:rsidR="00047F97" w:rsidRPr="00047F97">
                      <w:t xml:space="preserve">, </w:t>
                    </w:r>
                    <w:r w:rsidR="00610BA9">
                      <w:rPr>
                        <w:lang w:val="en-US"/>
                      </w:rPr>
                      <w:t>SQLite</w:t>
                    </w:r>
                    <w:r w:rsidR="00E072E8" w:rsidRPr="00FD5C90">
                      <w:rPr>
                        <w:lang w:bidi="ru-RU"/>
                      </w:rPr>
                      <w:t>;</w:t>
                    </w:r>
                  </w:p>
                  <w:p w14:paraId="3988E628" w14:textId="2CC6B2CC" w:rsidR="00610BA9" w:rsidRPr="00610BA9" w:rsidRDefault="00610BA9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 xml:space="preserve">Методологии: </w:t>
                    </w:r>
                    <w:r>
                      <w:rPr>
                        <w:lang w:val="en-US" w:bidi="ru-RU"/>
                      </w:rPr>
                      <w:t>Kanban</w:t>
                    </w:r>
                    <w:r w:rsidRPr="00A26CE2">
                      <w:rPr>
                        <w:lang w:bidi="ru-RU"/>
                      </w:rPr>
                      <w:t>;</w:t>
                    </w:r>
                  </w:p>
                  <w:p w14:paraId="2A80ECA0" w14:textId="29077F7C" w:rsidR="008C5F5A" w:rsidRPr="008C5F5A" w:rsidRDefault="008C5F5A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 xml:space="preserve">Архитектурные паттерны: </w:t>
                    </w:r>
                    <w:r>
                      <w:rPr>
                        <w:lang w:val="en-US" w:bidi="ru-RU"/>
                      </w:rPr>
                      <w:t>MV</w:t>
                    </w:r>
                    <w:r w:rsidR="00920599">
                      <w:rPr>
                        <w:lang w:val="en-US" w:bidi="ru-RU"/>
                      </w:rPr>
                      <w:t>P</w:t>
                    </w:r>
                    <w:r w:rsidRPr="008C5F5A">
                      <w:rPr>
                        <w:lang w:bidi="ru-RU"/>
                      </w:rPr>
                      <w:t xml:space="preserve">, </w:t>
                    </w:r>
                    <w:r>
                      <w:rPr>
                        <w:lang w:val="en-US" w:bidi="ru-RU"/>
                      </w:rPr>
                      <w:t>MVVM</w:t>
                    </w:r>
                    <w:r w:rsidRPr="008C5F5A">
                      <w:rPr>
                        <w:lang w:bidi="ru-RU"/>
                      </w:rPr>
                      <w:t>;</w:t>
                    </w:r>
                  </w:p>
                  <w:p w14:paraId="702233A0" w14:textId="6B2A1C91" w:rsidR="00610BA9" w:rsidRPr="002C3F6A" w:rsidRDefault="008C5F5A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val="en-US" w:bidi="ru-RU"/>
                      </w:rPr>
                    </w:pPr>
                    <w:r>
                      <w:rPr>
                        <w:lang w:bidi="ru-RU"/>
                      </w:rPr>
                      <w:t>Библиотеки</w:t>
                    </w:r>
                    <w:r w:rsidRPr="002C3F6A">
                      <w:rPr>
                        <w:lang w:val="en-US" w:bidi="ru-RU"/>
                      </w:rPr>
                      <w:t xml:space="preserve">: </w:t>
                    </w:r>
                    <w:r>
                      <w:rPr>
                        <w:lang w:val="en-US" w:bidi="ru-RU"/>
                      </w:rPr>
                      <w:t>RxJava</w:t>
                    </w:r>
                    <w:r w:rsidR="002C3F6A" w:rsidRPr="002C3F6A">
                      <w:rPr>
                        <w:lang w:val="en-US" w:bidi="ru-RU"/>
                      </w:rPr>
                      <w:t>2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Picasso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Glide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Retrofit</w:t>
                    </w:r>
                    <w:r w:rsidR="002C3F6A">
                      <w:rPr>
                        <w:lang w:val="en-US" w:bidi="ru-RU"/>
                      </w:rPr>
                      <w:t>/</w:t>
                    </w:r>
                    <w:r w:rsidR="002C3F6A" w:rsidRPr="002C3F6A">
                      <w:rPr>
                        <w:lang w:val="en-US" w:bidi="ru-RU"/>
                      </w:rPr>
                      <w:t>OKHttp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2F7F4F">
                      <w:rPr>
                        <w:lang w:val="en-US" w:bidi="ru-RU"/>
                      </w:rPr>
                      <w:t>Room/</w:t>
                    </w:r>
                    <w:r w:rsidR="00610BA9">
                      <w:rPr>
                        <w:lang w:val="en-US" w:bidi="ru-RU"/>
                      </w:rPr>
                      <w:t>SQLite</w:t>
                    </w:r>
                    <w:r w:rsidR="00792C71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Android</w:t>
                    </w:r>
                    <w:r w:rsidR="00610BA9" w:rsidRPr="002C3F6A">
                      <w:rPr>
                        <w:lang w:val="en-US" w:bidi="ru-RU"/>
                      </w:rPr>
                      <w:t xml:space="preserve"> </w:t>
                    </w:r>
                    <w:r w:rsidR="00610BA9">
                      <w:rPr>
                        <w:lang w:val="en-US" w:bidi="ru-RU"/>
                      </w:rPr>
                      <w:t>Navigation</w:t>
                    </w:r>
                    <w:r w:rsidR="00610BA9" w:rsidRPr="002C3F6A">
                      <w:rPr>
                        <w:lang w:val="en-US" w:bidi="ru-RU"/>
                      </w:rPr>
                      <w:t xml:space="preserve"> </w:t>
                    </w:r>
                    <w:r w:rsidR="00610BA9">
                      <w:rPr>
                        <w:lang w:val="en-US" w:bidi="ru-RU"/>
                      </w:rPr>
                      <w:t>Component</w:t>
                    </w:r>
                    <w:r w:rsidR="00B76F6E">
                      <w:rPr>
                        <w:lang w:val="en-US" w:bidi="ru-RU"/>
                      </w:rPr>
                      <w:t>, DI(Dagger2)</w:t>
                    </w:r>
                    <w:r w:rsidR="00610BA9" w:rsidRPr="002C3F6A">
                      <w:rPr>
                        <w:lang w:val="en-US" w:bidi="ru-RU"/>
                      </w:rPr>
                      <w:t>;</w:t>
                    </w:r>
                  </w:p>
                  <w:p w14:paraId="60FE43B1" w14:textId="3FCA00D4" w:rsidR="002C3F6A" w:rsidRDefault="002C3F6A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val="en-US" w:bidi="ru-RU"/>
                      </w:rPr>
                    </w:pPr>
                    <w:r>
                      <w:rPr>
                        <w:lang w:bidi="ru-RU"/>
                      </w:rPr>
                      <w:t xml:space="preserve">Работа с </w:t>
                    </w:r>
                    <w:r>
                      <w:rPr>
                        <w:lang w:val="en-US" w:bidi="ru-RU"/>
                      </w:rPr>
                      <w:t>Git;</w:t>
                    </w:r>
                  </w:p>
                  <w:p w14:paraId="0AF0EBC4" w14:textId="2C365C07" w:rsidR="00610BA9" w:rsidRPr="00A26CE2" w:rsidRDefault="00610BA9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>Системы</w:t>
                    </w:r>
                    <w:r w:rsidRPr="00A26CE2">
                      <w:rPr>
                        <w:lang w:bidi="ru-RU"/>
                      </w:rPr>
                      <w:t xml:space="preserve"> </w:t>
                    </w:r>
                    <w:r>
                      <w:rPr>
                        <w:lang w:bidi="ru-RU"/>
                      </w:rPr>
                      <w:t>сборки</w:t>
                    </w:r>
                    <w:r w:rsidRPr="00A26CE2">
                      <w:rPr>
                        <w:lang w:bidi="ru-RU"/>
                      </w:rPr>
                      <w:t xml:space="preserve">: </w:t>
                    </w:r>
                    <w:r>
                      <w:rPr>
                        <w:lang w:val="en-US" w:bidi="ru-RU"/>
                      </w:rPr>
                      <w:t>Gradle</w:t>
                    </w:r>
                    <w:r w:rsidRPr="00A26CE2">
                      <w:rPr>
                        <w:lang w:bidi="ru-RU"/>
                      </w:rPr>
                      <w:t>;</w:t>
                    </w:r>
                  </w:p>
                  <w:p w14:paraId="0418CCDE" w14:textId="774173AA" w:rsidR="00117912" w:rsidRPr="00FD5C90" w:rsidRDefault="00021EB9" w:rsidP="00E072E8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40" w:line="276" w:lineRule="auto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>Языки</w:t>
                    </w:r>
                    <w:r w:rsidRPr="00FD5C90">
                      <w:rPr>
                        <w:lang w:bidi="ru-RU"/>
                      </w:rPr>
                      <w:t xml:space="preserve">: </w:t>
                    </w:r>
                    <w:r>
                      <w:rPr>
                        <w:lang w:bidi="ru-RU"/>
                      </w:rPr>
                      <w:t>русский</w:t>
                    </w:r>
                    <w:r w:rsidRPr="00FD5C90">
                      <w:rPr>
                        <w:lang w:bidi="ru-RU"/>
                      </w:rPr>
                      <w:t>/</w:t>
                    </w:r>
                    <w:r>
                      <w:rPr>
                        <w:lang w:bidi="ru-RU"/>
                      </w:rPr>
                      <w:t>английский</w:t>
                    </w:r>
                  </w:p>
                </w:sdtContent>
              </w:sdt>
            </w:sdtContent>
          </w:sdt>
        </w:tc>
      </w:tr>
      <w:tr w:rsidR="00117912" w14:paraId="2B5646A2" w14:textId="77777777" w:rsidTr="000C10BD">
        <w:trPr>
          <w:trHeight w:val="1343"/>
        </w:trPr>
        <w:tc>
          <w:tcPr>
            <w:tcW w:w="2047" w:type="dxa"/>
          </w:tcPr>
          <w:p w14:paraId="082FFB39" w14:textId="77777777" w:rsidR="00117912" w:rsidRDefault="005D276B">
            <w:pPr>
              <w:pStyle w:val="1"/>
            </w:pPr>
            <w:r>
              <w:rPr>
                <w:lang w:bidi="ru-RU"/>
              </w:rPr>
              <w:t>Образование</w:t>
            </w:r>
          </w:p>
        </w:tc>
        <w:tc>
          <w:tcPr>
            <w:tcW w:w="429" w:type="dxa"/>
          </w:tcPr>
          <w:p w14:paraId="33C56ADC" w14:textId="77777777" w:rsidR="00117912" w:rsidRDefault="00117912"/>
        </w:tc>
        <w:tc>
          <w:tcPr>
            <w:tcW w:w="747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DFE0DFA96C5D47768CD54059DB24CED0"/>
                  </w:placeholder>
                </w:sdtPr>
                <w:sdtEndPr>
                  <w:rPr>
                    <w:bCs/>
                    <w:caps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  <w:lang w:eastAsia="en-GB"/>
                      </w:rPr>
                      <w:id w:val="1796406260"/>
                    </w:sdtPr>
                    <w:sdtEndPr>
                      <w:rPr>
                        <w:rFonts w:ascii="Times New Roman" w:eastAsia="Times New Roman" w:hAnsi="Times New Roman" w:cs="Times New Roman"/>
                        <w:bCs/>
                        <w:caps/>
                        <w:color w:val="auto"/>
                      </w:rPr>
                    </w:sdtEndPr>
                    <w:sdtContent>
                      <w:p w14:paraId="14E26D8C" w14:textId="612C575C" w:rsidR="00CD3B32" w:rsidRPr="00C741D9" w:rsidRDefault="00CD3B32" w:rsidP="00CD3B32">
                        <w:pPr>
                          <w:pStyle w:val="2"/>
                          <w:rPr>
                            <w:bCs w:val="0"/>
                          </w:rPr>
                        </w:pPr>
                        <w:r w:rsidRPr="00C741D9">
                          <w:rPr>
                            <w:rFonts w:ascii="Calibri" w:eastAsia="Times New Roman" w:hAnsi="Calibri" w:cs="Times New Roman"/>
                            <w:b w:val="0"/>
                            <w:caps w:val="0"/>
                            <w:color w:val="404040"/>
                          </w:rPr>
                          <w:t>201</w:t>
                        </w:r>
                        <w:r w:rsidR="00D47AFC">
                          <w:rPr>
                            <w:rFonts w:ascii="Calibri" w:eastAsia="Times New Roman" w:hAnsi="Calibri" w:cs="Times New Roman"/>
                            <w:b w:val="0"/>
                            <w:caps w:val="0"/>
                            <w:color w:val="404040"/>
                          </w:rPr>
                          <w:t>6</w:t>
                        </w:r>
                      </w:p>
                      <w:p w14:paraId="43B621DD" w14:textId="77777777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3F3F3F"/>
                            <w:sz w:val="20"/>
                            <w:szCs w:val="20"/>
                          </w:rPr>
                          <w:t xml:space="preserve">БЕЛГОРОДСКИЙ ГОСУДАРСТВЕННЫЙ ТЕХНОЛОГИЧЕСКИЙ УНИВЕРСИТЕТ ИМ. В.Г. ШУХОВА, БЕЛГОРОД </w:t>
                        </w:r>
                      </w:p>
                      <w:p w14:paraId="3D3DE517" w14:textId="17E79B44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институт энергетики, информационных технологий и управляющих систем, </w:t>
                        </w:r>
                        <w:r w:rsidR="001340A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Информационные системы и технологии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бак</w:t>
                        </w:r>
                        <w:r w:rsidR="00047F9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лавриат. </w:t>
                        </w:r>
                      </w:p>
                      <w:p w14:paraId="0A8A79FA" w14:textId="77777777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color w:val="3F3F3F"/>
                            <w:sz w:val="20"/>
                            <w:szCs w:val="20"/>
                          </w:rPr>
                          <w:t xml:space="preserve">2020 </w:t>
                        </w:r>
                      </w:p>
                      <w:p w14:paraId="7D761E65" w14:textId="77777777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3F3F3F"/>
                            <w:sz w:val="20"/>
                            <w:szCs w:val="20"/>
                          </w:rPr>
                          <w:t xml:space="preserve">БЕЛГОРОДСКИЙ ГОСУДАРСТВЕННЫЙ ТЕХНОЛОГИЧЕСКИЙ УНИВЕРСИТЕТ ИМ. В.Г. ШУХОВА, БЕЛГОРОД </w:t>
                        </w:r>
                      </w:p>
                      <w:p w14:paraId="5C0561E9" w14:textId="70B09031" w:rsidR="00CD3B32" w:rsidRP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институт энергетики, информационных технологий и управляющих систем, </w:t>
                        </w:r>
                        <w:r w:rsidR="001340A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Информационные системы и технологии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магистратура. </w:t>
                        </w:r>
                      </w:p>
                    </w:sdtContent>
                  </w:sdt>
                  <w:p w14:paraId="61D45F3B" w14:textId="558A0408" w:rsidR="00117912" w:rsidRPr="00904803" w:rsidRDefault="00000000" w:rsidP="00E072E8">
                    <w:pPr>
                      <w:spacing w:after="40" w:line="276" w:lineRule="auto"/>
                    </w:pPr>
                  </w:p>
                </w:sdtContent>
              </w:sdt>
            </w:sdtContent>
          </w:sdt>
        </w:tc>
      </w:tr>
    </w:tbl>
    <w:p w14:paraId="27E0736B" w14:textId="77777777" w:rsidR="00117912" w:rsidRPr="000C10BD" w:rsidRDefault="00117912" w:rsidP="00A02341"/>
    <w:sectPr w:rsidR="00117912" w:rsidRPr="000C10BD" w:rsidSect="00067142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8D27" w14:textId="77777777" w:rsidR="007270F6" w:rsidRDefault="007270F6">
      <w:pPr>
        <w:spacing w:before="0" w:after="0" w:line="240" w:lineRule="auto"/>
      </w:pPr>
      <w:r>
        <w:separator/>
      </w:r>
    </w:p>
  </w:endnote>
  <w:endnote w:type="continuationSeparator" w:id="0">
    <w:p w14:paraId="643F16BF" w14:textId="77777777" w:rsidR="007270F6" w:rsidRDefault="00727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849"/>
      <w:gridCol w:w="4897"/>
    </w:tblGrid>
    <w:tr w:rsidR="00117912" w14:paraId="0CA8DB52" w14:textId="77777777">
      <w:tc>
        <w:tcPr>
          <w:tcW w:w="5148" w:type="dxa"/>
        </w:tcPr>
        <w:p w14:paraId="16A2E673" w14:textId="4CC0D793" w:rsidR="00117912" w:rsidRDefault="005D276B">
          <w:pPr>
            <w:pStyle w:val="a3"/>
          </w:pPr>
          <w:r>
            <w:rPr>
              <w:lang w:bidi="ru-RU"/>
            </w:rPr>
            <w:t xml:space="preserve">Стр. | </w:t>
          </w:r>
          <w:r w:rsidR="00F86758"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 w:rsidR="00F86758">
            <w:rPr>
              <w:lang w:bidi="ru-RU"/>
            </w:rPr>
            <w:fldChar w:fldCharType="separate"/>
          </w:r>
          <w:r w:rsidR="00DB5566">
            <w:rPr>
              <w:noProof/>
              <w:lang w:bidi="ru-RU"/>
            </w:rPr>
            <w:t>2</w:t>
          </w:r>
          <w:r w:rsidR="00F86758">
            <w:rPr>
              <w:lang w:bidi="ru-RU"/>
            </w:rPr>
            <w:fldChar w:fldCharType="end"/>
          </w:r>
        </w:p>
      </w:tc>
      <w:sdt>
        <w:sdtPr>
          <w:alias w:val="Ваше имя"/>
          <w:tag w:val=""/>
          <w:id w:val="-1352728942"/>
          <w:placeholder>
            <w:docPart w:val="DDC5B673C04044FEB926C89E7F07B9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14:paraId="026F8E0B" w14:textId="0068FDAE" w:rsidR="00117912" w:rsidRDefault="00AB045B">
              <w:pPr>
                <w:pStyle w:val="a3"/>
                <w:jc w:val="right"/>
              </w:pPr>
              <w:r>
                <w:t>Стрельников Антон Павлович</w:t>
              </w:r>
            </w:p>
          </w:tc>
        </w:sdtContent>
      </w:sdt>
    </w:tr>
  </w:tbl>
  <w:p w14:paraId="44F2896B" w14:textId="77777777" w:rsidR="00117912" w:rsidRDefault="001179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15F5" w14:textId="77777777" w:rsidR="007270F6" w:rsidRDefault="007270F6">
      <w:pPr>
        <w:spacing w:before="0" w:after="0" w:line="240" w:lineRule="auto"/>
      </w:pPr>
      <w:r>
        <w:separator/>
      </w:r>
    </w:p>
  </w:footnote>
  <w:footnote w:type="continuationSeparator" w:id="0">
    <w:p w14:paraId="6948ED9F" w14:textId="77777777" w:rsidR="007270F6" w:rsidRDefault="007270F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93"/>
    <w:rsid w:val="00004E54"/>
    <w:rsid w:val="00021EB9"/>
    <w:rsid w:val="00047F97"/>
    <w:rsid w:val="00052598"/>
    <w:rsid w:val="00053BE7"/>
    <w:rsid w:val="000667ED"/>
    <w:rsid w:val="00067142"/>
    <w:rsid w:val="000A05EC"/>
    <w:rsid w:val="000C10BD"/>
    <w:rsid w:val="000D57AB"/>
    <w:rsid w:val="000E4B9A"/>
    <w:rsid w:val="000F129D"/>
    <w:rsid w:val="00117526"/>
    <w:rsid w:val="00117912"/>
    <w:rsid w:val="00120F7D"/>
    <w:rsid w:val="001332C1"/>
    <w:rsid w:val="001340A0"/>
    <w:rsid w:val="00141FDD"/>
    <w:rsid w:val="0016645E"/>
    <w:rsid w:val="001B7D16"/>
    <w:rsid w:val="001D6693"/>
    <w:rsid w:val="001F3F61"/>
    <w:rsid w:val="00211D19"/>
    <w:rsid w:val="00222A01"/>
    <w:rsid w:val="00253B72"/>
    <w:rsid w:val="002738B4"/>
    <w:rsid w:val="002B6271"/>
    <w:rsid w:val="002C3F6A"/>
    <w:rsid w:val="002D7F1A"/>
    <w:rsid w:val="002F5D7D"/>
    <w:rsid w:val="002F7F4F"/>
    <w:rsid w:val="00300B82"/>
    <w:rsid w:val="003048FB"/>
    <w:rsid w:val="00341D89"/>
    <w:rsid w:val="003473A5"/>
    <w:rsid w:val="003477A0"/>
    <w:rsid w:val="00354A47"/>
    <w:rsid w:val="00385A2D"/>
    <w:rsid w:val="003B6F06"/>
    <w:rsid w:val="003C5529"/>
    <w:rsid w:val="003D079D"/>
    <w:rsid w:val="00416BCE"/>
    <w:rsid w:val="004419DB"/>
    <w:rsid w:val="00460BC9"/>
    <w:rsid w:val="00490B53"/>
    <w:rsid w:val="004A261C"/>
    <w:rsid w:val="004F4812"/>
    <w:rsid w:val="00502A4D"/>
    <w:rsid w:val="0050717B"/>
    <w:rsid w:val="005373C9"/>
    <w:rsid w:val="00537A5A"/>
    <w:rsid w:val="005541B0"/>
    <w:rsid w:val="005B13B2"/>
    <w:rsid w:val="005D276B"/>
    <w:rsid w:val="005E5385"/>
    <w:rsid w:val="005E730E"/>
    <w:rsid w:val="00601BEF"/>
    <w:rsid w:val="006023D7"/>
    <w:rsid w:val="00610BA9"/>
    <w:rsid w:val="00614563"/>
    <w:rsid w:val="006417FD"/>
    <w:rsid w:val="006522C6"/>
    <w:rsid w:val="006665F6"/>
    <w:rsid w:val="00677BEC"/>
    <w:rsid w:val="00690AFC"/>
    <w:rsid w:val="006A268A"/>
    <w:rsid w:val="006E0089"/>
    <w:rsid w:val="006F082A"/>
    <w:rsid w:val="00721F30"/>
    <w:rsid w:val="007270F6"/>
    <w:rsid w:val="00745FE3"/>
    <w:rsid w:val="00751164"/>
    <w:rsid w:val="00757D0D"/>
    <w:rsid w:val="00781E40"/>
    <w:rsid w:val="00783E10"/>
    <w:rsid w:val="00792C71"/>
    <w:rsid w:val="007A0BAA"/>
    <w:rsid w:val="007C68A8"/>
    <w:rsid w:val="007D56F6"/>
    <w:rsid w:val="007F672E"/>
    <w:rsid w:val="007F6A02"/>
    <w:rsid w:val="00831DC1"/>
    <w:rsid w:val="0085672E"/>
    <w:rsid w:val="0087209E"/>
    <w:rsid w:val="00884B3A"/>
    <w:rsid w:val="008C5F5A"/>
    <w:rsid w:val="008E11E1"/>
    <w:rsid w:val="008E754C"/>
    <w:rsid w:val="00904803"/>
    <w:rsid w:val="00920599"/>
    <w:rsid w:val="00920791"/>
    <w:rsid w:val="00922C7B"/>
    <w:rsid w:val="0093456E"/>
    <w:rsid w:val="00941813"/>
    <w:rsid w:val="009E6626"/>
    <w:rsid w:val="009F7603"/>
    <w:rsid w:val="00A02341"/>
    <w:rsid w:val="00A15765"/>
    <w:rsid w:val="00A16F41"/>
    <w:rsid w:val="00A26CE2"/>
    <w:rsid w:val="00A37889"/>
    <w:rsid w:val="00A43131"/>
    <w:rsid w:val="00A92084"/>
    <w:rsid w:val="00AA3234"/>
    <w:rsid w:val="00AA3659"/>
    <w:rsid w:val="00AB045B"/>
    <w:rsid w:val="00AB1734"/>
    <w:rsid w:val="00AF7ACC"/>
    <w:rsid w:val="00B06EA3"/>
    <w:rsid w:val="00B410AB"/>
    <w:rsid w:val="00B42110"/>
    <w:rsid w:val="00B61BB3"/>
    <w:rsid w:val="00B76F6E"/>
    <w:rsid w:val="00B807D1"/>
    <w:rsid w:val="00BB5C61"/>
    <w:rsid w:val="00BB7F70"/>
    <w:rsid w:val="00BC2521"/>
    <w:rsid w:val="00BC3F0B"/>
    <w:rsid w:val="00BC6ADF"/>
    <w:rsid w:val="00C070AA"/>
    <w:rsid w:val="00C11ED9"/>
    <w:rsid w:val="00C63EE4"/>
    <w:rsid w:val="00CA3E78"/>
    <w:rsid w:val="00CD0C0E"/>
    <w:rsid w:val="00CD3B32"/>
    <w:rsid w:val="00CF5234"/>
    <w:rsid w:val="00CF5905"/>
    <w:rsid w:val="00D11D5A"/>
    <w:rsid w:val="00D268C6"/>
    <w:rsid w:val="00D47AFC"/>
    <w:rsid w:val="00D5272C"/>
    <w:rsid w:val="00D604F7"/>
    <w:rsid w:val="00D610EC"/>
    <w:rsid w:val="00D76E95"/>
    <w:rsid w:val="00DB2AB6"/>
    <w:rsid w:val="00DB5566"/>
    <w:rsid w:val="00DD1300"/>
    <w:rsid w:val="00DD74FE"/>
    <w:rsid w:val="00DF2C96"/>
    <w:rsid w:val="00E072E8"/>
    <w:rsid w:val="00E106E3"/>
    <w:rsid w:val="00E2761B"/>
    <w:rsid w:val="00E55000"/>
    <w:rsid w:val="00E649F9"/>
    <w:rsid w:val="00E65B90"/>
    <w:rsid w:val="00E75F69"/>
    <w:rsid w:val="00E87639"/>
    <w:rsid w:val="00EA7E0D"/>
    <w:rsid w:val="00EF6103"/>
    <w:rsid w:val="00F10D13"/>
    <w:rsid w:val="00F304F5"/>
    <w:rsid w:val="00F4164B"/>
    <w:rsid w:val="00F6419A"/>
    <w:rsid w:val="00F7094C"/>
    <w:rsid w:val="00F71D3F"/>
    <w:rsid w:val="00F72D8F"/>
    <w:rsid w:val="00F82038"/>
    <w:rsid w:val="00F86758"/>
    <w:rsid w:val="00F931F6"/>
    <w:rsid w:val="00FB1772"/>
    <w:rsid w:val="00FD5C90"/>
    <w:rsid w:val="00FF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872B6"/>
  <w15:docId w15:val="{1D02E6FD-3A17-402B-9348-6E8ED74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ru-RU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9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758"/>
    <w:rPr>
      <w:kern w:val="20"/>
    </w:rPr>
  </w:style>
  <w:style w:type="paragraph" w:styleId="1">
    <w:name w:val="heading 1"/>
    <w:basedOn w:val="a"/>
    <w:next w:val="a"/>
    <w:unhideWhenUsed/>
    <w:qFormat/>
    <w:rsid w:val="00F86758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link w:val="20"/>
    <w:unhideWhenUsed/>
    <w:qFormat/>
    <w:rsid w:val="00F86758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3">
    <w:name w:val="heading 3"/>
    <w:basedOn w:val="a"/>
    <w:next w:val="a"/>
    <w:link w:val="30"/>
    <w:uiPriority w:val="9"/>
    <w:unhideWhenUsed/>
    <w:rsid w:val="00F867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6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7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7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7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7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1"/>
    <w:unhideWhenUsed/>
    <w:rsid w:val="00F86758"/>
    <w:pPr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1"/>
    <w:rsid w:val="00F86758"/>
    <w:rPr>
      <w:kern w:val="20"/>
    </w:rPr>
  </w:style>
  <w:style w:type="paragraph" w:customStyle="1" w:styleId="a5">
    <w:name w:val="Текст резюме"/>
    <w:basedOn w:val="a"/>
    <w:qFormat/>
    <w:rsid w:val="00F86758"/>
    <w:pPr>
      <w:spacing w:after="40"/>
      <w:ind w:right="1440"/>
    </w:pPr>
  </w:style>
  <w:style w:type="character" w:styleId="a6">
    <w:name w:val="Placeholder Text"/>
    <w:basedOn w:val="a0"/>
    <w:uiPriority w:val="99"/>
    <w:semiHidden/>
    <w:rsid w:val="00F86758"/>
    <w:rPr>
      <w:color w:val="808080"/>
    </w:rPr>
  </w:style>
  <w:style w:type="table" w:styleId="a7">
    <w:name w:val="Table Grid"/>
    <w:basedOn w:val="a1"/>
    <w:uiPriority w:val="59"/>
    <w:rsid w:val="00F8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86758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40">
    <w:name w:val="Заголовок 4 Знак"/>
    <w:basedOn w:val="a0"/>
    <w:link w:val="4"/>
    <w:uiPriority w:val="9"/>
    <w:rsid w:val="00F86758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sid w:val="00F86758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sid w:val="00F86758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sid w:val="00F8675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8675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675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Таблица резюме"/>
    <w:basedOn w:val="a1"/>
    <w:uiPriority w:val="99"/>
    <w:rsid w:val="00F86758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Таблица письма"/>
    <w:basedOn w:val="a1"/>
    <w:uiPriority w:val="99"/>
    <w:rsid w:val="00F86758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a">
    <w:name w:val="Emphasis"/>
    <w:basedOn w:val="a0"/>
    <w:unhideWhenUsed/>
    <w:qFormat/>
    <w:rsid w:val="00F86758"/>
    <w:rPr>
      <w:color w:val="418AB3" w:themeColor="accent1"/>
    </w:rPr>
  </w:style>
  <w:style w:type="paragraph" w:customStyle="1" w:styleId="ab">
    <w:name w:val="Контактные данные"/>
    <w:basedOn w:val="a"/>
    <w:qFormat/>
    <w:rsid w:val="00F86758"/>
    <w:pPr>
      <w:spacing w:after="0" w:line="240" w:lineRule="auto"/>
      <w:jc w:val="right"/>
    </w:pPr>
    <w:rPr>
      <w:sz w:val="18"/>
      <w:szCs w:val="18"/>
    </w:rPr>
  </w:style>
  <w:style w:type="paragraph" w:customStyle="1" w:styleId="ac">
    <w:name w:val="Имя"/>
    <w:basedOn w:val="a"/>
    <w:next w:val="a"/>
    <w:qFormat/>
    <w:rsid w:val="00F86758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F8675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86758"/>
    <w:rPr>
      <w:kern w:val="20"/>
    </w:rPr>
  </w:style>
  <w:style w:type="character" w:styleId="af">
    <w:name w:val="Hyperlink"/>
    <w:basedOn w:val="a0"/>
    <w:uiPriority w:val="99"/>
    <w:unhideWhenUsed/>
    <w:rsid w:val="009E6626"/>
    <w:rPr>
      <w:color w:val="F59E00" w:themeColor="hyperlink"/>
      <w:u w:val="single"/>
    </w:rPr>
  </w:style>
  <w:style w:type="character" w:customStyle="1" w:styleId="10">
    <w:name w:val="Упомянуть1"/>
    <w:basedOn w:val="a0"/>
    <w:uiPriority w:val="99"/>
    <w:semiHidden/>
    <w:unhideWhenUsed/>
    <w:rsid w:val="009E6626"/>
    <w:rPr>
      <w:color w:val="2B579A"/>
      <w:shd w:val="clear" w:color="auto" w:fill="E6E6E6"/>
    </w:rPr>
  </w:style>
  <w:style w:type="paragraph" w:styleId="af0">
    <w:name w:val="Balloon Text"/>
    <w:basedOn w:val="a"/>
    <w:link w:val="af1"/>
    <w:uiPriority w:val="99"/>
    <w:semiHidden/>
    <w:unhideWhenUsed/>
    <w:rsid w:val="00EA7E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7E0D"/>
    <w:rPr>
      <w:rFonts w:ascii="Tahoma" w:hAnsi="Tahoma" w:cs="Tahoma"/>
      <w:kern w:val="2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0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2E8"/>
    <w:rPr>
      <w:rFonts w:ascii="Courier New" w:eastAsia="Times New Roman" w:hAnsi="Courier New" w:cs="Courier New"/>
      <w:color w:val="auto"/>
      <w:lang w:eastAsia="ru-RU"/>
    </w:rPr>
  </w:style>
  <w:style w:type="character" w:styleId="af2">
    <w:name w:val="FollowedHyperlink"/>
    <w:basedOn w:val="a0"/>
    <w:uiPriority w:val="99"/>
    <w:semiHidden/>
    <w:unhideWhenUsed/>
    <w:rsid w:val="00141FDD"/>
    <w:rPr>
      <w:color w:val="B2B2B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41FDD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E2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GB"/>
    </w:rPr>
  </w:style>
  <w:style w:type="character" w:customStyle="1" w:styleId="20">
    <w:name w:val="Заголовок 2 Знак"/>
    <w:basedOn w:val="a0"/>
    <w:link w:val="2"/>
    <w:rsid w:val="00AB045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0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659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4;&#1077;&#1083;&#1086;&#1074;&#1086;&#1077;%20&#1088;&#1077;&#1079;&#1102;&#1084;&#1077;%20(&#1087;&#1088;&#1086;&#1089;&#1090;&#1086;&#1081;%20&#1084;&#1072;&#1082;&#1077;&#109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C7336D399D41B096378D88384AA9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C29C6-BFFF-4904-9726-9DA8C81E3F3D}"/>
      </w:docPartPr>
      <w:docPartBody>
        <w:p w:rsidR="00812707" w:rsidRDefault="000C2876">
          <w:pPr>
            <w:pStyle w:val="E3C7336D399D41B096378D88384AA9D0"/>
          </w:pPr>
          <w:r>
            <w:rPr>
              <w:rStyle w:val="a4"/>
              <w:lang w:bidi="ru-RU"/>
            </w:rPr>
            <w:t>[Автор]</w:t>
          </w:r>
        </w:p>
      </w:docPartBody>
    </w:docPart>
    <w:docPart>
      <w:docPartPr>
        <w:name w:val="09DB0CF0D50A42088607C93FD5B66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CB66F2-73B5-4C61-842C-7506314BE278}"/>
      </w:docPartPr>
      <w:docPartBody>
        <w:p w:rsidR="00812707" w:rsidRDefault="000C2876">
          <w:pPr>
            <w:pStyle w:val="09DB0CF0D50A42088607C93FD5B664F7"/>
          </w:pPr>
          <w:r>
            <w:rPr>
              <w:lang w:bidi="ru-RU"/>
            </w:rPr>
            <w:t>[Профессиональные или технические навыки]</w:t>
          </w:r>
        </w:p>
      </w:docPartBody>
    </w:docPart>
    <w:docPart>
      <w:docPartPr>
        <w:name w:val="DFE0DFA96C5D47768CD54059DB24CE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88957-A220-4DE8-ADEA-7559B542DD05}"/>
      </w:docPartPr>
      <w:docPartBody>
        <w:p w:rsidR="00812707" w:rsidRDefault="000C2876">
          <w:pPr>
            <w:pStyle w:val="DFE0DFA96C5D47768CD54059DB24CED0"/>
          </w:pPr>
          <w:r>
            <w:rPr>
              <w:rStyle w:val="a4"/>
              <w:lang w:bidi="ru-RU"/>
            </w:rPr>
            <w:t>Введите любое содержимое, которое требуется повторить, включая элементы управления. Можно также вставить этот элемент управления до и после строк таблицы, чтобы повторить их.</w:t>
          </w:r>
        </w:p>
      </w:docPartBody>
    </w:docPart>
    <w:docPart>
      <w:docPartPr>
        <w:name w:val="DDC5B673C04044FEB926C89E7F07B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840CD-69E9-4F29-BB23-B68108A1D2AF}"/>
      </w:docPartPr>
      <w:docPartBody>
        <w:p w:rsidR="00812707" w:rsidRDefault="000C2876">
          <w:pPr>
            <w:pStyle w:val="DDC5B673C04044FEB926C89E7F07B9AF"/>
          </w:pPr>
          <w:r>
            <w:rPr>
              <w:lang w:bidi="ru-RU"/>
            </w:rPr>
            <w:t>Здесь вы можете указать свой средний балл и привести краткое описание подходящих курсовых работ, грамот и отличий.</w:t>
          </w:r>
        </w:p>
      </w:docPartBody>
    </w:docPart>
    <w:docPart>
      <w:docPartPr>
        <w:name w:val="BBF8E7FE2FB24688B780835C6CEC4C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86F32-A478-4F9E-9CC4-D2EEDBB4C36D}"/>
      </w:docPartPr>
      <w:docPartBody>
        <w:p w:rsidR="00B17371" w:rsidRDefault="00131249" w:rsidP="00131249">
          <w:pPr>
            <w:pStyle w:val="BBF8E7FE2FB24688B780835C6CEC4C8E"/>
          </w:pPr>
          <w:r>
            <w:rPr>
              <w:rStyle w:val="a4"/>
              <w:lang w:bidi="ru-RU"/>
            </w:rPr>
            <w:t>[область достижения]</w:t>
          </w:r>
        </w:p>
      </w:docPartBody>
    </w:docPart>
    <w:docPart>
      <w:docPartPr>
        <w:name w:val="9B2C369F267E4F809A7D04ADF5F0C3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E56323-FB2B-4F31-948A-7717546CEEA2}"/>
      </w:docPartPr>
      <w:docPartBody>
        <w:p w:rsidR="00141901" w:rsidRDefault="00B17371" w:rsidP="00B17371">
          <w:pPr>
            <w:pStyle w:val="9B2C369F267E4F809A7D04ADF5F0C3AA"/>
          </w:pPr>
          <w:r>
            <w:rPr>
              <w:rStyle w:val="a4"/>
              <w:lang w:bidi="ru-RU"/>
            </w:rPr>
            <w:t>[область достижения]</w:t>
          </w:r>
        </w:p>
      </w:docPartBody>
    </w:docPart>
    <w:docPart>
      <w:docPartPr>
        <w:name w:val="72A61F70FEF1429EB6BB995682276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C0665-F8C2-447E-95A9-5530097159C9}"/>
      </w:docPartPr>
      <w:docPartBody>
        <w:p w:rsidR="00141901" w:rsidRDefault="00B17371" w:rsidP="00B17371">
          <w:pPr>
            <w:pStyle w:val="72A61F70FEF1429EB6BB995682276A51"/>
          </w:pPr>
          <w:r>
            <w:rPr>
              <w:rStyle w:val="a4"/>
              <w:lang w:bidi="ru-RU"/>
            </w:rPr>
            <w:t>[область достижения]</w:t>
          </w:r>
        </w:p>
      </w:docPartBody>
    </w:docPart>
    <w:docPart>
      <w:docPartPr>
        <w:name w:val="029F90CE62C24F68B6AA86B14ABCE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50977F-09A4-4C70-9889-46FB331F2AE7}"/>
      </w:docPartPr>
      <w:docPartBody>
        <w:p w:rsidR="00141901" w:rsidRDefault="00B17371" w:rsidP="00B17371">
          <w:pPr>
            <w:pStyle w:val="029F90CE62C24F68B6AA86B14ABCEFC8"/>
          </w:pPr>
          <w:r>
            <w:rPr>
              <w:rStyle w:val="a4"/>
              <w:lang w:bidi="ru-RU"/>
            </w:rPr>
            <w:t>[область достижения]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A26"/>
    <w:rsid w:val="00021713"/>
    <w:rsid w:val="000C2876"/>
    <w:rsid w:val="000D3F5B"/>
    <w:rsid w:val="00131249"/>
    <w:rsid w:val="00141901"/>
    <w:rsid w:val="001B64E0"/>
    <w:rsid w:val="002A5085"/>
    <w:rsid w:val="002A53D0"/>
    <w:rsid w:val="003D58A1"/>
    <w:rsid w:val="00575421"/>
    <w:rsid w:val="0058359E"/>
    <w:rsid w:val="005C7648"/>
    <w:rsid w:val="006A13F0"/>
    <w:rsid w:val="006F17E1"/>
    <w:rsid w:val="00746049"/>
    <w:rsid w:val="007A3124"/>
    <w:rsid w:val="00812707"/>
    <w:rsid w:val="00844AD2"/>
    <w:rsid w:val="0086545C"/>
    <w:rsid w:val="008F12E9"/>
    <w:rsid w:val="00912501"/>
    <w:rsid w:val="00930900"/>
    <w:rsid w:val="00A07214"/>
    <w:rsid w:val="00A74EAE"/>
    <w:rsid w:val="00AA6CB1"/>
    <w:rsid w:val="00B17371"/>
    <w:rsid w:val="00BA2205"/>
    <w:rsid w:val="00CF4A5C"/>
    <w:rsid w:val="00D9388A"/>
    <w:rsid w:val="00DB04A8"/>
    <w:rsid w:val="00F553B2"/>
    <w:rsid w:val="00F639AC"/>
    <w:rsid w:val="00F71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2C369F267E4F809A7D04ADF5F0C3AA">
    <w:name w:val="9B2C369F267E4F809A7D04ADF5F0C3AA"/>
    <w:rsid w:val="00B17371"/>
  </w:style>
  <w:style w:type="paragraph" w:customStyle="1" w:styleId="72A61F70FEF1429EB6BB995682276A51">
    <w:name w:val="72A61F70FEF1429EB6BB995682276A51"/>
    <w:rsid w:val="00B17371"/>
  </w:style>
  <w:style w:type="paragraph" w:customStyle="1" w:styleId="029F90CE62C24F68B6AA86B14ABCEFC8">
    <w:name w:val="029F90CE62C24F68B6AA86B14ABCEFC8"/>
    <w:rsid w:val="00B17371"/>
  </w:style>
  <w:style w:type="character" w:styleId="a3">
    <w:name w:val="Emphasis"/>
    <w:basedOn w:val="a0"/>
    <w:unhideWhenUsed/>
    <w:qFormat/>
    <w:rsid w:val="007A3124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B17371"/>
    <w:rPr>
      <w:color w:val="808080"/>
    </w:rPr>
  </w:style>
  <w:style w:type="paragraph" w:customStyle="1" w:styleId="E3C7336D399D41B096378D88384AA9D0">
    <w:name w:val="E3C7336D399D41B096378D88384AA9D0"/>
    <w:rsid w:val="007A3124"/>
  </w:style>
  <w:style w:type="paragraph" w:customStyle="1" w:styleId="09DB0CF0D50A42088607C93FD5B664F7">
    <w:name w:val="09DB0CF0D50A42088607C93FD5B664F7"/>
    <w:rsid w:val="007A3124"/>
  </w:style>
  <w:style w:type="paragraph" w:customStyle="1" w:styleId="DFE0DFA96C5D47768CD54059DB24CED0">
    <w:name w:val="DFE0DFA96C5D47768CD54059DB24CED0"/>
    <w:rsid w:val="007A3124"/>
  </w:style>
  <w:style w:type="paragraph" w:customStyle="1" w:styleId="DDC5B673C04044FEB926C89E7F07B9AF">
    <w:name w:val="DDC5B673C04044FEB926C89E7F07B9AF"/>
    <w:rsid w:val="007A3124"/>
  </w:style>
  <w:style w:type="paragraph" w:customStyle="1" w:styleId="385D215EA59A4C769FDAA5AC9FC8EC7B">
    <w:name w:val="385D215EA59A4C769FDAA5AC9FC8EC7B"/>
    <w:rsid w:val="00131249"/>
  </w:style>
  <w:style w:type="paragraph" w:customStyle="1" w:styleId="BBF8E7FE2FB24688B780835C6CEC4C8E">
    <w:name w:val="BBF8E7FE2FB24688B780835C6CEC4C8E"/>
    <w:rsid w:val="00131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E32BD4-7FD2-4A17-8499-5C94A057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резюме (простой макет).dotx</Template>
  <TotalTime>348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Стрельников Антон Павлович</dc:creator>
  <cp:lastModifiedBy>Лена Головач</cp:lastModifiedBy>
  <cp:revision>39</cp:revision>
  <dcterms:created xsi:type="dcterms:W3CDTF">2021-07-27T13:10:00Z</dcterms:created>
  <dcterms:modified xsi:type="dcterms:W3CDTF">2022-07-12T08:39:00Z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