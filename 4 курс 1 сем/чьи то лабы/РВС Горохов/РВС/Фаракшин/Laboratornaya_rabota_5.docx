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bookmarkStart w:id="0" w:name="_Hlk53660966"/>
      <w:bookmarkEnd w:id="0"/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37052534" w:rsidR="00E7378C" w:rsidRDefault="00DE7806" w:rsidP="003231F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3231F8" w:rsidRPr="003231F8">
        <w:rPr>
          <w:rFonts w:cs="Times New Roman"/>
          <w:szCs w:val="28"/>
        </w:rPr>
        <w:t>Присоединение компьютера к домену Active Directory</w:t>
      </w:r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3814D429" w:rsidR="00F30A20" w:rsidRDefault="00E7378C" w:rsidP="00CC6F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распределенных вычислительных систем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5B70FC41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88A2494" w14:textId="77777777" w:rsidR="003231F8" w:rsidRDefault="003231F8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175BF7F4"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FA0343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3769E958" w14:textId="44233B50" w:rsidR="00DE7806" w:rsidRPr="003231F8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3231F8" w:rsidRPr="003231F8">
        <w:rPr>
          <w:rFonts w:cs="Times New Roman"/>
          <w:b/>
          <w:szCs w:val="28"/>
        </w:rPr>
        <w:t>5</w:t>
      </w:r>
    </w:p>
    <w:p w14:paraId="322103C5" w14:textId="77777777" w:rsidR="003231F8" w:rsidRDefault="003231F8" w:rsidP="003231F8">
      <w:pPr>
        <w:spacing w:after="160"/>
        <w:jc w:val="center"/>
        <w:rPr>
          <w:rFonts w:cs="Times New Roman"/>
          <w:b/>
          <w:szCs w:val="28"/>
        </w:rPr>
      </w:pPr>
      <w:r w:rsidRPr="003231F8">
        <w:rPr>
          <w:rFonts w:cs="Times New Roman"/>
          <w:b/>
          <w:szCs w:val="28"/>
        </w:rPr>
        <w:t>Присоединение компьютера к домену Active Directory</w:t>
      </w:r>
    </w:p>
    <w:p w14:paraId="7CFE08A2" w14:textId="77777777" w:rsidR="003231F8" w:rsidRDefault="00DE7806" w:rsidP="003231F8">
      <w:pPr>
        <w:spacing w:after="160"/>
        <w:jc w:val="both"/>
        <w:rPr>
          <w:rFonts w:cs="Times New Roman"/>
          <w:szCs w:val="28"/>
        </w:rPr>
      </w:pPr>
      <w:r w:rsidRPr="00DE7806">
        <w:rPr>
          <w:rFonts w:cs="Times New Roman"/>
          <w:b/>
          <w:szCs w:val="28"/>
        </w:rPr>
        <w:t xml:space="preserve">Цель работы:  </w:t>
      </w:r>
      <w:r w:rsidR="003231F8" w:rsidRPr="003231F8">
        <w:rPr>
          <w:rFonts w:cs="Times New Roman"/>
          <w:szCs w:val="28"/>
        </w:rPr>
        <w:t>получить навыки создания учетных записей</w:t>
      </w:r>
      <w:r w:rsidR="003231F8" w:rsidRPr="003231F8">
        <w:rPr>
          <w:rFonts w:cs="Times New Roman"/>
          <w:szCs w:val="28"/>
        </w:rPr>
        <w:t xml:space="preserve"> </w:t>
      </w:r>
      <w:r w:rsidR="003231F8" w:rsidRPr="003231F8">
        <w:rPr>
          <w:rFonts w:cs="Times New Roman"/>
          <w:szCs w:val="28"/>
        </w:rPr>
        <w:t>компьютеров, присоединения компьютеров к домену.</w:t>
      </w:r>
    </w:p>
    <w:p w14:paraId="1AA4081F" w14:textId="389E3712" w:rsidR="00DE7806" w:rsidRDefault="00DE7806" w:rsidP="003231F8">
      <w:pPr>
        <w:spacing w:after="16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14:paraId="22B85B4A" w14:textId="2FC864D7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>В стандартной конфигурации ОС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Microsoft Windows компьютер принадлежит какой-либо рабочей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группе (workgroup). В рабочей группе компьютер на базе Windows NT может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проверять подлинность пользователей только из своей локальной БД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диспетчера учетных записей безопасности (Security Accounts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Manager, SAM). Такая система автономна во всех смыслах.</w:t>
      </w:r>
    </w:p>
    <w:p w14:paraId="40AD45AD" w14:textId="54F208A0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>Принадлежность к рабочей группе позволяет лишь видеть список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компьютеров своей группы в Проводнике. Хотя пользователь такого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компьютера и может подсоединяться к общим ресурсам на других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машинах в рабочих группах или доменах, он на самом деле не входит в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систему под доменной учетной записью.</w:t>
      </w:r>
    </w:p>
    <w:p w14:paraId="15C2F698" w14:textId="38BD3A93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>Чтобы пользователь входил в систему под доменной учетной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записью, компьютер должен принадлежать какому-нибудь домену: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необходимо создать учетную запись компьютера и настроить его для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присоединения к домену по этой учетной записи.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Учетная запись компьютера, как и учетная запись пользователя,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содержит имя, пароль и идентификатор безопасности (security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identifier, SID). Эти свойства встроены в класс объекта компьютера в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Active Directory. Подготовка к включению компьютера в домен, таким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образом, очень похожа на подготовку объекта пользователя для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добавления в домен: вам нужно создать в Active Directory объект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компьютера.</w:t>
      </w:r>
    </w:p>
    <w:p w14:paraId="28B39012" w14:textId="4E7CF9D6" w:rsidR="003231F8" w:rsidRDefault="003231F8" w:rsidP="003231F8">
      <w:pPr>
        <w:spacing w:after="160"/>
        <w:jc w:val="both"/>
        <w:rPr>
          <w:rFonts w:cs="Times New Roman"/>
          <w:szCs w:val="28"/>
        </w:rPr>
      </w:pPr>
      <w:r w:rsidRPr="003231F8">
        <w:rPr>
          <w:rFonts w:cs="Times New Roman"/>
          <w:szCs w:val="28"/>
        </w:rPr>
        <w:t>Для создания объекта компьютера в Active Directory необходимо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быть членом групп Администраторы (Administrators) или Операторы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учета (Account Operators) на контроллерах домена. Члены групп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Администраторы домена (Domain Admins) и Администраторы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предприятия (Enterprise Admins) по умолчанию являются участниками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группы Администраторы (Administrators). Также можно делегировать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административные права, чтобы другие пользователи или группы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могли создавать объекты компьютеров.</w:t>
      </w:r>
    </w:p>
    <w:p w14:paraId="0C5EE473" w14:textId="0BA1FC84" w:rsidR="003231F8" w:rsidRPr="003231F8" w:rsidRDefault="003231F8" w:rsidP="003231F8">
      <w:p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Автоматизировать выполнение действий, связанных с администрированием учетных записей домена, позволяет утилита </w:t>
      </w:r>
      <w:r>
        <w:rPr>
          <w:rFonts w:cs="Times New Roman"/>
          <w:szCs w:val="28"/>
          <w:lang w:val="en-US"/>
        </w:rPr>
        <w:t>NETDOM</w:t>
      </w:r>
      <w:r w:rsidRPr="003231F8">
        <w:rPr>
          <w:rFonts w:cs="Times New Roman"/>
          <w:szCs w:val="28"/>
        </w:rPr>
        <w:t xml:space="preserve">. </w:t>
      </w:r>
      <w:r w:rsidRPr="003231F8">
        <w:rPr>
          <w:rFonts w:cs="Times New Roman"/>
          <w:szCs w:val="28"/>
        </w:rPr>
        <w:t>Программа NETDOM входит в комплект средств поддержки и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устанавливается из каталога Support\Tools</w:t>
      </w:r>
      <w:r w:rsidRPr="003231F8">
        <w:rPr>
          <w:rFonts w:cs="Times New Roman"/>
          <w:szCs w:val="28"/>
        </w:rPr>
        <w:t xml:space="preserve">. </w:t>
      </w:r>
      <w:r w:rsidRPr="003231F8">
        <w:rPr>
          <w:rFonts w:cs="Times New Roman"/>
          <w:szCs w:val="28"/>
        </w:rPr>
        <w:t>Команда NETDOM позволяет выполнять из командной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строки множество операций, связанных с учетными записями доменов</w:t>
      </w:r>
      <w:r w:rsidRPr="003231F8">
        <w:rPr>
          <w:rFonts w:cs="Times New Roman"/>
          <w:szCs w:val="28"/>
        </w:rPr>
        <w:t xml:space="preserve"> </w:t>
      </w:r>
      <w:r w:rsidRPr="003231F8">
        <w:rPr>
          <w:rFonts w:cs="Times New Roman"/>
          <w:szCs w:val="28"/>
        </w:rPr>
        <w:t>и безопасностью.</w:t>
      </w:r>
    </w:p>
    <w:p w14:paraId="454E5CEB" w14:textId="77777777" w:rsidR="003231F8" w:rsidRDefault="003231F8" w:rsidP="00F216BB">
      <w:pPr>
        <w:spacing w:after="160"/>
        <w:jc w:val="both"/>
        <w:rPr>
          <w:b/>
        </w:rPr>
      </w:pPr>
    </w:p>
    <w:p w14:paraId="6CA9FBD3" w14:textId="550575D1" w:rsidR="00834051" w:rsidRDefault="00834051" w:rsidP="00F216BB">
      <w:pPr>
        <w:spacing w:after="160"/>
        <w:jc w:val="both"/>
        <w:rPr>
          <w:b/>
        </w:rPr>
      </w:pPr>
      <w:r w:rsidRPr="00834051">
        <w:rPr>
          <w:b/>
        </w:rPr>
        <w:t>Выполнение работы</w:t>
      </w:r>
      <w:r w:rsidR="00F216BB" w:rsidRPr="00F216BB">
        <w:rPr>
          <w:b/>
        </w:rPr>
        <w:t>:</w:t>
      </w:r>
    </w:p>
    <w:p w14:paraId="70154022" w14:textId="6309A570" w:rsidR="00614AB2" w:rsidRDefault="00614AB2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 w:rsidRPr="00614AB2">
        <w:rPr>
          <w:bCs/>
        </w:rPr>
        <w:t>В консоли Active Directory — пользователи и компьютеры в</w:t>
      </w:r>
      <w:r w:rsidRPr="00614AB2">
        <w:rPr>
          <w:bCs/>
        </w:rPr>
        <w:t xml:space="preserve"> </w:t>
      </w:r>
      <w:r w:rsidRPr="00614AB2">
        <w:rPr>
          <w:bCs/>
        </w:rPr>
        <w:t>ОП Servers созда</w:t>
      </w:r>
      <w:r w:rsidRPr="00614AB2">
        <w:rPr>
          <w:bCs/>
        </w:rPr>
        <w:t>л</w:t>
      </w:r>
      <w:r w:rsidRPr="00614AB2">
        <w:rPr>
          <w:bCs/>
        </w:rPr>
        <w:t xml:space="preserve"> объект для компьютера с именем SERVER02.</w:t>
      </w:r>
      <w:r w:rsidRPr="00614AB2">
        <w:rPr>
          <w:bCs/>
        </w:rPr>
        <w:t xml:space="preserve"> </w:t>
      </w:r>
      <w:r>
        <w:rPr>
          <w:noProof/>
        </w:rPr>
        <w:drawing>
          <wp:inline distT="0" distB="0" distL="0" distR="0" wp14:anchorId="3F90CC52" wp14:editId="74CF6FEB">
            <wp:extent cx="5940425" cy="4263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EA64" w14:textId="77777777" w:rsidR="00614AB2" w:rsidRDefault="00614AB2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Создал учетную запись компьютера с помощью команды </w:t>
      </w:r>
      <w:r>
        <w:rPr>
          <w:bCs/>
          <w:lang w:val="en-US"/>
        </w:rPr>
        <w:t>DSADD</w:t>
      </w:r>
      <w:r w:rsidRPr="00614AB2">
        <w:rPr>
          <w:bCs/>
        </w:rPr>
        <w:br/>
      </w:r>
      <w:r>
        <w:rPr>
          <w:noProof/>
        </w:rPr>
        <w:drawing>
          <wp:inline distT="0" distB="0" distL="0" distR="0" wp14:anchorId="03D8F562" wp14:editId="354A722A">
            <wp:extent cx="59340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AB2">
        <w:rPr>
          <w:bCs/>
        </w:rPr>
        <w:br/>
      </w:r>
      <w:r>
        <w:rPr>
          <w:bCs/>
        </w:rPr>
        <w:t xml:space="preserve">В результате в консоли </w:t>
      </w:r>
      <w:r>
        <w:rPr>
          <w:bCs/>
          <w:lang w:val="en-US"/>
        </w:rPr>
        <w:t>Active</w:t>
      </w:r>
      <w:r w:rsidRPr="00614AB2">
        <w:rPr>
          <w:bCs/>
        </w:rPr>
        <w:t xml:space="preserve"> </w:t>
      </w:r>
      <w:r>
        <w:rPr>
          <w:bCs/>
          <w:lang w:val="en-US"/>
        </w:rPr>
        <w:t>Directory</w:t>
      </w:r>
      <w:r w:rsidRPr="00614AB2">
        <w:rPr>
          <w:bCs/>
        </w:rPr>
        <w:t xml:space="preserve"> </w:t>
      </w:r>
      <w:r>
        <w:rPr>
          <w:bCs/>
        </w:rPr>
        <w:t xml:space="preserve">можно увидеть два созданных </w:t>
      </w:r>
      <w:r>
        <w:rPr>
          <w:bCs/>
        </w:rPr>
        <w:lastRenderedPageBreak/>
        <w:t>компьютера.</w:t>
      </w:r>
      <w:r>
        <w:rPr>
          <w:bCs/>
        </w:rPr>
        <w:br/>
      </w:r>
      <w:r>
        <w:rPr>
          <w:noProof/>
        </w:rPr>
        <w:drawing>
          <wp:inline distT="0" distB="0" distL="0" distR="0" wp14:anchorId="0CBCB415" wp14:editId="7E1B6800">
            <wp:extent cx="5940425" cy="3432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198F" w14:textId="77777777" w:rsidR="00614AB2" w:rsidRDefault="00614AB2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При помощи сценария создал учетную запись компьютера </w:t>
      </w:r>
      <w:r>
        <w:rPr>
          <w:bCs/>
          <w:lang w:val="en-US"/>
        </w:rPr>
        <w:t>desktop</w:t>
      </w:r>
      <w:r w:rsidRPr="00614AB2">
        <w:rPr>
          <w:bCs/>
        </w:rPr>
        <w:t>04.</w:t>
      </w:r>
      <w:r>
        <w:rPr>
          <w:bCs/>
        </w:rPr>
        <w:br/>
      </w:r>
      <w:r>
        <w:rPr>
          <w:noProof/>
        </w:rPr>
        <w:drawing>
          <wp:inline distT="0" distB="0" distL="0" distR="0" wp14:anchorId="7A44AEE0" wp14:editId="37F5ADCE">
            <wp:extent cx="575310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noProof/>
        </w:rPr>
        <w:drawing>
          <wp:inline distT="0" distB="0" distL="0" distR="0" wp14:anchorId="798987BE" wp14:editId="2C296A14">
            <wp:extent cx="48768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582" w14:textId="77777777" w:rsidR="00455963" w:rsidRDefault="00455963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  <w:lang w:val="en-US"/>
        </w:rPr>
      </w:pPr>
      <w:r>
        <w:rPr>
          <w:bCs/>
        </w:rPr>
        <w:lastRenderedPageBreak/>
        <w:t>Переместил</w:t>
      </w:r>
      <w:r w:rsidRPr="00455963">
        <w:rPr>
          <w:bCs/>
          <w:lang w:val="en-US"/>
        </w:rPr>
        <w:t xml:space="preserve"> </w:t>
      </w:r>
      <w:r>
        <w:rPr>
          <w:bCs/>
        </w:rPr>
        <w:t>компьютер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desktop</w:t>
      </w:r>
      <w:r w:rsidRPr="00455963">
        <w:rPr>
          <w:bCs/>
          <w:lang w:val="en-US"/>
        </w:rPr>
        <w:t xml:space="preserve">03 </w:t>
      </w:r>
      <w:r>
        <w:rPr>
          <w:bCs/>
        </w:rPr>
        <w:t>из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OU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Servers</w:t>
      </w:r>
      <w:r w:rsidRPr="00455963">
        <w:rPr>
          <w:bCs/>
          <w:lang w:val="en-US"/>
        </w:rPr>
        <w:t xml:space="preserve"> </w:t>
      </w:r>
      <w:r>
        <w:rPr>
          <w:bCs/>
        </w:rPr>
        <w:t>в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Domain</w:t>
      </w:r>
      <w:r w:rsidRPr="00455963">
        <w:rPr>
          <w:bCs/>
          <w:lang w:val="en-US"/>
        </w:rPr>
        <w:t xml:space="preserve"> </w:t>
      </w:r>
      <w:r>
        <w:rPr>
          <w:bCs/>
          <w:lang w:val="en-US"/>
        </w:rPr>
        <w:t>Controllers.</w:t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446AABD5" wp14:editId="7D9F45C2">
            <wp:extent cx="5940425" cy="34328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6128" w14:textId="69DC5B6B" w:rsidR="00CB7282" w:rsidRDefault="00455963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С помощью сценария переместил компьютер </w:t>
      </w:r>
      <w:r>
        <w:rPr>
          <w:bCs/>
          <w:lang w:val="en-US"/>
        </w:rPr>
        <w:t>desktop</w:t>
      </w:r>
      <w:r w:rsidRPr="00455963">
        <w:rPr>
          <w:bCs/>
        </w:rPr>
        <w:t xml:space="preserve">04 </w:t>
      </w:r>
      <w:r w:rsidR="00CB7282">
        <w:rPr>
          <w:bCs/>
        </w:rPr>
        <w:t xml:space="preserve">в ОУ </w:t>
      </w:r>
      <w:r w:rsidR="00CB7282">
        <w:rPr>
          <w:bCs/>
          <w:lang w:val="en-US"/>
        </w:rPr>
        <w:t>Domain</w:t>
      </w:r>
      <w:r w:rsidR="00CB7282" w:rsidRPr="00CB7282">
        <w:rPr>
          <w:bCs/>
        </w:rPr>
        <w:t xml:space="preserve"> </w:t>
      </w:r>
      <w:r w:rsidR="00CB7282">
        <w:rPr>
          <w:bCs/>
          <w:lang w:val="en-US"/>
        </w:rPr>
        <w:t>Controllers</w:t>
      </w:r>
      <w:r w:rsidR="00CB7282" w:rsidRPr="00CB7282">
        <w:rPr>
          <w:bCs/>
        </w:rPr>
        <w:t>.</w:t>
      </w:r>
      <w:r w:rsidR="00CB7282">
        <w:rPr>
          <w:bCs/>
        </w:rPr>
        <w:br/>
      </w:r>
      <w:r w:rsidR="00CB7282">
        <w:rPr>
          <w:noProof/>
        </w:rPr>
        <w:drawing>
          <wp:inline distT="0" distB="0" distL="0" distR="0" wp14:anchorId="445156F4" wp14:editId="7F8194EB">
            <wp:extent cx="58959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282">
        <w:rPr>
          <w:bCs/>
        </w:rPr>
        <w:br/>
      </w:r>
      <w:r w:rsidR="00CB7282">
        <w:rPr>
          <w:noProof/>
        </w:rPr>
        <w:lastRenderedPageBreak/>
        <w:drawing>
          <wp:inline distT="0" distB="0" distL="0" distR="0" wp14:anchorId="24F7D594" wp14:editId="52C94D7B">
            <wp:extent cx="50101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282">
        <w:rPr>
          <w:bCs/>
        </w:rPr>
        <w:br/>
      </w:r>
      <w:r w:rsidR="00CB7282">
        <w:rPr>
          <w:noProof/>
        </w:rPr>
        <w:drawing>
          <wp:inline distT="0" distB="0" distL="0" distR="0" wp14:anchorId="45AC11C8" wp14:editId="669FD015">
            <wp:extent cx="5940425" cy="3432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1883" w14:textId="77777777" w:rsidR="00CB7282" w:rsidRDefault="00CB7282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Переместил компьютер </w:t>
      </w:r>
      <w:r>
        <w:rPr>
          <w:bCs/>
          <w:lang w:val="en-US"/>
        </w:rPr>
        <w:t>Server</w:t>
      </w:r>
      <w:r w:rsidRPr="00CB7282">
        <w:rPr>
          <w:bCs/>
        </w:rPr>
        <w:t xml:space="preserve">02 </w:t>
      </w:r>
      <w:r>
        <w:rPr>
          <w:bCs/>
        </w:rPr>
        <w:t xml:space="preserve">в ОП </w:t>
      </w:r>
      <w:r>
        <w:rPr>
          <w:bCs/>
          <w:lang w:val="en-US"/>
        </w:rPr>
        <w:t>Computers</w:t>
      </w:r>
      <w:r w:rsidRPr="00CB7282">
        <w:rPr>
          <w:bCs/>
        </w:rPr>
        <w:t>.</w:t>
      </w:r>
      <w:r>
        <w:rPr>
          <w:bCs/>
        </w:rPr>
        <w:br/>
      </w:r>
      <w:r>
        <w:rPr>
          <w:noProof/>
        </w:rPr>
        <w:drawing>
          <wp:inline distT="0" distB="0" distL="0" distR="0" wp14:anchorId="45F88A6B" wp14:editId="50296D83">
            <wp:extent cx="5940425" cy="3432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Cs/>
        </w:rPr>
        <w:lastRenderedPageBreak/>
        <w:t xml:space="preserve">Переместил </w:t>
      </w:r>
      <w:r>
        <w:rPr>
          <w:bCs/>
          <w:lang w:val="en-US"/>
        </w:rPr>
        <w:t>desktop</w:t>
      </w:r>
      <w:r w:rsidRPr="00CB7282">
        <w:rPr>
          <w:bCs/>
        </w:rPr>
        <w:t xml:space="preserve">04 </w:t>
      </w:r>
      <w:r>
        <w:rPr>
          <w:bCs/>
        </w:rPr>
        <w:t xml:space="preserve">обратно в ОП </w:t>
      </w:r>
      <w:r>
        <w:rPr>
          <w:bCs/>
          <w:lang w:val="en-US"/>
        </w:rPr>
        <w:t>Servers</w:t>
      </w:r>
      <w:r w:rsidRPr="00CB7282">
        <w:rPr>
          <w:bCs/>
        </w:rPr>
        <w:t>.</w:t>
      </w:r>
      <w:r>
        <w:rPr>
          <w:bCs/>
        </w:rPr>
        <w:br/>
      </w:r>
      <w:r>
        <w:rPr>
          <w:noProof/>
        </w:rPr>
        <w:drawing>
          <wp:inline distT="0" distB="0" distL="0" distR="0" wp14:anchorId="056A869D" wp14:editId="79917C2A">
            <wp:extent cx="5940425" cy="3432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F538" w14:textId="4CDFADF8" w:rsidR="00512A03" w:rsidRDefault="00512A03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>Присоединил компьютер к домену. Для этого в Свойствах системы изменил имя компьютера на желаемое и ввел имя домена, в котором он находится.</w:t>
      </w:r>
      <w:r>
        <w:rPr>
          <w:bCs/>
        </w:rPr>
        <w:br/>
      </w:r>
      <w:r>
        <w:rPr>
          <w:noProof/>
        </w:rPr>
        <w:drawing>
          <wp:inline distT="0" distB="0" distL="0" distR="0" wp14:anchorId="21E47E52" wp14:editId="55CEE6EE">
            <wp:extent cx="5400675" cy="4867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Cs/>
        </w:rPr>
        <w:lastRenderedPageBreak/>
        <w:t>После ввода данных учетной записи администратора компьютер оказался присоединенным к домену.</w:t>
      </w:r>
      <w:r>
        <w:rPr>
          <w:bCs/>
        </w:rPr>
        <w:br/>
      </w:r>
      <w:r>
        <w:rPr>
          <w:bCs/>
        </w:rPr>
        <w:br/>
      </w:r>
      <w:r>
        <w:rPr>
          <w:noProof/>
        </w:rPr>
        <w:drawing>
          <wp:inline distT="0" distB="0" distL="0" distR="0" wp14:anchorId="631F1052" wp14:editId="14E5BF11">
            <wp:extent cx="280987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7DA9" w14:textId="77777777" w:rsidR="00373174" w:rsidRDefault="00512A03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Создал </w:t>
      </w:r>
      <w:r w:rsidR="00373174">
        <w:rPr>
          <w:bCs/>
        </w:rPr>
        <w:t xml:space="preserve">учетную запись компьютера </w:t>
      </w:r>
      <w:r w:rsidR="00373174">
        <w:rPr>
          <w:bCs/>
          <w:lang w:val="en-US"/>
        </w:rPr>
        <w:t>desktop</w:t>
      </w:r>
      <w:r w:rsidR="00373174" w:rsidRPr="00373174">
        <w:rPr>
          <w:bCs/>
        </w:rPr>
        <w:t xml:space="preserve">05. </w:t>
      </w:r>
      <w:r w:rsidR="00373174">
        <w:rPr>
          <w:bCs/>
        </w:rPr>
        <w:t xml:space="preserve">Для компьютера назначил право присоединить к домену для группы пользователей </w:t>
      </w:r>
      <w:r w:rsidR="00373174">
        <w:rPr>
          <w:bCs/>
          <w:lang w:val="en-US"/>
        </w:rPr>
        <w:t>Deployment</w:t>
      </w:r>
      <w:r w:rsidR="00373174" w:rsidRPr="00373174">
        <w:rPr>
          <w:bCs/>
        </w:rPr>
        <w:t>.</w:t>
      </w:r>
      <w:r w:rsidR="00373174">
        <w:rPr>
          <w:bCs/>
        </w:rPr>
        <w:br/>
      </w:r>
      <w:r w:rsidR="00373174">
        <w:rPr>
          <w:noProof/>
        </w:rPr>
        <w:drawing>
          <wp:inline distT="0" distB="0" distL="0" distR="0" wp14:anchorId="297C06F6" wp14:editId="4FEE682E">
            <wp:extent cx="5940425" cy="2485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16FA" w14:textId="77777777" w:rsidR="00373174" w:rsidRDefault="00373174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С помощью интерфейса командной строки нашел учетные записи компьютеров, не подключавшихся к </w:t>
      </w:r>
      <w:r>
        <w:rPr>
          <w:bCs/>
          <w:lang w:val="en-US"/>
        </w:rPr>
        <w:t>Active</w:t>
      </w:r>
      <w:r w:rsidRPr="00373174">
        <w:rPr>
          <w:bCs/>
        </w:rPr>
        <w:t xml:space="preserve"> </w:t>
      </w:r>
      <w:r>
        <w:rPr>
          <w:bCs/>
          <w:lang w:val="en-US"/>
        </w:rPr>
        <w:t>Directory</w:t>
      </w:r>
      <w:r w:rsidRPr="00373174">
        <w:rPr>
          <w:bCs/>
        </w:rPr>
        <w:t xml:space="preserve"> </w:t>
      </w:r>
      <w:r>
        <w:rPr>
          <w:bCs/>
        </w:rPr>
        <w:t>в течение заданного времени.</w:t>
      </w:r>
      <w:r>
        <w:rPr>
          <w:bCs/>
        </w:rPr>
        <w:br/>
      </w:r>
      <w:r>
        <w:rPr>
          <w:noProof/>
        </w:rPr>
        <w:drawing>
          <wp:inline distT="0" distB="0" distL="0" distR="0" wp14:anchorId="2FE083F0" wp14:editId="1167B615">
            <wp:extent cx="5940425" cy="654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>Удалил учетные записи компьютеров, которые не подключались к домену, с помощью командной строки.</w:t>
      </w:r>
      <w:r>
        <w:rPr>
          <w:bCs/>
        </w:rPr>
        <w:br/>
      </w:r>
      <w:r>
        <w:rPr>
          <w:noProof/>
        </w:rPr>
        <w:drawing>
          <wp:inline distT="0" distB="0" distL="0" distR="0" wp14:anchorId="2B2F57A8" wp14:editId="79201E93">
            <wp:extent cx="5940425" cy="4152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BD98" w14:textId="77777777" w:rsidR="00373174" w:rsidRDefault="00373174">
      <w:pPr>
        <w:spacing w:after="160"/>
        <w:rPr>
          <w:bCs/>
        </w:rPr>
      </w:pPr>
      <w:r>
        <w:rPr>
          <w:bCs/>
        </w:rPr>
        <w:br w:type="page"/>
      </w:r>
    </w:p>
    <w:p w14:paraId="759D7597" w14:textId="77777777" w:rsidR="00373174" w:rsidRDefault="00373174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lastRenderedPageBreak/>
        <w:t xml:space="preserve">Выполнил поиск объектов, содержащих в названии </w:t>
      </w:r>
      <w:r w:rsidRPr="00373174">
        <w:rPr>
          <w:bCs/>
        </w:rPr>
        <w:t>“</w:t>
      </w:r>
      <w:r>
        <w:rPr>
          <w:bCs/>
          <w:lang w:val="en-US"/>
        </w:rPr>
        <w:t>server</w:t>
      </w:r>
      <w:r w:rsidRPr="00373174">
        <w:rPr>
          <w:bCs/>
        </w:rPr>
        <w:t xml:space="preserve">”, </w:t>
      </w:r>
      <w:r>
        <w:rPr>
          <w:bCs/>
        </w:rPr>
        <w:t xml:space="preserve">с помощью панели управления </w:t>
      </w:r>
      <w:r>
        <w:rPr>
          <w:bCs/>
          <w:lang w:val="en-US"/>
        </w:rPr>
        <w:t>Active</w:t>
      </w:r>
      <w:r w:rsidRPr="00373174">
        <w:rPr>
          <w:bCs/>
        </w:rPr>
        <w:t xml:space="preserve"> </w:t>
      </w:r>
      <w:r>
        <w:rPr>
          <w:bCs/>
          <w:lang w:val="en-US"/>
        </w:rPr>
        <w:t>Directory</w:t>
      </w:r>
      <w:r w:rsidRPr="00373174">
        <w:rPr>
          <w:bCs/>
        </w:rPr>
        <w:t>.</w:t>
      </w:r>
      <w:r>
        <w:rPr>
          <w:bCs/>
        </w:rPr>
        <w:br/>
      </w:r>
      <w:r>
        <w:rPr>
          <w:noProof/>
        </w:rPr>
        <w:drawing>
          <wp:inline distT="0" distB="0" distL="0" distR="0" wp14:anchorId="2620B018" wp14:editId="4F104629">
            <wp:extent cx="5353050" cy="4886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FDA" w14:textId="08EE49DE" w:rsidR="00FF6BF5" w:rsidRPr="00FF6BF5" w:rsidRDefault="00FF6BF5" w:rsidP="00614AB2">
      <w:pPr>
        <w:pStyle w:val="a5"/>
        <w:numPr>
          <w:ilvl w:val="0"/>
          <w:numId w:val="15"/>
        </w:numPr>
        <w:spacing w:after="160"/>
        <w:ind w:left="0" w:firstLine="66"/>
        <w:jc w:val="both"/>
        <w:rPr>
          <w:bCs/>
        </w:rPr>
      </w:pPr>
      <w:r>
        <w:rPr>
          <w:bCs/>
        </w:rPr>
        <w:t xml:space="preserve">Изменил свойства компьютера </w:t>
      </w:r>
      <w:r>
        <w:rPr>
          <w:bCs/>
          <w:lang w:val="en-US"/>
        </w:rPr>
        <w:t>Server02.</w:t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0A7B4D0C" wp14:editId="082D6E7C">
            <wp:extent cx="2588820" cy="2952262"/>
            <wp:effectExtent l="0" t="0" r="254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377" cy="29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473FC" wp14:editId="26E3E0D1">
            <wp:extent cx="2592937" cy="29569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3781" cy="30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br/>
      </w:r>
    </w:p>
    <w:p w14:paraId="7544DF45" w14:textId="77777777" w:rsidR="00EB77DD" w:rsidRDefault="00EB77DD" w:rsidP="00D52BF3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 w:rsidRPr="00EB77DD">
        <w:rPr>
          <w:bCs/>
        </w:rPr>
        <w:t>Вероятно, реестр компьютера поврежден. Для исправления ситуации возможно сделать следующее:</w:t>
      </w:r>
      <w:r w:rsidRPr="00EB77DD">
        <w:rPr>
          <w:bCs/>
        </w:rPr>
        <w:br/>
      </w:r>
      <w:r w:rsidRPr="00EB77DD">
        <w:rPr>
          <w:bCs/>
        </w:rPr>
        <w:lastRenderedPageBreak/>
        <w:t xml:space="preserve">1. </w:t>
      </w:r>
      <w:r w:rsidRPr="00EB77DD">
        <w:rPr>
          <w:bCs/>
        </w:rPr>
        <w:t>Определить, существует ли данная учетная запись</w:t>
      </w:r>
      <w:r w:rsidRPr="00EB77DD">
        <w:rPr>
          <w:bCs/>
        </w:rPr>
        <w:t xml:space="preserve"> </w:t>
      </w:r>
      <w:r w:rsidRPr="00EB77DD">
        <w:rPr>
          <w:bCs/>
        </w:rPr>
        <w:t>компьютера в Active Directory.</w:t>
      </w:r>
      <w:r w:rsidRPr="00EB77DD">
        <w:rPr>
          <w:bCs/>
        </w:rPr>
        <w:br/>
        <w:t xml:space="preserve">2. </w:t>
      </w:r>
      <w:r w:rsidRPr="00EB77DD">
        <w:rPr>
          <w:bCs/>
        </w:rPr>
        <w:t>Удалить учетную запись этого компьютера.</w:t>
      </w:r>
      <w:r w:rsidRPr="00EB77DD">
        <w:rPr>
          <w:bCs/>
        </w:rPr>
        <w:br/>
      </w:r>
      <w:r w:rsidRPr="00EB77DD">
        <w:rPr>
          <w:bCs/>
        </w:rPr>
        <w:t>Переустановить эту учетную запись компьютера или</w:t>
      </w:r>
      <w:r>
        <w:rPr>
          <w:bCs/>
        </w:rPr>
        <w:t xml:space="preserve"> </w:t>
      </w:r>
      <w:r w:rsidRPr="00EB77DD">
        <w:rPr>
          <w:bCs/>
        </w:rPr>
        <w:t>создать ее снова.</w:t>
      </w:r>
    </w:p>
    <w:p w14:paraId="041C9D1F" w14:textId="063C85E8" w:rsidR="00614AB2" w:rsidRDefault="00EB77DD" w:rsidP="00D52BF3">
      <w:pPr>
        <w:pStyle w:val="a5"/>
        <w:numPr>
          <w:ilvl w:val="0"/>
          <w:numId w:val="15"/>
        </w:numPr>
        <w:spacing w:after="160"/>
        <w:jc w:val="both"/>
        <w:rPr>
          <w:bCs/>
        </w:rPr>
      </w:pPr>
      <w:r>
        <w:rPr>
          <w:bCs/>
        </w:rPr>
        <w:t xml:space="preserve"> Переустановил учетную запись компьютера </w:t>
      </w:r>
      <w:r>
        <w:rPr>
          <w:bCs/>
          <w:lang w:val="en-US"/>
        </w:rPr>
        <w:t>desktop</w:t>
      </w:r>
      <w:r w:rsidRPr="00EB77DD">
        <w:rPr>
          <w:bCs/>
        </w:rPr>
        <w:t>03.</w:t>
      </w:r>
      <w:r>
        <w:rPr>
          <w:bCs/>
        </w:rPr>
        <w:br/>
      </w:r>
      <w:r>
        <w:rPr>
          <w:noProof/>
        </w:rPr>
        <w:drawing>
          <wp:inline distT="0" distB="0" distL="0" distR="0" wp14:anchorId="0BEED6DF" wp14:editId="64B5CDA6">
            <wp:extent cx="4686300" cy="3495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0F2584">
        <w:rPr>
          <w:bCs/>
        </w:rPr>
        <w:t>Выполнил то же действие</w:t>
      </w:r>
      <w:r>
        <w:rPr>
          <w:bCs/>
        </w:rPr>
        <w:t xml:space="preserve"> с помощью утилиты </w:t>
      </w:r>
      <w:r>
        <w:rPr>
          <w:bCs/>
          <w:lang w:val="en-US"/>
        </w:rPr>
        <w:t>DSMOD</w:t>
      </w:r>
      <w:r w:rsidRPr="00EB77DD">
        <w:rPr>
          <w:bCs/>
        </w:rPr>
        <w:t>.</w:t>
      </w:r>
      <w:r>
        <w:rPr>
          <w:bCs/>
        </w:rPr>
        <w:br/>
      </w:r>
      <w:r>
        <w:rPr>
          <w:noProof/>
        </w:rPr>
        <w:drawing>
          <wp:inline distT="0" distB="0" distL="0" distR="0" wp14:anchorId="6E13A684" wp14:editId="1A9A8D63">
            <wp:extent cx="5451894" cy="4845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2117" cy="4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C9F4" w14:textId="77777777" w:rsidR="000F2584" w:rsidRPr="000F2584" w:rsidRDefault="000F2584" w:rsidP="000F2584">
      <w:pPr>
        <w:spacing w:after="160"/>
        <w:jc w:val="both"/>
        <w:rPr>
          <w:bCs/>
        </w:rPr>
      </w:pPr>
    </w:p>
    <w:p w14:paraId="75F051E1" w14:textId="32705194" w:rsidR="00B86AE4" w:rsidRPr="00F9043C" w:rsidRDefault="00936C95" w:rsidP="00B86AE4">
      <w:pPr>
        <w:rPr>
          <w:b/>
          <w:bCs/>
        </w:rPr>
      </w:pPr>
      <w:r w:rsidRPr="00936C95">
        <w:rPr>
          <w:b/>
          <w:bCs/>
        </w:rPr>
        <w:t>Вывод:</w:t>
      </w:r>
      <w:r>
        <w:rPr>
          <w:b/>
          <w:bCs/>
        </w:rPr>
        <w:t xml:space="preserve"> </w:t>
      </w:r>
      <w:r w:rsidR="000F2584">
        <w:t xml:space="preserve">в ходе выполнения работы </w:t>
      </w:r>
      <w:r w:rsidR="000F2584" w:rsidRPr="003231F8">
        <w:rPr>
          <w:rFonts w:cs="Times New Roman"/>
          <w:szCs w:val="28"/>
        </w:rPr>
        <w:t>получи</w:t>
      </w:r>
      <w:r w:rsidR="000F2584">
        <w:rPr>
          <w:rFonts w:cs="Times New Roman"/>
          <w:szCs w:val="28"/>
        </w:rPr>
        <w:t xml:space="preserve">л </w:t>
      </w:r>
      <w:r w:rsidR="000F2584" w:rsidRPr="003231F8">
        <w:rPr>
          <w:rFonts w:cs="Times New Roman"/>
          <w:szCs w:val="28"/>
        </w:rPr>
        <w:t>навыки создания учетных записей компьютеров</w:t>
      </w:r>
      <w:r w:rsidR="000F2584">
        <w:rPr>
          <w:rFonts w:cs="Times New Roman"/>
          <w:szCs w:val="28"/>
        </w:rPr>
        <w:t xml:space="preserve"> и перемещения их внутри структуры </w:t>
      </w:r>
      <w:r w:rsidR="000F2584">
        <w:rPr>
          <w:rFonts w:cs="Times New Roman"/>
          <w:szCs w:val="28"/>
          <w:lang w:val="en-US"/>
        </w:rPr>
        <w:t>Active</w:t>
      </w:r>
      <w:r w:rsidR="000F2584" w:rsidRPr="000F2584">
        <w:rPr>
          <w:rFonts w:cs="Times New Roman"/>
          <w:szCs w:val="28"/>
        </w:rPr>
        <w:t xml:space="preserve"> </w:t>
      </w:r>
      <w:r w:rsidR="000F2584">
        <w:rPr>
          <w:rFonts w:cs="Times New Roman"/>
          <w:szCs w:val="28"/>
          <w:lang w:val="en-US"/>
        </w:rPr>
        <w:t>Directory</w:t>
      </w:r>
      <w:r w:rsidR="000F2584" w:rsidRPr="000F2584">
        <w:rPr>
          <w:rFonts w:cs="Times New Roman"/>
          <w:szCs w:val="28"/>
        </w:rPr>
        <w:t xml:space="preserve"> </w:t>
      </w:r>
      <w:r w:rsidR="000F2584">
        <w:rPr>
          <w:rFonts w:cs="Times New Roman"/>
          <w:szCs w:val="28"/>
        </w:rPr>
        <w:t xml:space="preserve">с помощью графического интерфейса, утилит командной строки и скриптов. Изучил и применил действия для </w:t>
      </w:r>
      <w:r w:rsidR="000F2584" w:rsidRPr="003231F8">
        <w:rPr>
          <w:rFonts w:cs="Times New Roman"/>
          <w:szCs w:val="28"/>
        </w:rPr>
        <w:t>присоединения компьютеров к домену.</w:t>
      </w:r>
      <w:r w:rsidR="000F2584">
        <w:rPr>
          <w:rFonts w:cs="Times New Roman"/>
          <w:szCs w:val="28"/>
        </w:rPr>
        <w:t xml:space="preserve"> Рассмотрел некоторые способы устранения неполадок подключения компьютера к домену, например, переустановку учетной записи компьютера.</w:t>
      </w:r>
    </w:p>
    <w:p w14:paraId="70FD9853" w14:textId="13ECA086"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B00C0"/>
    <w:multiLevelType w:val="hybridMultilevel"/>
    <w:tmpl w:val="ED6A9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9B761A"/>
    <w:multiLevelType w:val="hybridMultilevel"/>
    <w:tmpl w:val="C8F4F28C"/>
    <w:lvl w:ilvl="0" w:tplc="B616E6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0AD6"/>
    <w:multiLevelType w:val="hybridMultilevel"/>
    <w:tmpl w:val="88CC9292"/>
    <w:lvl w:ilvl="0" w:tplc="7ED41F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43B13"/>
    <w:multiLevelType w:val="hybridMultilevel"/>
    <w:tmpl w:val="E3E67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E6D2A"/>
    <w:multiLevelType w:val="hybridMultilevel"/>
    <w:tmpl w:val="7A86C72C"/>
    <w:lvl w:ilvl="0" w:tplc="7E68EE8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314C7"/>
    <w:multiLevelType w:val="hybridMultilevel"/>
    <w:tmpl w:val="B30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14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0F2584"/>
    <w:rsid w:val="0013336B"/>
    <w:rsid w:val="001915A8"/>
    <w:rsid w:val="001C3C09"/>
    <w:rsid w:val="00247C36"/>
    <w:rsid w:val="003231F8"/>
    <w:rsid w:val="00347888"/>
    <w:rsid w:val="0037064E"/>
    <w:rsid w:val="00373174"/>
    <w:rsid w:val="003E195A"/>
    <w:rsid w:val="00421013"/>
    <w:rsid w:val="00455963"/>
    <w:rsid w:val="004662EC"/>
    <w:rsid w:val="00474988"/>
    <w:rsid w:val="004F1FD2"/>
    <w:rsid w:val="00512A03"/>
    <w:rsid w:val="00550DB4"/>
    <w:rsid w:val="005705D3"/>
    <w:rsid w:val="00576814"/>
    <w:rsid w:val="00586F53"/>
    <w:rsid w:val="0059350D"/>
    <w:rsid w:val="00614AB2"/>
    <w:rsid w:val="006428D9"/>
    <w:rsid w:val="00680B41"/>
    <w:rsid w:val="00721F70"/>
    <w:rsid w:val="00746ABA"/>
    <w:rsid w:val="007B1128"/>
    <w:rsid w:val="007B25AC"/>
    <w:rsid w:val="008013BF"/>
    <w:rsid w:val="00802E91"/>
    <w:rsid w:val="00831B6B"/>
    <w:rsid w:val="00834051"/>
    <w:rsid w:val="00860457"/>
    <w:rsid w:val="008E2995"/>
    <w:rsid w:val="00936C95"/>
    <w:rsid w:val="0097113C"/>
    <w:rsid w:val="009B00EB"/>
    <w:rsid w:val="009E6A2B"/>
    <w:rsid w:val="00A11EEB"/>
    <w:rsid w:val="00AA05A5"/>
    <w:rsid w:val="00AC2FD6"/>
    <w:rsid w:val="00B05D27"/>
    <w:rsid w:val="00B144FB"/>
    <w:rsid w:val="00B36A2B"/>
    <w:rsid w:val="00B568FE"/>
    <w:rsid w:val="00B86AE4"/>
    <w:rsid w:val="00BC7E27"/>
    <w:rsid w:val="00BE3BF3"/>
    <w:rsid w:val="00C40286"/>
    <w:rsid w:val="00C75CD1"/>
    <w:rsid w:val="00C95371"/>
    <w:rsid w:val="00CB7282"/>
    <w:rsid w:val="00CC6FDC"/>
    <w:rsid w:val="00D35953"/>
    <w:rsid w:val="00D64E2C"/>
    <w:rsid w:val="00D83A69"/>
    <w:rsid w:val="00DB6E69"/>
    <w:rsid w:val="00DD475D"/>
    <w:rsid w:val="00DE7806"/>
    <w:rsid w:val="00E52289"/>
    <w:rsid w:val="00E7378C"/>
    <w:rsid w:val="00EB77DD"/>
    <w:rsid w:val="00EF6EC7"/>
    <w:rsid w:val="00F216BB"/>
    <w:rsid w:val="00F30A20"/>
    <w:rsid w:val="00F40504"/>
    <w:rsid w:val="00F83B0A"/>
    <w:rsid w:val="00F9043C"/>
    <w:rsid w:val="00F96A45"/>
    <w:rsid w:val="00FA0343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C0B3-0E32-4390-9201-393B023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1044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20</cp:revision>
  <cp:lastPrinted>2020-02-21T20:28:00Z</cp:lastPrinted>
  <dcterms:created xsi:type="dcterms:W3CDTF">2019-09-23T19:02:00Z</dcterms:created>
  <dcterms:modified xsi:type="dcterms:W3CDTF">2020-11-25T23:15:00Z</dcterms:modified>
</cp:coreProperties>
</file>