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4F03F" w14:textId="77777777" w:rsidR="00F30A20" w:rsidRPr="00F30A20" w:rsidRDefault="00F30A20" w:rsidP="00F30A20">
      <w:pPr>
        <w:spacing w:before="240" w:line="240" w:lineRule="auto"/>
        <w:jc w:val="center"/>
        <w:rPr>
          <w:rFonts w:cs="Times New Roman"/>
          <w:b/>
          <w:szCs w:val="28"/>
        </w:rPr>
      </w:pPr>
      <w:bookmarkStart w:id="0" w:name="_Hlk53660966"/>
      <w:bookmarkEnd w:id="0"/>
      <w:r w:rsidRPr="00F30A20">
        <w:rPr>
          <w:rFonts w:cs="Times New Roman"/>
          <w:b/>
          <w:szCs w:val="28"/>
        </w:rPr>
        <w:t>МИНИСТЕРСТВО НАУКИ И ВЫСШЕГО ОБРАЗОВАНИЯ РФ</w:t>
      </w:r>
      <w:r w:rsidRPr="00F30A20">
        <w:rPr>
          <w:rFonts w:cs="Times New Roman"/>
          <w:b/>
          <w:szCs w:val="28"/>
        </w:rPr>
        <w:br/>
        <w:t>ФЕДЕРАЛЬНОЕ ГОСУДАРСТВЕННОЕ БЮДЖЕТНОЕ ОБРАЗОВАТЕЛЬНОЕ УЧРЕЖДЕНИЕ</w:t>
      </w:r>
      <w:r w:rsidRPr="00F30A20">
        <w:rPr>
          <w:rFonts w:cs="Times New Roman"/>
          <w:b/>
          <w:szCs w:val="28"/>
        </w:rPr>
        <w:br/>
        <w:t>ВЫСШЕГО ОБРАЗОВАНИЯ</w:t>
      </w:r>
      <w:r w:rsidRPr="00F30A20">
        <w:rPr>
          <w:rFonts w:cs="Times New Roman"/>
          <w:b/>
          <w:szCs w:val="28"/>
        </w:rPr>
        <w:br/>
        <w:t>«БЕЛГОРОДСКИЙ ГОСУДАРСТВЕННЫЙ</w:t>
      </w:r>
      <w:r w:rsidRPr="00F30A20">
        <w:rPr>
          <w:rFonts w:cs="Times New Roman"/>
          <w:b/>
          <w:szCs w:val="28"/>
        </w:rPr>
        <w:br/>
        <w:t>ТЕХНОЛОГИЧЕСКИЙ УНИВЕРСИТЕТ им. В.Г.ШУХОВА»</w:t>
      </w:r>
      <w:r w:rsidRPr="00F30A20">
        <w:rPr>
          <w:rFonts w:cs="Times New Roman"/>
          <w:b/>
          <w:szCs w:val="28"/>
        </w:rPr>
        <w:br/>
        <w:t>(БГТУ им. В.Г.Шухова)</w:t>
      </w:r>
    </w:p>
    <w:p w14:paraId="0FA195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4E795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35DA83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B0AD903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A34272D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DCFB01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9BBC37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32B0A6C6" w14:textId="77777777" w:rsidR="00DE7806" w:rsidRDefault="00F30A20" w:rsidP="00CC6FDC">
      <w:pPr>
        <w:jc w:val="center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Лабораторн</w:t>
      </w:r>
      <w:r w:rsidR="00DE7806">
        <w:rPr>
          <w:rFonts w:cs="Times New Roman"/>
          <w:szCs w:val="28"/>
        </w:rPr>
        <w:t>ая</w:t>
      </w:r>
      <w:r w:rsidR="00CC6FDC">
        <w:rPr>
          <w:rFonts w:cs="Times New Roman"/>
          <w:szCs w:val="28"/>
        </w:rPr>
        <w:t xml:space="preserve"> работ</w:t>
      </w:r>
      <w:r w:rsidR="00DE7806">
        <w:rPr>
          <w:rFonts w:cs="Times New Roman"/>
          <w:szCs w:val="28"/>
        </w:rPr>
        <w:t>а</w:t>
      </w:r>
      <w:r>
        <w:rPr>
          <w:rFonts w:cs="Times New Roman"/>
          <w:szCs w:val="28"/>
          <w:lang w:val="en-US"/>
        </w:rPr>
        <w:fldChar w:fldCharType="begin"/>
      </w:r>
      <w:r w:rsidRPr="00680B41">
        <w:rPr>
          <w:rFonts w:cs="Times New Roman"/>
          <w:szCs w:val="28"/>
        </w:rPr>
        <w:instrText xml:space="preserve">  </w:instrText>
      </w:r>
      <w:r>
        <w:rPr>
          <w:rFonts w:cs="Times New Roman"/>
          <w:szCs w:val="28"/>
          <w:lang w:val="en-US"/>
        </w:rPr>
        <w:fldChar w:fldCharType="end"/>
      </w:r>
      <w:r w:rsidR="00DE7806">
        <w:rPr>
          <w:rFonts w:cs="Times New Roman"/>
          <w:szCs w:val="28"/>
        </w:rPr>
        <w:t xml:space="preserve"> по теме</w:t>
      </w:r>
    </w:p>
    <w:p w14:paraId="17D91FC0" w14:textId="26FDD8AD" w:rsidR="00E7378C" w:rsidRDefault="00DE7806" w:rsidP="009F308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9F3088">
        <w:rPr>
          <w:rFonts w:cs="Times New Roman"/>
          <w:szCs w:val="28"/>
        </w:rPr>
        <w:t xml:space="preserve">Обеспечение безопасности ресурсов с помощью разрешений </w:t>
      </w:r>
      <w:r w:rsidR="009F3088">
        <w:rPr>
          <w:rFonts w:cs="Times New Roman"/>
          <w:szCs w:val="28"/>
          <w:lang w:val="en-US"/>
        </w:rPr>
        <w:t>NTFS</w:t>
      </w:r>
      <w:r>
        <w:rPr>
          <w:rFonts w:cs="Times New Roman"/>
          <w:szCs w:val="28"/>
        </w:rPr>
        <w:t>»</w:t>
      </w:r>
      <w:r w:rsidR="00F30A20" w:rsidRPr="00F30A20">
        <w:rPr>
          <w:rFonts w:cs="Times New Roman"/>
          <w:szCs w:val="28"/>
        </w:rPr>
        <w:br/>
        <w:t xml:space="preserve">дисциплина: </w:t>
      </w:r>
    </w:p>
    <w:p w14:paraId="16CE434D" w14:textId="3814D429" w:rsidR="00F30A20" w:rsidRDefault="00E7378C" w:rsidP="00CC6FD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Администрирование распределенных вычислительных систем</w:t>
      </w:r>
      <w:r w:rsidR="00F30A20" w:rsidRPr="00F30A20">
        <w:rPr>
          <w:rFonts w:cs="Times New Roman"/>
          <w:szCs w:val="28"/>
        </w:rPr>
        <w:br/>
      </w:r>
    </w:p>
    <w:p w14:paraId="2F39F15E" w14:textId="5CED7FAF" w:rsidR="00CC6FDC" w:rsidRDefault="00CC6FDC" w:rsidP="00CC6FDC">
      <w:pPr>
        <w:jc w:val="center"/>
        <w:rPr>
          <w:rFonts w:cs="Times New Roman"/>
          <w:szCs w:val="28"/>
        </w:rPr>
      </w:pPr>
    </w:p>
    <w:p w14:paraId="3C99D7F5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4FE9776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605895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D71E793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5CDFBF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A4845D1" w14:textId="77777777" w:rsidR="00F30A20" w:rsidRP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1AB2BE7" w14:textId="175BF7F4" w:rsidR="00F30A20" w:rsidRPr="00CC6FDC" w:rsidRDefault="00F30A20" w:rsidP="00F30A20">
      <w:pPr>
        <w:spacing w:line="240" w:lineRule="auto"/>
        <w:jc w:val="right"/>
        <w:rPr>
          <w:rFonts w:cs="Times New Roman"/>
          <w:szCs w:val="28"/>
        </w:rPr>
      </w:pPr>
      <w:r w:rsidRPr="00F30A20">
        <w:rPr>
          <w:rFonts w:cs="Times New Roman"/>
          <w:szCs w:val="28"/>
        </w:rPr>
        <w:t>Выполнил: ст. группы</w:t>
      </w:r>
      <w:r w:rsidR="00831B6B">
        <w:rPr>
          <w:rFonts w:cs="Times New Roman"/>
          <w:szCs w:val="28"/>
        </w:rPr>
        <w:t xml:space="preserve"> ВТ-</w:t>
      </w:r>
      <w:r w:rsidR="00FA0343">
        <w:rPr>
          <w:rFonts w:cs="Times New Roman"/>
          <w:szCs w:val="28"/>
        </w:rPr>
        <w:t>4</w:t>
      </w:r>
      <w:r w:rsidR="00831B6B">
        <w:rPr>
          <w:rFonts w:cs="Times New Roman"/>
          <w:szCs w:val="28"/>
        </w:rPr>
        <w:t>1</w:t>
      </w:r>
      <w:r w:rsidRPr="00F30A20">
        <w:rPr>
          <w:rFonts w:cs="Times New Roman"/>
          <w:szCs w:val="28"/>
        </w:rPr>
        <w:t xml:space="preserve"> </w:t>
      </w:r>
      <w:r w:rsidRPr="00F30A20">
        <w:rPr>
          <w:rFonts w:cs="Times New Roman"/>
          <w:szCs w:val="28"/>
        </w:rPr>
        <w:br/>
      </w:r>
      <w:r w:rsidR="00831B6B">
        <w:rPr>
          <w:rFonts w:cs="Times New Roman"/>
          <w:szCs w:val="28"/>
        </w:rPr>
        <w:t>Фаракшин Н. Р.</w:t>
      </w:r>
      <w:r w:rsidRPr="00F30A20">
        <w:rPr>
          <w:rFonts w:cs="Times New Roman"/>
          <w:szCs w:val="28"/>
        </w:rPr>
        <w:br/>
        <w:t xml:space="preserve">Проверил: </w:t>
      </w:r>
      <w:r w:rsidR="00DE7806">
        <w:rPr>
          <w:rFonts w:cs="Times New Roman"/>
          <w:szCs w:val="28"/>
        </w:rPr>
        <w:t>Федотов</w:t>
      </w:r>
      <w:r w:rsidR="00CC6FDC">
        <w:rPr>
          <w:rFonts w:cs="Times New Roman"/>
          <w:szCs w:val="28"/>
        </w:rPr>
        <w:t xml:space="preserve"> </w:t>
      </w:r>
      <w:r w:rsidR="00DE7806">
        <w:rPr>
          <w:rFonts w:cs="Times New Roman"/>
          <w:szCs w:val="28"/>
        </w:rPr>
        <w:t>Е</w:t>
      </w:r>
      <w:r w:rsidR="00CC6FDC">
        <w:rPr>
          <w:rFonts w:cs="Times New Roman"/>
          <w:szCs w:val="28"/>
        </w:rPr>
        <w:t>.</w:t>
      </w:r>
      <w:r w:rsidR="00DE7806">
        <w:rPr>
          <w:rFonts w:cs="Times New Roman"/>
          <w:szCs w:val="28"/>
        </w:rPr>
        <w:t>А</w:t>
      </w:r>
      <w:r w:rsidR="00CC6FDC">
        <w:rPr>
          <w:rFonts w:cs="Times New Roman"/>
          <w:szCs w:val="28"/>
        </w:rPr>
        <w:t>.</w:t>
      </w:r>
    </w:p>
    <w:p w14:paraId="7EC039F8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F7CE55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5780DC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9B67CB0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78DA588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B8254A2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01F5A9CA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487F6341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A0F8949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211289B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5F3AF7CB" w14:textId="736E1B9E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62267422" w14:textId="78422061" w:rsidR="009F3088" w:rsidRDefault="009F3088" w:rsidP="00F30A20">
      <w:pPr>
        <w:spacing w:line="240" w:lineRule="auto"/>
        <w:jc w:val="center"/>
        <w:rPr>
          <w:rFonts w:cs="Times New Roman"/>
          <w:szCs w:val="28"/>
        </w:rPr>
      </w:pPr>
    </w:p>
    <w:p w14:paraId="27C14DE0" w14:textId="77777777" w:rsidR="009F3088" w:rsidRDefault="009F3088" w:rsidP="00F30A20">
      <w:pPr>
        <w:spacing w:line="240" w:lineRule="auto"/>
        <w:jc w:val="center"/>
        <w:rPr>
          <w:rFonts w:cs="Times New Roman"/>
          <w:szCs w:val="28"/>
        </w:rPr>
      </w:pPr>
    </w:p>
    <w:p w14:paraId="7441024E" w14:textId="77777777" w:rsidR="00F30A20" w:rsidRDefault="00F30A20" w:rsidP="00F30A20">
      <w:pPr>
        <w:spacing w:line="240" w:lineRule="auto"/>
        <w:jc w:val="center"/>
        <w:rPr>
          <w:rFonts w:cs="Times New Roman"/>
          <w:szCs w:val="28"/>
        </w:rPr>
      </w:pPr>
    </w:p>
    <w:p w14:paraId="14424E96" w14:textId="3CB9EA01" w:rsidR="00DE7806" w:rsidRDefault="00F30A20" w:rsidP="00CC6FDC">
      <w:pPr>
        <w:spacing w:line="240" w:lineRule="auto"/>
        <w:jc w:val="center"/>
        <w:rPr>
          <w:rFonts w:cs="Times New Roman"/>
          <w:b/>
          <w:szCs w:val="28"/>
        </w:rPr>
      </w:pPr>
      <w:r w:rsidRPr="00F30A20">
        <w:rPr>
          <w:rFonts w:cs="Times New Roman"/>
          <w:b/>
          <w:szCs w:val="28"/>
        </w:rPr>
        <w:t>Белгород 20</w:t>
      </w:r>
      <w:r w:rsidR="00065426">
        <w:rPr>
          <w:rFonts w:cs="Times New Roman"/>
          <w:b/>
          <w:szCs w:val="28"/>
        </w:rPr>
        <w:t>20</w:t>
      </w:r>
    </w:p>
    <w:p w14:paraId="3769E958" w14:textId="3E10A80D" w:rsidR="00DE7806" w:rsidRPr="009F3088" w:rsidRDefault="00DE7806" w:rsidP="00DE7806">
      <w:pPr>
        <w:spacing w:after="1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r w:rsidRPr="00DE7806">
        <w:rPr>
          <w:rFonts w:cs="Times New Roman"/>
          <w:b/>
          <w:szCs w:val="28"/>
        </w:rPr>
        <w:lastRenderedPageBreak/>
        <w:t xml:space="preserve">Лабораторная работа № </w:t>
      </w:r>
      <w:r w:rsidR="009F3088" w:rsidRPr="009F3088">
        <w:rPr>
          <w:rFonts w:cs="Times New Roman"/>
          <w:b/>
          <w:szCs w:val="28"/>
        </w:rPr>
        <w:t>6</w:t>
      </w:r>
    </w:p>
    <w:p w14:paraId="229455B1" w14:textId="2FA82891" w:rsidR="009F3088" w:rsidRDefault="009F3088" w:rsidP="009F3088">
      <w:pPr>
        <w:spacing w:after="160"/>
        <w:jc w:val="center"/>
        <w:rPr>
          <w:rFonts w:cs="Times New Roman"/>
          <w:b/>
          <w:szCs w:val="28"/>
        </w:rPr>
      </w:pPr>
      <w:r w:rsidRPr="009F3088">
        <w:rPr>
          <w:rFonts w:cs="Times New Roman"/>
          <w:b/>
          <w:szCs w:val="28"/>
        </w:rPr>
        <w:t xml:space="preserve">Обеспечение безопасности ресурсов с помощью разрешений </w:t>
      </w:r>
      <w:r w:rsidRPr="009F3088">
        <w:rPr>
          <w:rFonts w:cs="Times New Roman"/>
          <w:b/>
          <w:szCs w:val="28"/>
          <w:lang w:val="en-US"/>
        </w:rPr>
        <w:t>NTFS</w:t>
      </w:r>
    </w:p>
    <w:p w14:paraId="3D59E52E" w14:textId="5353080F" w:rsidR="007B25AC" w:rsidRDefault="00DE7806" w:rsidP="00F216BB">
      <w:pPr>
        <w:spacing w:after="160"/>
        <w:jc w:val="both"/>
        <w:rPr>
          <w:rFonts w:cs="Times New Roman"/>
          <w:bCs/>
          <w:szCs w:val="28"/>
        </w:rPr>
      </w:pPr>
      <w:r w:rsidRPr="00DE7806">
        <w:rPr>
          <w:rFonts w:cs="Times New Roman"/>
          <w:b/>
          <w:szCs w:val="28"/>
        </w:rPr>
        <w:t xml:space="preserve">Цель работы:  </w:t>
      </w:r>
      <w:r w:rsidR="009F3088" w:rsidRPr="00772F76">
        <w:rPr>
          <w:rFonts w:cs="Times New Roman"/>
          <w:szCs w:val="28"/>
        </w:rPr>
        <w:t>получить навыки обеспечения безопасности</w:t>
      </w:r>
      <w:r w:rsidR="009F3088">
        <w:rPr>
          <w:rFonts w:cs="Times New Roman"/>
          <w:szCs w:val="28"/>
        </w:rPr>
        <w:t xml:space="preserve"> </w:t>
      </w:r>
      <w:r w:rsidR="009F3088" w:rsidRPr="00772F76">
        <w:rPr>
          <w:rFonts w:cs="Times New Roman"/>
          <w:szCs w:val="28"/>
        </w:rPr>
        <w:t>ресурсов с помощью разрешений NTFS.</w:t>
      </w:r>
    </w:p>
    <w:p w14:paraId="1AA4081F" w14:textId="29A47D78" w:rsidR="00DE7806" w:rsidRDefault="00DE7806" w:rsidP="00DE7806">
      <w:pPr>
        <w:spacing w:after="1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Краткие сведения</w:t>
      </w:r>
    </w:p>
    <w:p w14:paraId="0CC1760B" w14:textId="1C406219" w:rsidR="009F3088" w:rsidRPr="009F3088" w:rsidRDefault="009F3088" w:rsidP="009F3088">
      <w:pPr>
        <w:spacing w:after="160"/>
        <w:jc w:val="both"/>
        <w:rPr>
          <w:rFonts w:cs="Times New Roman"/>
          <w:szCs w:val="28"/>
        </w:rPr>
      </w:pPr>
      <w:r w:rsidRPr="009F3088">
        <w:rPr>
          <w:rFonts w:cs="Times New Roman"/>
          <w:szCs w:val="28"/>
        </w:rPr>
        <w:t>Разрешения NTFS позволяют явно указать, какие пользователи и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группы имеют доступ к файлам и папкам и какие операции с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содержимым этих файлов или папок им разрешено выполнять.</w:t>
      </w:r>
    </w:p>
    <w:p w14:paraId="25A18340" w14:textId="77777777" w:rsidR="009F3088" w:rsidRDefault="009F3088" w:rsidP="009F3088">
      <w:pPr>
        <w:spacing w:after="160"/>
        <w:jc w:val="both"/>
        <w:rPr>
          <w:rFonts w:cs="Times New Roman"/>
          <w:szCs w:val="28"/>
        </w:rPr>
      </w:pPr>
      <w:r w:rsidRPr="009F3088">
        <w:rPr>
          <w:rFonts w:cs="Times New Roman"/>
          <w:szCs w:val="28"/>
        </w:rPr>
        <w:t>Система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безопасности NTFS эффективна независимо от того, обращается ли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пользователь к файлу или папке, размещенных на локальном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компьютере или в сети.</w:t>
      </w:r>
    </w:p>
    <w:p w14:paraId="1CE77F0B" w14:textId="038DB9BF" w:rsidR="009F3088" w:rsidRPr="009F3088" w:rsidRDefault="009F3088" w:rsidP="009F3088">
      <w:pPr>
        <w:spacing w:after="160"/>
        <w:jc w:val="both"/>
        <w:rPr>
          <w:rFonts w:cs="Times New Roman"/>
          <w:szCs w:val="28"/>
        </w:rPr>
      </w:pPr>
      <w:r w:rsidRPr="009F3088">
        <w:rPr>
          <w:rFonts w:cs="Times New Roman"/>
          <w:szCs w:val="28"/>
        </w:rPr>
        <w:t>Разрешения, устанавливаемые для папок, отличаются от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разрешений, устанавливаемых для файлов. Администраторы,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владельцы файлов или папок и пользователи с разрешением Полный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доступ имеют право назначать разрешения NTFS пользователям и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группам для управления доступом к этим файлам и папкам.</w:t>
      </w:r>
      <w:r w:rsidRPr="009F3088">
        <w:rPr>
          <w:rFonts w:cs="Times New Roman"/>
          <w:szCs w:val="28"/>
        </w:rPr>
        <w:t xml:space="preserve"> </w:t>
      </w:r>
    </w:p>
    <w:p w14:paraId="74A7151B" w14:textId="7801E137" w:rsidR="009F3088" w:rsidRPr="009F3088" w:rsidRDefault="009F3088" w:rsidP="009F3088">
      <w:pPr>
        <w:spacing w:after="160"/>
        <w:jc w:val="both"/>
        <w:rPr>
          <w:rFonts w:cs="Times New Roman"/>
          <w:szCs w:val="28"/>
        </w:rPr>
      </w:pPr>
      <w:r w:rsidRPr="009F3088">
        <w:rPr>
          <w:rFonts w:cs="Times New Roman"/>
          <w:szCs w:val="28"/>
        </w:rPr>
        <w:t>В NTFS хранится список управления доступом (access control list,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ACL) для каждого файла и папки на томе NTFS. В этом списке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перечислены пользователи и группы, для которых установлены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разрешения для файла или папки, а также сами назначенные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разрешения. Чтобы пользователь получил доступ к ресурсу, в ACL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должна быть запись, называемая элемент списка управления доступом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(access control entry, АСЕ), для этого пользователя или группы, к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которой он принадлежит. Эта запись назначит запрашиваемый тип</w:t>
      </w:r>
      <w:r>
        <w:rPr>
          <w:rFonts w:cs="Times New Roman"/>
          <w:szCs w:val="28"/>
          <w:lang w:val="en-US"/>
        </w:rPr>
        <w:t xml:space="preserve"> </w:t>
      </w:r>
      <w:r w:rsidRPr="009F3088">
        <w:rPr>
          <w:rFonts w:cs="Times New Roman"/>
          <w:szCs w:val="28"/>
        </w:rPr>
        <w:t>доступа (например, Чтение) пользователю. Если в ACL нет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соответствующей АСЕ, то пользователь не получит доступ к ресурсу.</w:t>
      </w:r>
    </w:p>
    <w:p w14:paraId="68864CB6" w14:textId="07534CFD" w:rsidR="009F3088" w:rsidRPr="009F3088" w:rsidRDefault="009F3088" w:rsidP="009F3088">
      <w:pPr>
        <w:spacing w:after="160"/>
        <w:jc w:val="both"/>
        <w:rPr>
          <w:rFonts w:cs="Times New Roman"/>
          <w:szCs w:val="28"/>
        </w:rPr>
      </w:pPr>
      <w:r w:rsidRPr="009F3088">
        <w:rPr>
          <w:rFonts w:cs="Times New Roman"/>
          <w:szCs w:val="28"/>
        </w:rPr>
        <w:t>Эффективные разрешения пользователя для ресурса — это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совокупность разрешений NTFS, которые вы назначаете отдельному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 xml:space="preserve">пользователю и всем группам, к которым он принадлежит. </w:t>
      </w:r>
    </w:p>
    <w:p w14:paraId="1869E772" w14:textId="122B58C4" w:rsidR="009F3088" w:rsidRPr="009F3088" w:rsidRDefault="009F3088" w:rsidP="009F3088">
      <w:pPr>
        <w:spacing w:after="160"/>
        <w:jc w:val="both"/>
        <w:rPr>
          <w:rFonts w:cs="Times New Roman"/>
          <w:szCs w:val="28"/>
        </w:rPr>
      </w:pPr>
      <w:r w:rsidRPr="009F3088">
        <w:rPr>
          <w:rFonts w:cs="Times New Roman"/>
          <w:szCs w:val="28"/>
        </w:rPr>
        <w:t>Приоритет разрешений для файлов над разрешениями для папок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В NTFS разрешения для файлов имеют больший приоритет, чем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разрешения для папок. Если у вас есть разрешение на доступ к файлу и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право Обход перекрестной проверки, то вы сможете воспользоваться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доступом к этому файлу, даже если у вас нет доступа к папке, в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которой содержится файл. Вы можете получить доступ к тем файлам,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для которых у вас есть разрешения, воспользовавшись UNC-именем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файла или локальным путем для открытия файла из соответствующего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приложения.</w:t>
      </w:r>
    </w:p>
    <w:p w14:paraId="31E0BFCE" w14:textId="77777777" w:rsidR="009F3088" w:rsidRPr="009F3088" w:rsidRDefault="009F3088" w:rsidP="009F3088">
      <w:pPr>
        <w:spacing w:after="160"/>
        <w:jc w:val="both"/>
        <w:rPr>
          <w:rFonts w:cs="Times New Roman"/>
          <w:szCs w:val="28"/>
        </w:rPr>
      </w:pPr>
    </w:p>
    <w:p w14:paraId="3009FF45" w14:textId="12A28E40" w:rsidR="009F3088" w:rsidRDefault="009F3088" w:rsidP="009F3088">
      <w:pPr>
        <w:spacing w:after="160"/>
        <w:jc w:val="both"/>
        <w:rPr>
          <w:rFonts w:cs="Times New Roman"/>
          <w:szCs w:val="28"/>
        </w:rPr>
      </w:pPr>
      <w:r w:rsidRPr="009F3088">
        <w:rPr>
          <w:rFonts w:cs="Times New Roman"/>
          <w:szCs w:val="28"/>
        </w:rPr>
        <w:lastRenderedPageBreak/>
        <w:t>Можно запретить доступ к файлу пользователю или группе, хотя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этот метод контроля ресурсов нельзя назвать предпочтительным.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Запрет имеет больший приоритет, чем разрешение на всех уровнях, на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которые он распространяется. Даже если у группы, в которую входит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пользователь имеется разрешение на доступ к файлу или папке, запрет</w:t>
      </w:r>
      <w:r w:rsidRPr="009F3088">
        <w:rPr>
          <w:rFonts w:cs="Times New Roman"/>
          <w:szCs w:val="28"/>
        </w:rPr>
        <w:t xml:space="preserve"> </w:t>
      </w:r>
      <w:r w:rsidRPr="009F3088">
        <w:rPr>
          <w:rFonts w:cs="Times New Roman"/>
          <w:szCs w:val="28"/>
        </w:rPr>
        <w:t>на доступ для пользователя блокирует все имеющиеся разрешения.</w:t>
      </w:r>
    </w:p>
    <w:p w14:paraId="0A6BA794" w14:textId="66F03251" w:rsidR="00A50E53" w:rsidRDefault="00A50E53" w:rsidP="00A50E53">
      <w:pPr>
        <w:spacing w:line="24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</w:t>
      </w:r>
      <w:r>
        <w:rPr>
          <w:rFonts w:cs="Times New Roman"/>
          <w:b/>
          <w:bCs/>
          <w:szCs w:val="28"/>
        </w:rPr>
        <w:t>ыполнени</w:t>
      </w:r>
      <w:r>
        <w:rPr>
          <w:rFonts w:cs="Times New Roman"/>
          <w:b/>
          <w:bCs/>
          <w:szCs w:val="28"/>
        </w:rPr>
        <w:t>е</w:t>
      </w:r>
      <w:r>
        <w:rPr>
          <w:rFonts w:cs="Times New Roman"/>
          <w:b/>
          <w:bCs/>
          <w:szCs w:val="28"/>
        </w:rPr>
        <w:t xml:space="preserve"> работы:</w:t>
      </w:r>
    </w:p>
    <w:p w14:paraId="5F0881E6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1. Начните сеанс работы, используя учетную запись члена группы Администраторы, и создайте учетные записи пользователей по данным следующей таблицы.</w:t>
      </w:r>
    </w:p>
    <w:p w14:paraId="646C4A0A" w14:textId="77777777" w:rsidR="00A50E53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noProof/>
          <w:szCs w:val="28"/>
        </w:rPr>
        <w:drawing>
          <wp:inline distT="0" distB="0" distL="0" distR="0" wp14:anchorId="5EF6C31D" wp14:editId="3BA8294B">
            <wp:extent cx="6466310" cy="140571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691" t="30716" r="33233" b="56009"/>
                    <a:stretch/>
                  </pic:blipFill>
                  <pic:spPr bwMode="auto">
                    <a:xfrm>
                      <a:off x="0" y="0"/>
                      <a:ext cx="6513218" cy="1415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15AA5" w14:textId="77777777" w:rsidR="00A50E53" w:rsidRDefault="00A50E53" w:rsidP="00A50E53">
      <w:pPr>
        <w:spacing w:line="240" w:lineRule="auto"/>
        <w:jc w:val="both"/>
        <w:rPr>
          <w:noProof/>
        </w:rPr>
      </w:pPr>
    </w:p>
    <w:p w14:paraId="16DF2CD5" w14:textId="4512D1D9" w:rsidR="00A50E53" w:rsidRPr="00772F76" w:rsidRDefault="00AF4C15" w:rsidP="00A50E53">
      <w:pPr>
        <w:spacing w:line="240" w:lineRule="auto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F3FF6B0" wp14:editId="63E78CD6">
            <wp:extent cx="3028950" cy="981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A666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Создайте следующие папки:</w:t>
      </w:r>
    </w:p>
    <w:p w14:paraId="28474151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• C:\Public;</w:t>
      </w:r>
    </w:p>
    <w:p w14:paraId="50A184FC" w14:textId="77777777" w:rsidR="00A50E53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• C:\Public\Library.</w:t>
      </w:r>
    </w:p>
    <w:p w14:paraId="5F77991A" w14:textId="77777777" w:rsidR="00A50E53" w:rsidRDefault="00A50E53" w:rsidP="00A50E53">
      <w:pPr>
        <w:spacing w:line="240" w:lineRule="auto"/>
        <w:jc w:val="both"/>
        <w:rPr>
          <w:noProof/>
        </w:rPr>
      </w:pPr>
    </w:p>
    <w:p w14:paraId="0A396752" w14:textId="77777777" w:rsidR="00A50E53" w:rsidRDefault="00A50E53" w:rsidP="00A50E53">
      <w:pPr>
        <w:spacing w:line="240" w:lineRule="auto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EE5E0DA" wp14:editId="21F6A5CE">
            <wp:extent cx="5845810" cy="2010789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9036"/>
                    <a:stretch/>
                  </pic:blipFill>
                  <pic:spPr bwMode="auto">
                    <a:xfrm>
                      <a:off x="0" y="0"/>
                      <a:ext cx="5883186" cy="202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D6557" w14:textId="77777777" w:rsidR="00A50E53" w:rsidRDefault="00A50E53" w:rsidP="00A50E53">
      <w:pPr>
        <w:spacing w:line="240" w:lineRule="auto"/>
        <w:jc w:val="both"/>
        <w:rPr>
          <w:noProof/>
        </w:rPr>
      </w:pPr>
    </w:p>
    <w:p w14:paraId="6965AF6B" w14:textId="6B9444D5" w:rsidR="00A50E53" w:rsidRDefault="00A50E53" w:rsidP="00A50E53">
      <w:pPr>
        <w:spacing w:line="240" w:lineRule="auto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83A7919" wp14:editId="42B66D84">
            <wp:extent cx="5902960" cy="129441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761"/>
                    <a:stretch/>
                  </pic:blipFill>
                  <pic:spPr bwMode="auto">
                    <a:xfrm>
                      <a:off x="0" y="0"/>
                      <a:ext cx="5953673" cy="13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17E17" w14:textId="77777777" w:rsidR="00777B1B" w:rsidRPr="00772F76" w:rsidRDefault="00777B1B" w:rsidP="00A50E53">
      <w:pPr>
        <w:spacing w:line="240" w:lineRule="auto"/>
        <w:jc w:val="both"/>
        <w:rPr>
          <w:rFonts w:cs="Times New Roman"/>
          <w:szCs w:val="28"/>
        </w:rPr>
      </w:pPr>
    </w:p>
    <w:p w14:paraId="7D077C86" w14:textId="77777777" w:rsidR="00A50E53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2. Определить устанавливаемые по умолчанию разрешений NTFS для папки Public.</w:t>
      </w:r>
    </w:p>
    <w:p w14:paraId="23412D06" w14:textId="7E8DF0A9" w:rsidR="00A50E53" w:rsidRDefault="00AF4C15" w:rsidP="00A50E53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5BE0DBE" wp14:editId="0721FB88">
            <wp:extent cx="3457575" cy="4752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72AA" w14:textId="77777777" w:rsidR="00777B1B" w:rsidRPr="00772F76" w:rsidRDefault="00777B1B" w:rsidP="00A50E53">
      <w:pPr>
        <w:spacing w:line="240" w:lineRule="auto"/>
        <w:jc w:val="center"/>
        <w:rPr>
          <w:rFonts w:cs="Times New Roman"/>
          <w:szCs w:val="28"/>
        </w:rPr>
      </w:pPr>
    </w:p>
    <w:p w14:paraId="1668FAE7" w14:textId="77777777" w:rsidR="00A50E53" w:rsidRPr="004B4FF8" w:rsidRDefault="00A50E53" w:rsidP="00A50E53">
      <w:pPr>
        <w:spacing w:line="240" w:lineRule="auto"/>
        <w:jc w:val="both"/>
        <w:rPr>
          <w:rFonts w:cs="Times New Roman"/>
          <w:szCs w:val="28"/>
          <w:lang w:val="en-US"/>
        </w:rPr>
      </w:pPr>
      <w:r w:rsidRPr="00772F76">
        <w:rPr>
          <w:rFonts w:cs="Times New Roman"/>
          <w:szCs w:val="28"/>
        </w:rPr>
        <w:t>3. Проверка разрешений, установленных для папки Public. Войдите в систему, используя учетную запись User1, затем запустите Проводник. Перейдите в папку Public, создайте текстовый документ, назовите его User1. Введите</w:t>
      </w:r>
      <w:r w:rsidRPr="004B4FF8">
        <w:rPr>
          <w:rFonts w:cs="Times New Roman"/>
          <w:szCs w:val="28"/>
          <w:lang w:val="en-US"/>
        </w:rPr>
        <w:t xml:space="preserve"> </w:t>
      </w:r>
      <w:r w:rsidRPr="00772F76">
        <w:rPr>
          <w:rFonts w:cs="Times New Roman"/>
          <w:szCs w:val="28"/>
        </w:rPr>
        <w:t>следующий</w:t>
      </w:r>
      <w:r w:rsidRPr="004B4FF8">
        <w:rPr>
          <w:rFonts w:cs="Times New Roman"/>
          <w:szCs w:val="28"/>
          <w:lang w:val="en-US"/>
        </w:rPr>
        <w:t xml:space="preserve"> </w:t>
      </w:r>
      <w:r w:rsidRPr="00772F76">
        <w:rPr>
          <w:rFonts w:cs="Times New Roman"/>
          <w:szCs w:val="28"/>
        </w:rPr>
        <w:t>текст</w:t>
      </w:r>
      <w:r w:rsidRPr="004B4FF8">
        <w:rPr>
          <w:rFonts w:cs="Times New Roman"/>
          <w:szCs w:val="28"/>
          <w:lang w:val="en-US"/>
        </w:rPr>
        <w:t>:</w:t>
      </w:r>
    </w:p>
    <w:p w14:paraId="546E1A7A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  <w:lang w:val="en-US"/>
        </w:rPr>
      </w:pPr>
      <w:r w:rsidRPr="00772F76">
        <w:rPr>
          <w:rFonts w:cs="Times New Roman"/>
          <w:szCs w:val="28"/>
          <w:lang w:val="en-US"/>
        </w:rPr>
        <w:t>The first four letters in the alphabet are a, b, c, and d.</w:t>
      </w:r>
    </w:p>
    <w:p w14:paraId="1EFA9AC1" w14:textId="77777777" w:rsidR="00A50E53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Выделите значок папки Public в древовидной структуре папок. В пункте меню Файл выберите Создать, затем щелкните Текстовый документ для создания нового документа. Операция прошла успешно? Почему?</w:t>
      </w:r>
    </w:p>
    <w:p w14:paraId="756DCBA4" w14:textId="2AFB2845" w:rsidR="00A50E53" w:rsidRDefault="00AF4C15" w:rsidP="00F5365A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3DB421E" wp14:editId="4D845775">
            <wp:extent cx="4352925" cy="19431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A9ED" w14:textId="0A05F734" w:rsidR="00F5365A" w:rsidRPr="00F5365A" w:rsidRDefault="00F5365A" w:rsidP="00F5365A">
      <w:pPr>
        <w:spacing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Операция прошла успешно, т.к. разрешения по умолчанию позволяют создание файлов другим пользователям.</w:t>
      </w:r>
    </w:p>
    <w:p w14:paraId="102A3ABB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В папке Public снова создайте текстовый документ User1.</w:t>
      </w:r>
    </w:p>
    <w:p w14:paraId="3F1BDDFE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Завершите сеанс.</w:t>
      </w:r>
    </w:p>
    <w:p w14:paraId="2B202CBF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Войдите в систему, используя учетную запись User2. Попытайтесь выполнить следующие операции с текстовым документом User1:</w:t>
      </w:r>
    </w:p>
    <w:p w14:paraId="0C615C34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• откройте файл;</w:t>
      </w:r>
    </w:p>
    <w:p w14:paraId="0E1AEEF1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• измените файл;</w:t>
      </w:r>
    </w:p>
    <w:p w14:paraId="3A4D41EF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• удалите файл.</w:t>
      </w:r>
    </w:p>
    <w:p w14:paraId="40E73202" w14:textId="77777777" w:rsidR="00A50E53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Какие действия вы смогли успешно совершить и почему?</w:t>
      </w:r>
    </w:p>
    <w:p w14:paraId="00765BCF" w14:textId="046CA9E5" w:rsidR="00A50E53" w:rsidRDefault="00A50E53" w:rsidP="00A50E53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другого аккаунта удалось только прочесть текстовый файл, остальные же действия требовали наличия </w:t>
      </w:r>
      <w:r w:rsidR="00F5365A">
        <w:rPr>
          <w:rFonts w:cs="Times New Roman"/>
          <w:szCs w:val="28"/>
        </w:rPr>
        <w:t xml:space="preserve">необходимых </w:t>
      </w:r>
      <w:r>
        <w:rPr>
          <w:rFonts w:cs="Times New Roman"/>
          <w:szCs w:val="28"/>
        </w:rPr>
        <w:t xml:space="preserve">прав, которые у пользователя </w:t>
      </w:r>
      <w:r w:rsidR="00777B1B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lang w:val="en-US"/>
        </w:rPr>
        <w:t>ser</w:t>
      </w:r>
      <w:r w:rsidRPr="00890B3B">
        <w:rPr>
          <w:rFonts w:cs="Times New Roman"/>
          <w:szCs w:val="28"/>
        </w:rPr>
        <w:t xml:space="preserve">2 </w:t>
      </w:r>
      <w:r>
        <w:rPr>
          <w:rFonts w:cs="Times New Roman"/>
          <w:szCs w:val="28"/>
        </w:rPr>
        <w:t>отсутствовали.</w:t>
      </w:r>
    </w:p>
    <w:p w14:paraId="7370789C" w14:textId="764414A5" w:rsidR="00F5365A" w:rsidRDefault="00F5365A" w:rsidP="00F5365A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CD904F7" wp14:editId="2A85B900">
            <wp:extent cx="3667125" cy="14668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C8F3" w14:textId="0E43A003" w:rsidR="00A50E53" w:rsidRDefault="00F5365A" w:rsidP="00A50E53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9EDC90B" wp14:editId="70D3A1E0">
            <wp:extent cx="2726268" cy="3162002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316" cy="31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5434" w14:textId="77777777" w:rsidR="00777B1B" w:rsidRPr="005706C2" w:rsidRDefault="00777B1B" w:rsidP="00A50E53">
      <w:pPr>
        <w:spacing w:line="240" w:lineRule="auto"/>
        <w:jc w:val="center"/>
        <w:rPr>
          <w:rFonts w:cs="Times New Roman"/>
          <w:szCs w:val="28"/>
        </w:rPr>
      </w:pPr>
    </w:p>
    <w:p w14:paraId="1AA5E753" w14:textId="77777777" w:rsidR="00A50E53" w:rsidRPr="00F5365A" w:rsidRDefault="00A50E53" w:rsidP="00A50E53">
      <w:pPr>
        <w:spacing w:line="240" w:lineRule="auto"/>
        <w:jc w:val="both"/>
        <w:rPr>
          <w:rFonts w:cs="Times New Roman"/>
          <w:szCs w:val="28"/>
          <w:lang w:val="en-US"/>
        </w:rPr>
      </w:pPr>
      <w:r w:rsidRPr="00772F76">
        <w:rPr>
          <w:rFonts w:cs="Times New Roman"/>
          <w:szCs w:val="28"/>
        </w:rPr>
        <w:t>4. Установить разрешения NTFS для папки Public.</w:t>
      </w:r>
    </w:p>
    <w:p w14:paraId="69A8204F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При этом необходимо соблюдать следующие правила:</w:t>
      </w:r>
    </w:p>
    <w:p w14:paraId="71EC69A3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• все пользователи должны иметь возможность читать документы и файлы в папке Public;</w:t>
      </w:r>
    </w:p>
    <w:p w14:paraId="159D847C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• все пользователи должны иметь возможность создавать документы в папке Public;</w:t>
      </w:r>
    </w:p>
    <w:p w14:paraId="56F03CAC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• все пользователи должны иметь возможность изменять содержание, свойства и разрешения для создаваемых ими документов в папке Public;</w:t>
      </w:r>
    </w:p>
    <w:p w14:paraId="59547217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lastRenderedPageBreak/>
        <w:t>• пользователь User2 несет ответственность за подержание папки Public и должен иметь возможность изменять и удалять все файлы в папке Public.</w:t>
      </w:r>
    </w:p>
    <w:p w14:paraId="17A9D3DE" w14:textId="77777777" w:rsidR="00A50E53" w:rsidRDefault="00A50E53" w:rsidP="00A50E53">
      <w:pPr>
        <w:spacing w:line="240" w:lineRule="auto"/>
        <w:jc w:val="both"/>
        <w:rPr>
          <w:rFonts w:cs="Times New Roman"/>
          <w:noProof/>
          <w:szCs w:val="28"/>
        </w:rPr>
      </w:pPr>
      <w:r w:rsidRPr="00772F76">
        <w:rPr>
          <w:rFonts w:cs="Times New Roman"/>
          <w:szCs w:val="28"/>
        </w:rPr>
        <w:t xml:space="preserve">Основываясь на полученной в упражнении 1 информации, определите, как следует изменить разрешения для соответствия этим четырем критериям? </w:t>
      </w:r>
    </w:p>
    <w:p w14:paraId="6931BA9F" w14:textId="1024BD5C" w:rsidR="00A50E53" w:rsidRDefault="00777B1B" w:rsidP="00A50E53">
      <w:pPr>
        <w:spacing w:line="240" w:lineRule="auto"/>
        <w:jc w:val="center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6C8128F8" wp14:editId="320D94ED">
            <wp:extent cx="3486150" cy="43815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50D6" w14:textId="0C8626B0" w:rsidR="00A50E53" w:rsidRDefault="00A50E53" w:rsidP="00A50E53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выполнения поставленной задачи необходимо установить разрешения для пользователя </w:t>
      </w:r>
      <w:r w:rsidR="00777B1B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lang w:val="en-US"/>
        </w:rPr>
        <w:t>ser</w:t>
      </w:r>
      <w:r w:rsidRPr="00D6222A">
        <w:rPr>
          <w:rFonts w:cs="Times New Roman"/>
          <w:szCs w:val="28"/>
        </w:rPr>
        <w:t xml:space="preserve">2 </w:t>
      </w:r>
      <w:r>
        <w:rPr>
          <w:rFonts w:cs="Times New Roman"/>
          <w:szCs w:val="28"/>
        </w:rPr>
        <w:t>так, как показано на скриншоте выше. У остальных же пользователей необходимо снять галочки напротив полей Полный доступ.</w:t>
      </w:r>
    </w:p>
    <w:p w14:paraId="1186E1B7" w14:textId="77777777" w:rsidR="00777B1B" w:rsidRPr="00772F76" w:rsidRDefault="00777B1B" w:rsidP="00A50E53">
      <w:pPr>
        <w:spacing w:line="240" w:lineRule="auto"/>
        <w:jc w:val="both"/>
        <w:rPr>
          <w:rFonts w:cs="Times New Roman"/>
          <w:szCs w:val="28"/>
        </w:rPr>
      </w:pPr>
    </w:p>
    <w:p w14:paraId="0016EAE0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5. Установка разрешений NTFS для папки.</w:t>
      </w:r>
    </w:p>
    <w:p w14:paraId="0A3D51A5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Войдите в систему, используя учетную запись пользователя, который является членом группы Администраторы. Затем откройте Проводник.</w:t>
      </w:r>
    </w:p>
    <w:p w14:paraId="6D71D83E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Выберите папку Public, затем пункт меню Свойства.</w:t>
      </w:r>
    </w:p>
    <w:p w14:paraId="4381BDF3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Перейдите на вкладку Безопасность диалогового окна свойств папки.</w:t>
      </w:r>
    </w:p>
    <w:p w14:paraId="6360EB9E" w14:textId="77777777" w:rsidR="00A50E53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На вкладке Безопасность щелкните кнопку Добавить.</w:t>
      </w:r>
    </w:p>
    <w:p w14:paraId="183BEC29" w14:textId="42079F6D" w:rsidR="00A50E53" w:rsidRPr="00772F76" w:rsidRDefault="00777B1B" w:rsidP="00A50E53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397BE972" wp14:editId="61B793E0">
            <wp:extent cx="4533900" cy="24479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999D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 xml:space="preserve">В текстовом поле Введите имена выбираемых объектов введите User2, затем щелкните кнопку Проверить имена. </w:t>
      </w:r>
    </w:p>
    <w:p w14:paraId="16150922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В текстовом поле Введите имена выбираемых объектов должна появиться надпись “имя компьютера”\User2. Теперь пользователь User2 включен в список Группы или пользователи диалогового окна свойств папки Public.</w:t>
      </w:r>
    </w:p>
    <w:p w14:paraId="400C22CF" w14:textId="77777777" w:rsidR="00A50E53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Какие разрешения установлены для пользователя User2?</w:t>
      </w:r>
    </w:p>
    <w:p w14:paraId="1BE98D17" w14:textId="518ADF74" w:rsidR="00A50E53" w:rsidRPr="00772F76" w:rsidRDefault="00A50E53" w:rsidP="00777B1B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умолчанию устанавливаются разрешения на чтение и выполнение, список содержимого папки и чтение.</w:t>
      </w:r>
    </w:p>
    <w:p w14:paraId="69D66067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Щелкните кнопку Дополнительно. Вы увидите, что пользователь User2 (“имя компьютера”\User2) включен в список Элементы разрешений.</w:t>
      </w:r>
    </w:p>
    <w:p w14:paraId="603D4055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Убедитесь, что строка User2 выделена, и щелкните кнопку Изменить. Вы увидите в текстовом поле Имя учетную запись пользователя User2 (“имя компьютера”\User2).</w:t>
      </w:r>
    </w:p>
    <w:p w14:paraId="28D9F2D1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В колонке Разрешить щелкните Полный доступ.</w:t>
      </w:r>
    </w:p>
    <w:p w14:paraId="4C451205" w14:textId="77777777" w:rsidR="00A50E53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Теперь в колонке Разрешить установлены все флажки.</w:t>
      </w:r>
    </w:p>
    <w:p w14:paraId="10D11858" w14:textId="7B994F85" w:rsidR="00A50E53" w:rsidRDefault="00777B1B" w:rsidP="00A50E53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7D8D1EA" wp14:editId="68C8EFFC">
            <wp:extent cx="2533015" cy="3469883"/>
            <wp:effectExtent l="0" t="0" r="63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0863" cy="34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E1D" w14:textId="77777777" w:rsidR="00777B1B" w:rsidRPr="00772F76" w:rsidRDefault="00777B1B" w:rsidP="00A50E53">
      <w:pPr>
        <w:spacing w:line="240" w:lineRule="auto"/>
        <w:jc w:val="center"/>
        <w:rPr>
          <w:rFonts w:cs="Times New Roman"/>
          <w:szCs w:val="28"/>
        </w:rPr>
      </w:pPr>
    </w:p>
    <w:p w14:paraId="409FA93B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lastRenderedPageBreak/>
        <w:t>6. Проверка разрешений NTFS для папки.</w:t>
      </w:r>
    </w:p>
    <w:p w14:paraId="482C1E4A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Войдите в систему, используя учетную запись User2. Запустите Проводник.</w:t>
      </w:r>
    </w:p>
    <w:p w14:paraId="5F92DF43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Откройте диск С:, затем откройте папку Public.</w:t>
      </w:r>
    </w:p>
    <w:p w14:paraId="208BFA23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Попытайтесь совершить следующие действия с текстовым документом User1:</w:t>
      </w:r>
    </w:p>
    <w:p w14:paraId="3507E0AA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• измените файл;</w:t>
      </w:r>
    </w:p>
    <w:p w14:paraId="0A42AC55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• удалите файл.</w:t>
      </w:r>
    </w:p>
    <w:p w14:paraId="3AD9F2CD" w14:textId="77777777" w:rsidR="00A50E53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 xml:space="preserve">Какие действия вы смогли совершить и почему? </w:t>
      </w:r>
    </w:p>
    <w:p w14:paraId="6BB9E2D0" w14:textId="306D942B" w:rsidR="00A50E53" w:rsidRPr="00777B1B" w:rsidRDefault="00A50E53" w:rsidP="00777B1B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действия выполнить удалось, поскольку у пользователя </w:t>
      </w:r>
      <w:r>
        <w:rPr>
          <w:rFonts w:cs="Times New Roman"/>
          <w:szCs w:val="28"/>
          <w:lang w:val="en-US"/>
        </w:rPr>
        <w:t>User</w:t>
      </w:r>
      <w:r w:rsidRPr="00D6222A">
        <w:rPr>
          <w:rFonts w:cs="Times New Roman"/>
          <w:szCs w:val="28"/>
        </w:rPr>
        <w:t xml:space="preserve">2 </w:t>
      </w:r>
      <w:r>
        <w:rPr>
          <w:rFonts w:cs="Times New Roman"/>
          <w:szCs w:val="28"/>
        </w:rPr>
        <w:t>есть полный доступ к данному файлу.</w:t>
      </w:r>
    </w:p>
    <w:p w14:paraId="553F3BB9" w14:textId="76DA0066" w:rsidR="00A50E53" w:rsidRDefault="00777B1B" w:rsidP="00A50E53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DC82B35" wp14:editId="532E4082">
            <wp:extent cx="4152900" cy="19621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2D89" w14:textId="77777777" w:rsidR="00777B1B" w:rsidRPr="00D6222A" w:rsidRDefault="00777B1B" w:rsidP="00A50E53">
      <w:pPr>
        <w:spacing w:line="240" w:lineRule="auto"/>
        <w:jc w:val="center"/>
        <w:rPr>
          <w:rFonts w:cs="Times New Roman"/>
          <w:szCs w:val="28"/>
        </w:rPr>
      </w:pPr>
    </w:p>
    <w:p w14:paraId="75E31347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7. Проверка разрешений NTFS.</w:t>
      </w:r>
    </w:p>
    <w:p w14:paraId="23677A4A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Войдите в систему, используя учетную запись User1, затем запустите Проводник.</w:t>
      </w:r>
    </w:p>
    <w:p w14:paraId="53CB2726" w14:textId="77777777" w:rsidR="00A50E53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В Проводнике откройте папку Public\Library. Создайте текстовый документ User1 в папке Library.</w:t>
      </w:r>
    </w:p>
    <w:p w14:paraId="33A9B479" w14:textId="77777777" w:rsidR="00A50E53" w:rsidRDefault="00A50E53" w:rsidP="00A50E53">
      <w:pPr>
        <w:spacing w:line="240" w:lineRule="auto"/>
        <w:jc w:val="both"/>
        <w:rPr>
          <w:noProof/>
        </w:rPr>
      </w:pPr>
    </w:p>
    <w:p w14:paraId="107D4D5E" w14:textId="61BFD0D3" w:rsidR="00A50E53" w:rsidRPr="00772F76" w:rsidRDefault="00AE3351" w:rsidP="00A50E53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6BB0D4A" wp14:editId="20F9932C">
            <wp:extent cx="4362450" cy="17335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C699" w14:textId="6635AA92" w:rsidR="00A50E53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Завершите сеанс.</w:t>
      </w:r>
    </w:p>
    <w:p w14:paraId="33DDA005" w14:textId="77777777" w:rsidR="00777B1B" w:rsidRPr="00777B1B" w:rsidRDefault="00777B1B" w:rsidP="00A50E53">
      <w:pPr>
        <w:spacing w:line="240" w:lineRule="auto"/>
        <w:jc w:val="both"/>
        <w:rPr>
          <w:rFonts w:cs="Times New Roman"/>
          <w:szCs w:val="28"/>
          <w:lang w:val="en-US"/>
        </w:rPr>
      </w:pPr>
    </w:p>
    <w:p w14:paraId="55889EF1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8. Проверка разрешений для папки Library с использованием подключения с учетной записью User2. Зарегистрируйтесь в системе, используя учетную запись User2, затем запустите Проводник.</w:t>
      </w:r>
    </w:p>
    <w:p w14:paraId="754668B3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Откройте папку Public\Library.</w:t>
      </w:r>
    </w:p>
    <w:p w14:paraId="292BA379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Попытайтесь совершить следующие действия с текстовым документом User1</w:t>
      </w:r>
    </w:p>
    <w:p w14:paraId="0A2B29F5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• открыть файл;</w:t>
      </w:r>
    </w:p>
    <w:p w14:paraId="34F55D0B" w14:textId="77777777" w:rsidR="00A50E53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• изменить файл;</w:t>
      </w:r>
    </w:p>
    <w:p w14:paraId="43FF3BF3" w14:textId="77777777" w:rsidR="00A50E53" w:rsidRPr="00772F76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• удалить файл.</w:t>
      </w:r>
    </w:p>
    <w:p w14:paraId="31ABA1A9" w14:textId="77777777" w:rsidR="00A50E53" w:rsidRDefault="00A50E53" w:rsidP="00A50E53">
      <w:pPr>
        <w:spacing w:line="240" w:lineRule="auto"/>
        <w:jc w:val="both"/>
        <w:rPr>
          <w:rFonts w:cs="Times New Roman"/>
          <w:szCs w:val="28"/>
        </w:rPr>
      </w:pPr>
      <w:r w:rsidRPr="00772F76">
        <w:rPr>
          <w:rFonts w:cs="Times New Roman"/>
          <w:szCs w:val="28"/>
        </w:rPr>
        <w:t>Какие действия вы смогли совершить и почему?</w:t>
      </w:r>
    </w:p>
    <w:p w14:paraId="206595B5" w14:textId="77777777" w:rsidR="00A50E53" w:rsidRPr="00520376" w:rsidRDefault="00A50E53" w:rsidP="00A50E53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Все действия удалось выполнить, поскольку пользователь </w:t>
      </w:r>
      <w:r>
        <w:rPr>
          <w:rFonts w:cs="Times New Roman"/>
          <w:szCs w:val="28"/>
          <w:lang w:val="en-US"/>
        </w:rPr>
        <w:t>user</w:t>
      </w:r>
      <w:r w:rsidRPr="00520376">
        <w:rPr>
          <w:rFonts w:cs="Times New Roman"/>
          <w:szCs w:val="28"/>
        </w:rPr>
        <w:t xml:space="preserve">2 </w:t>
      </w:r>
      <w:r>
        <w:rPr>
          <w:rFonts w:cs="Times New Roman"/>
          <w:szCs w:val="28"/>
        </w:rPr>
        <w:t xml:space="preserve">все еще имеет полный доступ к папке </w:t>
      </w:r>
      <w:r>
        <w:rPr>
          <w:rFonts w:cs="Times New Roman"/>
          <w:szCs w:val="28"/>
          <w:lang w:val="en-US"/>
        </w:rPr>
        <w:t>Public</w:t>
      </w:r>
      <w:r w:rsidRPr="0052037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 соответственно ко всему ее содержимому.</w:t>
      </w:r>
    </w:p>
    <w:p w14:paraId="742CF4E7" w14:textId="77777777" w:rsidR="00A50E53" w:rsidRDefault="00A50E53" w:rsidP="00A50E53">
      <w:pPr>
        <w:spacing w:before="32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124EFE93" wp14:editId="7B8913E9">
            <wp:extent cx="6645910" cy="1000664"/>
            <wp:effectExtent l="0" t="0" r="254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0384"/>
                    <a:stretch/>
                  </pic:blipFill>
                  <pic:spPr bwMode="auto">
                    <a:xfrm>
                      <a:off x="0" y="0"/>
                      <a:ext cx="6645910" cy="100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C2BF0" w14:textId="77777777" w:rsidR="00A50E53" w:rsidRDefault="00A50E53" w:rsidP="00A50E53">
      <w:pPr>
        <w:spacing w:before="32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54CDBF90" wp14:editId="743AE322">
            <wp:extent cx="6627202" cy="2173857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0130" t="35304" r="12981" b="35444"/>
                    <a:stretch/>
                  </pic:blipFill>
                  <pic:spPr bwMode="auto">
                    <a:xfrm>
                      <a:off x="0" y="0"/>
                      <a:ext cx="6711027" cy="2201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E9749" w14:textId="77777777" w:rsidR="00A50E53" w:rsidRPr="00772F76" w:rsidRDefault="00A50E53" w:rsidP="00A50E53">
      <w:pPr>
        <w:spacing w:before="321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9. Смена владельца файла. </w:t>
      </w:r>
    </w:p>
    <w:p w14:paraId="682ECA85" w14:textId="77777777" w:rsidR="00A50E53" w:rsidRPr="00772F76" w:rsidRDefault="00A50E53" w:rsidP="00A50E53">
      <w:pPr>
        <w:spacing w:before="113" w:line="240" w:lineRule="auto"/>
        <w:ind w:left="16" w:right="609"/>
        <w:jc w:val="both"/>
        <w:rPr>
          <w:rFonts w:eastAsia="Times New Roman" w:cs="Times New Roman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Подключитесь, используя учетную запись пользователя, который является членом группы Администраторы. </w:t>
      </w:r>
    </w:p>
    <w:p w14:paraId="661C4C05" w14:textId="77777777" w:rsidR="00A50E53" w:rsidRPr="00772F76" w:rsidRDefault="00A50E53" w:rsidP="00A50E53">
      <w:pPr>
        <w:spacing w:before="11" w:line="240" w:lineRule="auto"/>
        <w:ind w:left="23" w:right="613"/>
        <w:jc w:val="both"/>
        <w:rPr>
          <w:rFonts w:eastAsia="Times New Roman" w:cs="Times New Roman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В папке Public создайте текстовый документ и назовите его OWNER. </w:t>
      </w:r>
    </w:p>
    <w:p w14:paraId="669D57BF" w14:textId="77777777" w:rsidR="00A50E53" w:rsidRDefault="00A50E53" w:rsidP="00A50E53">
      <w:pPr>
        <w:spacing w:before="11" w:line="240" w:lineRule="auto"/>
        <w:ind w:left="18" w:right="61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Щелкните правой кнопкой мыши значок документа OWNER, затем выберите пункт меню Свойства. </w:t>
      </w:r>
    </w:p>
    <w:p w14:paraId="3D3C24DC" w14:textId="77777777" w:rsidR="00A50E53" w:rsidRDefault="00A50E53" w:rsidP="00A50E53">
      <w:pPr>
        <w:spacing w:before="11" w:line="240" w:lineRule="auto"/>
        <w:ind w:left="18" w:right="610"/>
        <w:jc w:val="both"/>
        <w:rPr>
          <w:noProof/>
        </w:rPr>
      </w:pPr>
    </w:p>
    <w:p w14:paraId="475EEA08" w14:textId="3F97FC7F" w:rsidR="00A50E53" w:rsidRPr="00772F76" w:rsidRDefault="00AE3351" w:rsidP="00AE3351">
      <w:pPr>
        <w:spacing w:before="11" w:line="240" w:lineRule="auto"/>
        <w:ind w:left="18" w:right="610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44BE7D90" wp14:editId="5AE3C697">
            <wp:extent cx="3981450" cy="18478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1424" w14:textId="77777777" w:rsidR="00A50E53" w:rsidRDefault="00A50E53" w:rsidP="00A50E53">
      <w:pPr>
        <w:spacing w:before="11" w:line="240" w:lineRule="auto"/>
        <w:ind w:left="17" w:right="602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Перейдите на вкладку Безопасность для просмотра разрешений, установленных для файла OWNER. Щелкните кнопку Дополнительно. Откроется диалоговое окно Дополнительные параметры безопасности для Owner с активной вкладкой Разрешения. Перейдите на вкладку Владелец. Кто является текущим владельцем файла OWNER? </w:t>
      </w:r>
    </w:p>
    <w:p w14:paraId="38227DBF" w14:textId="7C385BF0" w:rsidR="00A50E53" w:rsidRDefault="00AE3351" w:rsidP="00A50E53">
      <w:pPr>
        <w:spacing w:before="11" w:line="240" w:lineRule="auto"/>
        <w:ind w:left="17" w:right="602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92C09B0" wp14:editId="694916C6">
            <wp:extent cx="5940425" cy="4057650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EBF8" w14:textId="77777777" w:rsidR="00A50E53" w:rsidRPr="00772F76" w:rsidRDefault="00A50E53" w:rsidP="00A50E53">
      <w:pPr>
        <w:spacing w:before="11" w:line="240" w:lineRule="auto"/>
        <w:ind w:left="17" w:right="60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Владельцем являются все члены группы Администраторы.</w:t>
      </w:r>
    </w:p>
    <w:p w14:paraId="6EEF4BED" w14:textId="77777777" w:rsidR="00A50E53" w:rsidRPr="00772F76" w:rsidRDefault="00A50E53" w:rsidP="00A50E53">
      <w:pPr>
        <w:spacing w:before="144" w:line="240" w:lineRule="auto"/>
        <w:ind w:right="608"/>
        <w:jc w:val="both"/>
        <w:rPr>
          <w:rFonts w:eastAsia="Times New Roman" w:cs="Times New Roman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10. Установка разрешения, позволяющего пользователю сменить владельца. </w:t>
      </w:r>
    </w:p>
    <w:p w14:paraId="6D40C432" w14:textId="77777777" w:rsidR="00A50E53" w:rsidRPr="00772F76" w:rsidRDefault="00A50E53" w:rsidP="00A50E53">
      <w:pPr>
        <w:spacing w:before="4" w:line="240" w:lineRule="auto"/>
        <w:ind w:left="23" w:right="611"/>
        <w:jc w:val="both"/>
        <w:rPr>
          <w:rFonts w:eastAsia="Times New Roman" w:cs="Times New Roman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В диалоговом окне Дополнительные параметры безопасности для Owner перейдите на вкладку Разрешения. </w:t>
      </w:r>
    </w:p>
    <w:p w14:paraId="68B3B12A" w14:textId="77777777" w:rsidR="00A50E53" w:rsidRPr="00772F76" w:rsidRDefault="00A50E53" w:rsidP="00A50E53">
      <w:pPr>
        <w:spacing w:before="11" w:line="240" w:lineRule="auto"/>
        <w:ind w:left="20" w:right="605"/>
        <w:jc w:val="both"/>
        <w:rPr>
          <w:rFonts w:eastAsia="Times New Roman" w:cs="Times New Roman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Щелкните кнопку Добавить Откроется диалоговое окно Выбор: пользователи или группы. </w:t>
      </w:r>
    </w:p>
    <w:p w14:paraId="50A093F7" w14:textId="77777777" w:rsidR="00A50E53" w:rsidRPr="00772F76" w:rsidRDefault="00A50E53" w:rsidP="00A50E53">
      <w:pPr>
        <w:spacing w:before="11" w:line="240" w:lineRule="auto"/>
        <w:ind w:left="15" w:right="602"/>
        <w:jc w:val="both"/>
        <w:rPr>
          <w:rFonts w:eastAsia="Times New Roman" w:cs="Times New Roman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Убедитесь, что в текстовой поле Размещение, которое расположено вверху диалогового окна, выбрано имя вашего компьютера. </w:t>
      </w:r>
    </w:p>
    <w:p w14:paraId="3B59404D" w14:textId="77777777" w:rsidR="00A50E53" w:rsidRDefault="00A50E53" w:rsidP="00A50E53">
      <w:pPr>
        <w:spacing w:before="14" w:line="240" w:lineRule="auto"/>
        <w:ind w:left="20" w:right="60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В текстовом поле Введите имена выбираемых введите User1, затем щелкните кнопку Проверить имена. </w:t>
      </w:r>
    </w:p>
    <w:p w14:paraId="6A048E15" w14:textId="45954A93" w:rsidR="00A50E53" w:rsidRPr="00772F76" w:rsidRDefault="00AE3351" w:rsidP="00A50E53">
      <w:pPr>
        <w:spacing w:before="14" w:line="240" w:lineRule="auto"/>
        <w:ind w:left="20" w:right="604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26B70C83" wp14:editId="5767D64E">
            <wp:extent cx="4581525" cy="24193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99BD" w14:textId="77777777" w:rsidR="00A50E53" w:rsidRPr="00772F76" w:rsidRDefault="00A50E53" w:rsidP="00A50E53">
      <w:pPr>
        <w:spacing w:before="15" w:line="240" w:lineRule="auto"/>
        <w:ind w:left="18" w:right="604"/>
        <w:jc w:val="both"/>
        <w:rPr>
          <w:rFonts w:eastAsia="Times New Roman" w:cs="Times New Roman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lastRenderedPageBreak/>
        <w:t>В списке Введите имена выбираемых объектов должна появиться запись “имя компьютера”\User1. Это означает, что учетная запись пользователя Userl найдена на компьютере с именем “имя компьютера” и является действительной учетной записью. </w:t>
      </w:r>
    </w:p>
    <w:p w14:paraId="5CD5C6E5" w14:textId="77777777" w:rsidR="00A50E53" w:rsidRDefault="00A50E53" w:rsidP="00A50E53">
      <w:pPr>
        <w:spacing w:before="14" w:line="240" w:lineRule="auto"/>
        <w:ind w:left="15" w:right="605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В колонке Разрешения установите флажок Разрешить для разрешения Сменить владельца. </w:t>
      </w:r>
    </w:p>
    <w:p w14:paraId="103C13DD" w14:textId="77777777" w:rsidR="00A50E53" w:rsidRDefault="00A50E53" w:rsidP="00A50E53">
      <w:pPr>
        <w:spacing w:before="14" w:line="240" w:lineRule="auto"/>
        <w:ind w:left="15" w:right="605"/>
        <w:jc w:val="both"/>
        <w:rPr>
          <w:noProof/>
        </w:rPr>
      </w:pPr>
    </w:p>
    <w:p w14:paraId="6BD2C280" w14:textId="0BE3D4C5" w:rsidR="00A50E53" w:rsidRPr="00772F76" w:rsidRDefault="00AE3351" w:rsidP="00A50E53">
      <w:pPr>
        <w:spacing w:before="14" w:line="240" w:lineRule="auto"/>
        <w:ind w:left="15" w:right="605"/>
        <w:jc w:val="both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3E665039" wp14:editId="0415D004">
            <wp:extent cx="5940425" cy="3855085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91B4" w14:textId="77777777" w:rsidR="00A50E53" w:rsidRPr="00772F76" w:rsidRDefault="00A50E53" w:rsidP="00A50E53">
      <w:pPr>
        <w:spacing w:before="291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11. Смена владельца файла. </w:t>
      </w:r>
    </w:p>
    <w:p w14:paraId="38EE5AC4" w14:textId="77777777" w:rsidR="00A50E53" w:rsidRPr="00772F76" w:rsidRDefault="00A50E53" w:rsidP="00A50E53">
      <w:pPr>
        <w:spacing w:before="113" w:line="240" w:lineRule="auto"/>
        <w:ind w:left="18" w:right="613"/>
        <w:jc w:val="both"/>
        <w:rPr>
          <w:rFonts w:eastAsia="Times New Roman" w:cs="Times New Roman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Зарегистрируйтесь в системе, используя учетную запись User1, затем запустите Проводник. </w:t>
      </w:r>
    </w:p>
    <w:p w14:paraId="2B1CE9C5" w14:textId="77777777" w:rsidR="00A50E53" w:rsidRDefault="00A50E53" w:rsidP="00A50E53">
      <w:pPr>
        <w:spacing w:before="11" w:line="240" w:lineRule="auto"/>
        <w:ind w:left="377" w:right="1591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Разверните папку Public. Измените владельца на User1.  Кто теперь является владельцем файла OWNER? </w:t>
      </w:r>
    </w:p>
    <w:p w14:paraId="0F40F8DF" w14:textId="77777777" w:rsidR="00A50E53" w:rsidRDefault="00A50E53" w:rsidP="00A50E53">
      <w:pPr>
        <w:spacing w:before="11" w:line="240" w:lineRule="auto"/>
        <w:ind w:right="159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Все еще пользователь Администратор, поскольку у пользователя </w:t>
      </w:r>
      <w:r>
        <w:rPr>
          <w:rFonts w:eastAsia="Times New Roman" w:cs="Times New Roman"/>
          <w:szCs w:val="28"/>
          <w:lang w:val="en-US" w:eastAsia="ru-RU"/>
        </w:rPr>
        <w:t>User</w:t>
      </w:r>
      <w:r w:rsidRPr="00757FE9">
        <w:rPr>
          <w:rFonts w:eastAsia="Times New Roman" w:cs="Times New Roman"/>
          <w:szCs w:val="28"/>
          <w:lang w:eastAsia="ru-RU"/>
        </w:rPr>
        <w:t xml:space="preserve">1 </w:t>
      </w:r>
      <w:r>
        <w:rPr>
          <w:rFonts w:eastAsia="Times New Roman" w:cs="Times New Roman"/>
          <w:szCs w:val="28"/>
          <w:lang w:eastAsia="ru-RU"/>
        </w:rPr>
        <w:t xml:space="preserve">нет права на внесение изменений в папке </w:t>
      </w:r>
      <w:r>
        <w:rPr>
          <w:rFonts w:eastAsia="Times New Roman" w:cs="Times New Roman"/>
          <w:szCs w:val="28"/>
          <w:lang w:val="en-US" w:eastAsia="ru-RU"/>
        </w:rPr>
        <w:t>Public</w:t>
      </w:r>
      <w:r w:rsidRPr="00757FE9">
        <w:rPr>
          <w:rFonts w:eastAsia="Times New Roman" w:cs="Times New Roman"/>
          <w:szCs w:val="28"/>
          <w:lang w:eastAsia="ru-RU"/>
        </w:rPr>
        <w:t>.</w:t>
      </w:r>
    </w:p>
    <w:p w14:paraId="4A982F5E" w14:textId="77777777" w:rsidR="00A50E53" w:rsidRPr="00757FE9" w:rsidRDefault="00A50E53" w:rsidP="00A50E53">
      <w:pPr>
        <w:spacing w:before="11" w:line="240" w:lineRule="auto"/>
        <w:ind w:right="1591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5194F87D" wp14:editId="5B0DAC0D">
            <wp:extent cx="2982583" cy="1202527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0271" cy="12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175E" w14:textId="77777777" w:rsidR="00A50E53" w:rsidRDefault="00A50E53" w:rsidP="00A50E53">
      <w:pPr>
        <w:spacing w:before="289" w:line="240" w:lineRule="auto"/>
        <w:ind w:left="17" w:right="605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 xml:space="preserve">12. Проверка разрешений для файла в качестве владельца. </w:t>
      </w:r>
    </w:p>
    <w:p w14:paraId="73B35267" w14:textId="77777777" w:rsidR="00A50E53" w:rsidRDefault="00A50E53" w:rsidP="00A50E53">
      <w:pPr>
        <w:spacing w:before="289" w:line="240" w:lineRule="auto"/>
        <w:ind w:left="17" w:right="605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Установите разрешение Полный доступ пользователю User1 к текстовому документу OWNER. </w:t>
      </w:r>
    </w:p>
    <w:p w14:paraId="416D30C7" w14:textId="77777777" w:rsidR="00A50E53" w:rsidRPr="00772F76" w:rsidRDefault="00A50E53" w:rsidP="00A50E53">
      <w:pPr>
        <w:spacing w:before="289" w:line="240" w:lineRule="auto"/>
        <w:ind w:left="17" w:right="605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68E43FE" wp14:editId="0AD335E0">
            <wp:extent cx="2458781" cy="309549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6710" cy="31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29C6" w14:textId="77777777" w:rsidR="00A50E53" w:rsidRDefault="00A50E53" w:rsidP="00A50E53">
      <w:pPr>
        <w:spacing w:before="12" w:line="240" w:lineRule="auto"/>
        <w:ind w:right="119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В диалоговом окне Безопасность щелкните кнопку Удалить. Удалите текстовый документ OWNER. </w:t>
      </w:r>
    </w:p>
    <w:p w14:paraId="1C503E7D" w14:textId="47443259" w:rsidR="00A50E53" w:rsidRDefault="00AE3351" w:rsidP="00A50E53">
      <w:pPr>
        <w:spacing w:before="12" w:line="240" w:lineRule="auto"/>
        <w:ind w:right="1194"/>
        <w:jc w:val="center"/>
        <w:rPr>
          <w:noProof/>
        </w:rPr>
      </w:pPr>
      <w:r>
        <w:rPr>
          <w:noProof/>
        </w:rPr>
        <w:drawing>
          <wp:inline distT="0" distB="0" distL="0" distR="0" wp14:anchorId="51F22EC4" wp14:editId="27CB4340">
            <wp:extent cx="2457450" cy="3056828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5686" cy="309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3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4974C7" wp14:editId="36BB3745">
            <wp:extent cx="2382687" cy="30289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8264" cy="307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69D5" w14:textId="77777777" w:rsidR="00AE3351" w:rsidRPr="00B169B0" w:rsidRDefault="00AE3351" w:rsidP="00A50E53">
      <w:pPr>
        <w:spacing w:before="12" w:line="240" w:lineRule="auto"/>
        <w:ind w:right="1194"/>
        <w:jc w:val="center"/>
        <w:rPr>
          <w:rFonts w:eastAsia="Times New Roman" w:cs="Times New Roman"/>
          <w:szCs w:val="28"/>
          <w:lang w:val="en-US" w:eastAsia="ru-RU"/>
        </w:rPr>
      </w:pPr>
    </w:p>
    <w:p w14:paraId="4A599490" w14:textId="77777777" w:rsidR="00AE3351" w:rsidRDefault="00AE3351">
      <w:pPr>
        <w:spacing w:after="16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4D7A05AB" w14:textId="746E665B" w:rsidR="00A50E53" w:rsidRPr="00772F76" w:rsidRDefault="00A50E53" w:rsidP="00A50E53">
      <w:pPr>
        <w:spacing w:before="148" w:line="240" w:lineRule="auto"/>
        <w:ind w:right="613"/>
        <w:jc w:val="both"/>
        <w:rPr>
          <w:rFonts w:eastAsia="Times New Roman" w:cs="Times New Roman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lastRenderedPageBreak/>
        <w:t>13. Создание папки при подключении с учетной записью пользователя. </w:t>
      </w:r>
    </w:p>
    <w:p w14:paraId="5D385D2B" w14:textId="77777777" w:rsidR="00A50E53" w:rsidRPr="00772F76" w:rsidRDefault="00A50E53" w:rsidP="00A50E53">
      <w:pPr>
        <w:spacing w:before="15" w:line="240" w:lineRule="auto"/>
        <w:ind w:left="18" w:right="607"/>
        <w:jc w:val="both"/>
        <w:rPr>
          <w:rFonts w:eastAsia="Times New Roman" w:cs="Times New Roman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Под учетной записью User1, в Проводнике, в корневой папке диска С, создайте папку с именем Temp1. </w:t>
      </w:r>
    </w:p>
    <w:p w14:paraId="565B119D" w14:textId="34078F11" w:rsidR="00A50E53" w:rsidRDefault="00AE3351" w:rsidP="00A50E53">
      <w:pPr>
        <w:spacing w:before="321" w:line="240" w:lineRule="auto"/>
        <w:ind w:right="612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210846E2" wp14:editId="3269FFAB">
            <wp:extent cx="5940425" cy="404241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C55C" w14:textId="77777777" w:rsidR="00AE3351" w:rsidRDefault="00AE3351">
      <w:pPr>
        <w:spacing w:after="16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7EBF8973" w14:textId="69A53A8B" w:rsidR="00A50E53" w:rsidRPr="00772F76" w:rsidRDefault="00A50E53" w:rsidP="00A50E53">
      <w:pPr>
        <w:spacing w:before="321" w:line="240" w:lineRule="auto"/>
        <w:ind w:right="612"/>
        <w:rPr>
          <w:rFonts w:eastAsia="Times New Roman" w:cs="Times New Roman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lastRenderedPageBreak/>
        <w:t>14. Создание папки при подключении с учетной записью члена группы Администраторы.</w:t>
      </w:r>
    </w:p>
    <w:p w14:paraId="150903AE" w14:textId="77777777" w:rsidR="00A50E53" w:rsidRPr="00772F76" w:rsidRDefault="00A50E53" w:rsidP="00A50E53">
      <w:pPr>
        <w:spacing w:before="15" w:line="240" w:lineRule="auto"/>
        <w:ind w:left="18" w:right="610"/>
        <w:jc w:val="both"/>
        <w:rPr>
          <w:rFonts w:eastAsia="Times New Roman" w:cs="Times New Roman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Подключитесь с учетной записью Администратор или как пользователь, который является членом группы Администраторы, и запустите Проводник. </w:t>
      </w:r>
    </w:p>
    <w:p w14:paraId="15DEEA47" w14:textId="77777777" w:rsidR="00A50E53" w:rsidRDefault="00A50E53" w:rsidP="00A50E53">
      <w:pPr>
        <w:spacing w:before="12" w:line="240" w:lineRule="auto"/>
        <w:ind w:left="19" w:right="606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В корневой папке диска С: создайте папки Теmр2 и Теmр3. Каковы разрешения для папок Теmр2 и Теmр3, которые вы только что создали? </w:t>
      </w:r>
    </w:p>
    <w:p w14:paraId="23CE64E2" w14:textId="4C8054A4" w:rsidR="00A50E53" w:rsidRPr="00772F76" w:rsidRDefault="00AE3351" w:rsidP="00A50E53">
      <w:pPr>
        <w:spacing w:before="12" w:line="240" w:lineRule="auto"/>
        <w:ind w:left="19" w:right="606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723BE786" wp14:editId="5DE71AFF">
            <wp:extent cx="5940425" cy="404241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09B1" w14:textId="77777777" w:rsidR="00A50E53" w:rsidRDefault="00A50E53" w:rsidP="00A50E53">
      <w:pPr>
        <w:spacing w:before="14" w:line="240" w:lineRule="auto"/>
        <w:ind w:left="17" w:right="603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Pr="00772F76">
        <w:rPr>
          <w:rFonts w:eastAsia="Times New Roman" w:cs="Times New Roman"/>
          <w:color w:val="000000"/>
          <w:szCs w:val="28"/>
          <w:lang w:eastAsia="ru-RU"/>
        </w:rPr>
        <w:t>ладельцем папок Теmр2 и Теmр3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являются все пользователи группы Администраторы и только они.</w:t>
      </w:r>
      <w:r w:rsidRPr="00772F76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02DDB21B" w14:textId="77777777" w:rsidR="00A50E53" w:rsidRDefault="00A50E53" w:rsidP="00A50E53">
      <w:pPr>
        <w:spacing w:before="14" w:line="240" w:lineRule="auto"/>
        <w:ind w:left="17" w:right="603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0E067161" w14:textId="77777777" w:rsidR="00A50E53" w:rsidRDefault="00A50E53" w:rsidP="00A50E53">
      <w:pPr>
        <w:spacing w:before="14" w:line="240" w:lineRule="auto"/>
        <w:ind w:left="17" w:right="603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Установите разрешения для папок Теmр2 и Теmр3. Снимите флажок Наследовать от родительского объекта применимые к дочерним объектам разрешения, добавляя их к явно заданным в этом окне. В открывшемся диалоговом окне щелкните Удалить для удаления всех разрешений, кроме указанных явно. </w:t>
      </w:r>
    </w:p>
    <w:p w14:paraId="2838593A" w14:textId="77777777" w:rsidR="00A50E53" w:rsidRDefault="00A50E53" w:rsidP="00A50E53">
      <w:pPr>
        <w:spacing w:before="14" w:line="240" w:lineRule="auto"/>
        <w:ind w:left="17" w:right="603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A238885" wp14:editId="40395FCF">
            <wp:extent cx="3812875" cy="22019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4233" cy="221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DF63" w14:textId="4517CB1E" w:rsidR="00A50E53" w:rsidRDefault="00AE3351" w:rsidP="00A50E53">
      <w:pPr>
        <w:spacing w:before="14" w:line="240" w:lineRule="auto"/>
        <w:ind w:left="17" w:right="603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3CD81557" wp14:editId="1FC8B1CB">
            <wp:extent cx="3848431" cy="2610598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4485" cy="264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A039" w14:textId="77777777" w:rsidR="00A50E53" w:rsidRDefault="00A50E53" w:rsidP="00A50E53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57D87A94" w14:textId="77777777" w:rsidR="00A50E53" w:rsidRPr="00772F76" w:rsidRDefault="00A50E53" w:rsidP="00A50E53">
      <w:pPr>
        <w:spacing w:before="14" w:line="240" w:lineRule="auto"/>
        <w:ind w:left="17" w:right="603"/>
        <w:jc w:val="center"/>
        <w:rPr>
          <w:rFonts w:eastAsia="Times New Roman" w:cs="Times New Roman"/>
          <w:szCs w:val="28"/>
          <w:lang w:eastAsia="ru-RU"/>
        </w:rPr>
      </w:pPr>
    </w:p>
    <w:p w14:paraId="26E371BC" w14:textId="77777777" w:rsidR="00A50E53" w:rsidRPr="00772F76" w:rsidRDefault="00A50E53" w:rsidP="00A50E53">
      <w:pPr>
        <w:spacing w:before="9" w:line="240" w:lineRule="auto"/>
        <w:ind w:right="615"/>
        <w:jc w:val="both"/>
        <w:rPr>
          <w:rFonts w:eastAsia="Times New Roman" w:cs="Times New Roman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15. Копирование папки в другую папку на одном и том же томе NTFS </w:t>
      </w:r>
    </w:p>
    <w:p w14:paraId="7E8EF756" w14:textId="77777777" w:rsidR="00A50E53" w:rsidRDefault="00A50E53" w:rsidP="00A50E53">
      <w:pPr>
        <w:spacing w:before="15" w:line="240" w:lineRule="auto"/>
        <w:ind w:left="19" w:right="607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Под учетной записью члена группы Администраторы, в Проводнике, скопируйте папку C:\Temp2 в папку C:\Templ. Для этого выделите значок папки C:\Temp2 и, удерживая нажатой клавишу CTRL, перетащите мышью C:\Temp2 в C:\Templ. </w:t>
      </w:r>
    </w:p>
    <w:p w14:paraId="4DB3875E" w14:textId="77777777" w:rsidR="00A50E53" w:rsidRDefault="00A50E53" w:rsidP="00A50E53">
      <w:pPr>
        <w:spacing w:before="14" w:line="240" w:lineRule="auto"/>
        <w:ind w:left="17" w:right="613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Кто владелец папки C:\Templ\Temp2 и какие разрешения для нее установлены? Почему? </w:t>
      </w:r>
    </w:p>
    <w:p w14:paraId="7B5CF4FD" w14:textId="0461D185" w:rsidR="00A50E53" w:rsidRDefault="00520265" w:rsidP="00A50E53">
      <w:pPr>
        <w:spacing w:before="14" w:line="240" w:lineRule="auto"/>
        <w:ind w:left="17" w:right="613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37AF87AD" wp14:editId="0A4BA361">
            <wp:extent cx="5940425" cy="4048125"/>
            <wp:effectExtent l="0" t="0" r="317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97EE" w14:textId="77777777" w:rsidR="00A50E53" w:rsidRPr="00B169B0" w:rsidRDefault="00A50E53" w:rsidP="00A50E53">
      <w:pPr>
        <w:spacing w:before="14" w:line="240" w:lineRule="auto"/>
        <w:ind w:left="17" w:right="61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Данные разрешения были установлены таким образом, поскольку в папке </w:t>
      </w:r>
      <w:r>
        <w:rPr>
          <w:rFonts w:eastAsia="Times New Roman" w:cs="Times New Roman"/>
          <w:szCs w:val="28"/>
          <w:lang w:val="en-US" w:eastAsia="ru-RU"/>
        </w:rPr>
        <w:t>Temp</w:t>
      </w:r>
      <w:r w:rsidRPr="00B169B0">
        <w:rPr>
          <w:rFonts w:eastAsia="Times New Roman" w:cs="Times New Roman"/>
          <w:szCs w:val="28"/>
          <w:lang w:eastAsia="ru-RU"/>
        </w:rPr>
        <w:t xml:space="preserve">1 </w:t>
      </w:r>
      <w:r>
        <w:rPr>
          <w:rFonts w:eastAsia="Times New Roman" w:cs="Times New Roman"/>
          <w:szCs w:val="28"/>
          <w:lang w:eastAsia="ru-RU"/>
        </w:rPr>
        <w:t>было отключено наследование прав доступа у дочерних объектов.</w:t>
      </w:r>
    </w:p>
    <w:p w14:paraId="14E44F6B" w14:textId="77777777" w:rsidR="00A50E53" w:rsidRPr="00772F76" w:rsidRDefault="00A50E53" w:rsidP="00A50E53">
      <w:pPr>
        <w:spacing w:before="291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16. Перемещение папки на одном и том же томе. </w:t>
      </w:r>
    </w:p>
    <w:p w14:paraId="15C77A11" w14:textId="77777777" w:rsidR="00A50E53" w:rsidRPr="00772F76" w:rsidRDefault="00A50E53" w:rsidP="00A50E53">
      <w:pPr>
        <w:spacing w:before="113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Зарегистрируйтесь в системе как пользователь User1. </w:t>
      </w:r>
    </w:p>
    <w:p w14:paraId="20A28883" w14:textId="77777777" w:rsidR="00A50E53" w:rsidRPr="00772F76" w:rsidRDefault="00A50E53" w:rsidP="00A50E53">
      <w:pPr>
        <w:spacing w:before="45" w:line="240" w:lineRule="auto"/>
        <w:ind w:left="20" w:right="613"/>
        <w:jc w:val="both"/>
        <w:rPr>
          <w:rFonts w:eastAsia="Times New Roman" w:cs="Times New Roman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В Проводнике выделите значок папки C:\Temp3, затем переместите ее в папку C:\Templ. </w:t>
      </w:r>
    </w:p>
    <w:p w14:paraId="165BD51F" w14:textId="77777777" w:rsidR="00A50E53" w:rsidRDefault="00A50E53" w:rsidP="00A50E53">
      <w:pPr>
        <w:spacing w:before="15" w:line="240" w:lineRule="auto"/>
        <w:ind w:left="22" w:right="61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Что произошло с разрешения и владельцем для папки C:\Templ\ Теmр3? Почему? </w:t>
      </w:r>
    </w:p>
    <w:p w14:paraId="5C0BBD55" w14:textId="77777777" w:rsidR="00A50E53" w:rsidRDefault="00A50E53" w:rsidP="00A50E53">
      <w:pPr>
        <w:spacing w:before="15" w:line="240" w:lineRule="auto"/>
        <w:ind w:left="22" w:right="614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616CDD4" wp14:editId="63E34170">
            <wp:extent cx="3279930" cy="173858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09951" cy="1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5320" w14:textId="06C09B66" w:rsidR="00A50E53" w:rsidRPr="00B169B0" w:rsidRDefault="00A50E53" w:rsidP="00A50E53">
      <w:pPr>
        <w:spacing w:before="15" w:line="240" w:lineRule="auto"/>
        <w:ind w:left="22" w:right="61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Система вывела сообщение о том, что данное действие недоступно для пользователя </w:t>
      </w:r>
      <w:r w:rsidR="00520265">
        <w:rPr>
          <w:rFonts w:eastAsia="Times New Roman" w:cs="Times New Roman"/>
          <w:szCs w:val="28"/>
          <w:lang w:val="en-US" w:eastAsia="ru-RU"/>
        </w:rPr>
        <w:t>U</w:t>
      </w:r>
      <w:r>
        <w:rPr>
          <w:rFonts w:eastAsia="Times New Roman" w:cs="Times New Roman"/>
          <w:szCs w:val="28"/>
          <w:lang w:val="en-US" w:eastAsia="ru-RU"/>
        </w:rPr>
        <w:t>ser</w:t>
      </w:r>
      <w:r w:rsidRPr="00B169B0">
        <w:rPr>
          <w:rFonts w:eastAsia="Times New Roman" w:cs="Times New Roman"/>
          <w:szCs w:val="28"/>
          <w:lang w:eastAsia="ru-RU"/>
        </w:rPr>
        <w:t xml:space="preserve">1, </w:t>
      </w:r>
      <w:r>
        <w:rPr>
          <w:rFonts w:eastAsia="Times New Roman" w:cs="Times New Roman"/>
          <w:szCs w:val="28"/>
          <w:lang w:eastAsia="ru-RU"/>
        </w:rPr>
        <w:t>поскольку у него нет прав на это.</w:t>
      </w:r>
    </w:p>
    <w:p w14:paraId="3560C605" w14:textId="77777777" w:rsidR="00A50E53" w:rsidRPr="00772F76" w:rsidRDefault="00A50E53" w:rsidP="00A50E53">
      <w:pPr>
        <w:spacing w:before="15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772F76">
        <w:rPr>
          <w:rFonts w:eastAsia="Times New Roman" w:cs="Times New Roman"/>
          <w:color w:val="000000"/>
          <w:szCs w:val="28"/>
          <w:lang w:eastAsia="ru-RU"/>
        </w:rPr>
        <w:t>Закройте все окна и завершите сеанс работы. </w:t>
      </w:r>
    </w:p>
    <w:p w14:paraId="5C998E06" w14:textId="77777777" w:rsidR="00A50E53" w:rsidRDefault="00A50E53" w:rsidP="00A50E53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09EA5EB7" w14:textId="77777777" w:rsidR="00A50E53" w:rsidRPr="00772F76" w:rsidRDefault="00A50E53" w:rsidP="00A50E53">
      <w:pPr>
        <w:spacing w:before="100" w:beforeAutospacing="1" w:after="100" w:afterAutospacing="1" w:line="360" w:lineRule="auto"/>
        <w:contextualSpacing/>
        <w:jc w:val="both"/>
        <w:rPr>
          <w:rFonts w:cs="Times New Roman"/>
          <w:szCs w:val="28"/>
        </w:rPr>
      </w:pPr>
      <w:r w:rsidRPr="001707AF">
        <w:rPr>
          <w:rFonts w:cs="Times New Roman"/>
          <w:b/>
          <w:bCs/>
          <w:szCs w:val="28"/>
        </w:rPr>
        <w:lastRenderedPageBreak/>
        <w:t>Вывод:</w:t>
      </w:r>
      <w:r>
        <w:rPr>
          <w:rFonts w:cs="Times New Roman"/>
          <w:szCs w:val="28"/>
        </w:rPr>
        <w:t xml:space="preserve"> в ходе выполнения лабораторной работы были получены навыки обеспечения безопасности ресурсов с помощью </w:t>
      </w:r>
      <w:r w:rsidRPr="00772F76">
        <w:rPr>
          <w:rFonts w:cs="Times New Roman"/>
          <w:szCs w:val="28"/>
        </w:rPr>
        <w:t>разрешений NTFS.</w:t>
      </w:r>
    </w:p>
    <w:p w14:paraId="7F40407C" w14:textId="1FD1FCD3" w:rsidR="00A50E53" w:rsidRDefault="00A50E53" w:rsidP="00A50E53">
      <w:pPr>
        <w:spacing w:before="100" w:beforeAutospacing="1" w:after="100" w:afterAutospacing="1" w:line="360" w:lineRule="auto"/>
        <w:contextualSpacing/>
        <w:jc w:val="both"/>
        <w:rPr>
          <w:rFonts w:cs="Times New Roman"/>
          <w:szCs w:val="28"/>
        </w:rPr>
      </w:pPr>
      <w:r w:rsidRPr="005706C2">
        <w:rPr>
          <w:rFonts w:cs="Times New Roman"/>
          <w:szCs w:val="28"/>
        </w:rPr>
        <w:t xml:space="preserve">Для управления доступом пользователей к папкам и файлам используется детализированная и сложная система разрешений. Механизм управления доступом к объектам Windows - один из самых детализированных среди известных операционных систем. Для файлов и папок существует не менее 14 разрешений NTFS, которые могут быть включены или блокированы </w:t>
      </w:r>
      <w:r w:rsidR="00AE3351">
        <w:rPr>
          <w:rFonts w:cs="Times New Roman"/>
          <w:szCs w:val="28"/>
        </w:rPr>
        <w:t>–</w:t>
      </w:r>
      <w:r w:rsidRPr="005706C2">
        <w:rPr>
          <w:rFonts w:cs="Times New Roman"/>
          <w:szCs w:val="28"/>
        </w:rPr>
        <w:t xml:space="preserve"> и</w:t>
      </w:r>
      <w:r w:rsidR="00AE3351" w:rsidRPr="00AE3351">
        <w:rPr>
          <w:rFonts w:cs="Times New Roman"/>
          <w:szCs w:val="28"/>
        </w:rPr>
        <w:t xml:space="preserve"> </w:t>
      </w:r>
      <w:r w:rsidRPr="005706C2">
        <w:rPr>
          <w:rFonts w:cs="Times New Roman"/>
          <w:szCs w:val="28"/>
        </w:rPr>
        <w:t>проверены. Эти разрешения можно назначать файлам или папкам и пользователям или группам. Кроме того, можно назначать порядок наследования разрешений для файлов или папок и пользователей или групп.</w:t>
      </w:r>
    </w:p>
    <w:p w14:paraId="265A3A5F" w14:textId="77777777" w:rsidR="009F3088" w:rsidRPr="00F9043C" w:rsidRDefault="009F3088" w:rsidP="00B86AE4">
      <w:pPr>
        <w:rPr>
          <w:b/>
          <w:bCs/>
        </w:rPr>
      </w:pPr>
    </w:p>
    <w:p w14:paraId="70FD9853" w14:textId="13ECA086" w:rsidR="00550DB4" w:rsidRPr="00936C95" w:rsidRDefault="00550DB4" w:rsidP="00936C95">
      <w:pPr>
        <w:rPr>
          <w:b/>
          <w:bCs/>
        </w:rPr>
      </w:pPr>
    </w:p>
    <w:sectPr w:rsidR="00550DB4" w:rsidRPr="00936C95" w:rsidSect="00F30A2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Calibri"/>
    <w:charset w:val="CC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3D06"/>
    <w:multiLevelType w:val="multilevel"/>
    <w:tmpl w:val="8CB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75AF"/>
    <w:multiLevelType w:val="hybridMultilevel"/>
    <w:tmpl w:val="37A4D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2EA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D20B9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813F3"/>
    <w:multiLevelType w:val="hybridMultilevel"/>
    <w:tmpl w:val="A880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352C0"/>
    <w:multiLevelType w:val="multilevel"/>
    <w:tmpl w:val="8B5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E5B53"/>
    <w:multiLevelType w:val="hybridMultilevel"/>
    <w:tmpl w:val="AD841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665DC6"/>
    <w:multiLevelType w:val="hybridMultilevel"/>
    <w:tmpl w:val="5BE272FE"/>
    <w:lvl w:ilvl="0" w:tplc="41C81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9B761A"/>
    <w:multiLevelType w:val="hybridMultilevel"/>
    <w:tmpl w:val="C8F4F28C"/>
    <w:lvl w:ilvl="0" w:tplc="B616E6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F0AD6"/>
    <w:multiLevelType w:val="hybridMultilevel"/>
    <w:tmpl w:val="88CC9292"/>
    <w:lvl w:ilvl="0" w:tplc="7ED41F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E6D2A"/>
    <w:multiLevelType w:val="hybridMultilevel"/>
    <w:tmpl w:val="7A86C72C"/>
    <w:lvl w:ilvl="0" w:tplc="7E68EE8C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E61FD"/>
    <w:multiLevelType w:val="hybridMultilevel"/>
    <w:tmpl w:val="78721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314C7"/>
    <w:multiLevelType w:val="hybridMultilevel"/>
    <w:tmpl w:val="B30EB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11"/>
  </w:num>
  <w:num w:numId="10">
    <w:abstractNumId w:val="9"/>
  </w:num>
  <w:num w:numId="11">
    <w:abstractNumId w:val="1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6B"/>
    <w:rsid w:val="00041B5F"/>
    <w:rsid w:val="00065426"/>
    <w:rsid w:val="0013336B"/>
    <w:rsid w:val="001915A8"/>
    <w:rsid w:val="001C3C09"/>
    <w:rsid w:val="00247C36"/>
    <w:rsid w:val="00347888"/>
    <w:rsid w:val="0037064E"/>
    <w:rsid w:val="003E195A"/>
    <w:rsid w:val="00421013"/>
    <w:rsid w:val="004662EC"/>
    <w:rsid w:val="00474988"/>
    <w:rsid w:val="004F1FD2"/>
    <w:rsid w:val="00520265"/>
    <w:rsid w:val="00550DB4"/>
    <w:rsid w:val="005705D3"/>
    <w:rsid w:val="00576814"/>
    <w:rsid w:val="00586F53"/>
    <w:rsid w:val="0059350D"/>
    <w:rsid w:val="006428D9"/>
    <w:rsid w:val="00680B41"/>
    <w:rsid w:val="00721F70"/>
    <w:rsid w:val="00746ABA"/>
    <w:rsid w:val="00777B1B"/>
    <w:rsid w:val="007B1128"/>
    <w:rsid w:val="007B25AC"/>
    <w:rsid w:val="008013BF"/>
    <w:rsid w:val="00802E91"/>
    <w:rsid w:val="00831B6B"/>
    <w:rsid w:val="00834051"/>
    <w:rsid w:val="00860457"/>
    <w:rsid w:val="008E2995"/>
    <w:rsid w:val="00936C95"/>
    <w:rsid w:val="0097113C"/>
    <w:rsid w:val="009B00EB"/>
    <w:rsid w:val="009E6A2B"/>
    <w:rsid w:val="009F3088"/>
    <w:rsid w:val="00A11EEB"/>
    <w:rsid w:val="00A50E53"/>
    <w:rsid w:val="00AA05A5"/>
    <w:rsid w:val="00AC2FD6"/>
    <w:rsid w:val="00AE3351"/>
    <w:rsid w:val="00AF4C15"/>
    <w:rsid w:val="00B05D27"/>
    <w:rsid w:val="00B144FB"/>
    <w:rsid w:val="00B36A2B"/>
    <w:rsid w:val="00B568FE"/>
    <w:rsid w:val="00B86AE4"/>
    <w:rsid w:val="00BC7E27"/>
    <w:rsid w:val="00BE3BF3"/>
    <w:rsid w:val="00C40286"/>
    <w:rsid w:val="00C75CD1"/>
    <w:rsid w:val="00C95371"/>
    <w:rsid w:val="00CC6FDC"/>
    <w:rsid w:val="00D35953"/>
    <w:rsid w:val="00D64E2C"/>
    <w:rsid w:val="00D83A69"/>
    <w:rsid w:val="00DB6E69"/>
    <w:rsid w:val="00DD475D"/>
    <w:rsid w:val="00DE7806"/>
    <w:rsid w:val="00E52289"/>
    <w:rsid w:val="00E7378C"/>
    <w:rsid w:val="00EF6EC7"/>
    <w:rsid w:val="00F216BB"/>
    <w:rsid w:val="00F30A20"/>
    <w:rsid w:val="00F40504"/>
    <w:rsid w:val="00F5365A"/>
    <w:rsid w:val="00F83B0A"/>
    <w:rsid w:val="00F9043C"/>
    <w:rsid w:val="00F96A45"/>
    <w:rsid w:val="00FA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BE87"/>
  <w15:chartTrackingRefBased/>
  <w15:docId w15:val="{4D1117FB-7E20-44B4-B6C4-8E74F915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2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D27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B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E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next w:val="a"/>
    <w:link w:val="a4"/>
    <w:autoRedefine/>
    <w:qFormat/>
    <w:rsid w:val="00B05D27"/>
    <w:pPr>
      <w:spacing w:line="240" w:lineRule="auto"/>
    </w:pPr>
    <w:rPr>
      <w:rFonts w:ascii="Source Code Pro" w:hAnsi="Source Code Pro" w:cs="Times New Roman"/>
      <w:bCs/>
      <w:color w:val="000000"/>
      <w:sz w:val="18"/>
      <w:szCs w:val="28"/>
    </w:rPr>
  </w:style>
  <w:style w:type="character" w:customStyle="1" w:styleId="10">
    <w:name w:val="Заголовок 1 Знак"/>
    <w:basedOn w:val="a0"/>
    <w:link w:val="1"/>
    <w:uiPriority w:val="9"/>
    <w:rsid w:val="00B05D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4">
    <w:name w:val="Исходный код Знак"/>
    <w:basedOn w:val="a0"/>
    <w:link w:val="a3"/>
    <w:rsid w:val="00B05D27"/>
    <w:rPr>
      <w:rFonts w:ascii="Source Code Pro" w:hAnsi="Source Code Pro" w:cs="Times New Roman"/>
      <w:bCs/>
      <w:color w:val="000000"/>
      <w:sz w:val="18"/>
      <w:szCs w:val="28"/>
    </w:rPr>
  </w:style>
  <w:style w:type="paragraph" w:styleId="a5">
    <w:name w:val="List Paragraph"/>
    <w:basedOn w:val="a"/>
    <w:uiPriority w:val="34"/>
    <w:rsid w:val="00586F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ABA"/>
    <w:rPr>
      <w:rFonts w:ascii="Times New Roman" w:eastAsiaTheme="majorEastAsia" w:hAnsi="Times New Roman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E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A05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5A5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B2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DE7806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3706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7064E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37064E"/>
    <w:rPr>
      <w:i/>
      <w:iCs/>
    </w:rPr>
  </w:style>
  <w:style w:type="table" w:styleId="ac">
    <w:name w:val="Table Grid"/>
    <w:basedOn w:val="a1"/>
    <w:uiPriority w:val="39"/>
    <w:rsid w:val="0072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-nii\Downloads\Laboratornaya_rabot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BC0B3-0E32-4390-9201-393B023A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Laboratornaya_rabota.dotx</Template>
  <TotalTime>892</TotalTime>
  <Pages>18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Никита Фаракшин</cp:lastModifiedBy>
  <cp:revision>20</cp:revision>
  <cp:lastPrinted>2020-02-21T20:28:00Z</cp:lastPrinted>
  <dcterms:created xsi:type="dcterms:W3CDTF">2019-09-23T19:02:00Z</dcterms:created>
  <dcterms:modified xsi:type="dcterms:W3CDTF">2020-12-16T18:11:00Z</dcterms:modified>
</cp:coreProperties>
</file>