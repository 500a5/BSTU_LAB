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27972DD8" w14:textId="4C27BA8D" w:rsidR="00E7378C" w:rsidRPr="00E7378C" w:rsidRDefault="00DE7806" w:rsidP="00E737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E7378C" w:rsidRPr="00E7378C">
        <w:rPr>
          <w:rFonts w:cs="Times New Roman"/>
          <w:szCs w:val="28"/>
        </w:rPr>
        <w:t xml:space="preserve">Установка и настройка </w:t>
      </w:r>
      <w:proofErr w:type="spellStart"/>
      <w:r w:rsidR="00E7378C" w:rsidRPr="00E7378C">
        <w:rPr>
          <w:rFonts w:cs="Times New Roman"/>
          <w:szCs w:val="28"/>
        </w:rPr>
        <w:t>Windows</w:t>
      </w:r>
      <w:proofErr w:type="spellEnd"/>
      <w:r w:rsidR="00E7378C" w:rsidRPr="00E7378C">
        <w:rPr>
          <w:rFonts w:cs="Times New Roman"/>
          <w:szCs w:val="28"/>
        </w:rPr>
        <w:t xml:space="preserve"> </w:t>
      </w:r>
      <w:proofErr w:type="spellStart"/>
      <w:r w:rsidR="00E7378C" w:rsidRPr="00E7378C">
        <w:rPr>
          <w:rFonts w:cs="Times New Roman"/>
          <w:szCs w:val="28"/>
        </w:rPr>
        <w:t>Server</w:t>
      </w:r>
      <w:proofErr w:type="spellEnd"/>
      <w:r w:rsidR="00E7378C" w:rsidRPr="00E7378C">
        <w:rPr>
          <w:rFonts w:cs="Times New Roman"/>
          <w:szCs w:val="28"/>
        </w:rPr>
        <w:t xml:space="preserve"> с использованием</w:t>
      </w:r>
    </w:p>
    <w:p w14:paraId="17D91FC0" w14:textId="6DC68EE8" w:rsidR="00E7378C" w:rsidRDefault="00E7378C" w:rsidP="00E7378C">
      <w:pPr>
        <w:jc w:val="center"/>
        <w:rPr>
          <w:rFonts w:cs="Times New Roman"/>
          <w:szCs w:val="28"/>
        </w:rPr>
      </w:pPr>
      <w:r w:rsidRPr="00E7378C">
        <w:rPr>
          <w:rFonts w:cs="Times New Roman"/>
          <w:szCs w:val="28"/>
        </w:rPr>
        <w:t>виртуальных машин</w:t>
      </w:r>
      <w:r w:rsidR="00DE7806"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3814D429" w:rsidR="00F30A20" w:rsidRDefault="00E7378C" w:rsidP="00CC6F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распределенных вычислительных систем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2CDA6747" w:rsidR="00F30A20" w:rsidRPr="00CC6FDC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ВТ-31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 xml:space="preserve">Проверил: </w:t>
      </w:r>
      <w:r w:rsidR="00DE7806">
        <w:rPr>
          <w:rFonts w:cs="Times New Roman"/>
          <w:szCs w:val="28"/>
        </w:rPr>
        <w:t>Федотов</w:t>
      </w:r>
      <w:r w:rsidR="00CC6FDC">
        <w:rPr>
          <w:rFonts w:cs="Times New Roman"/>
          <w:szCs w:val="28"/>
        </w:rPr>
        <w:t xml:space="preserve"> </w:t>
      </w:r>
      <w:proofErr w:type="gramStart"/>
      <w:r w:rsidR="00DE7806">
        <w:rPr>
          <w:rFonts w:cs="Times New Roman"/>
          <w:szCs w:val="28"/>
        </w:rPr>
        <w:t>Е</w:t>
      </w:r>
      <w:r w:rsidR="00CC6FDC">
        <w:rPr>
          <w:rFonts w:cs="Times New Roman"/>
          <w:szCs w:val="28"/>
        </w:rPr>
        <w:t>.</w:t>
      </w:r>
      <w:r w:rsidR="00DE7806">
        <w:rPr>
          <w:rFonts w:cs="Times New Roman"/>
          <w:szCs w:val="28"/>
        </w:rPr>
        <w:t>А</w:t>
      </w:r>
      <w:r w:rsidR="00CC6FDC">
        <w:rPr>
          <w:rFonts w:cs="Times New Roman"/>
          <w:szCs w:val="28"/>
        </w:rPr>
        <w:t>.</w:t>
      </w:r>
      <w:proofErr w:type="gramEnd"/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3769E958" w14:textId="77777777" w:rsidR="00DE7806" w:rsidRPr="00DE7806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>Лабораторная работа № 1</w:t>
      </w:r>
    </w:p>
    <w:p w14:paraId="60C00010" w14:textId="7C6EE372" w:rsidR="00E7378C" w:rsidRDefault="00E7378C" w:rsidP="00E7378C">
      <w:pPr>
        <w:spacing w:after="160"/>
        <w:jc w:val="center"/>
        <w:rPr>
          <w:rFonts w:cs="Times New Roman"/>
          <w:b/>
          <w:szCs w:val="28"/>
        </w:rPr>
      </w:pPr>
      <w:r w:rsidRPr="00E7378C">
        <w:rPr>
          <w:rFonts w:cs="Times New Roman"/>
          <w:b/>
          <w:szCs w:val="28"/>
        </w:rPr>
        <w:t xml:space="preserve">Установка и настройка </w:t>
      </w:r>
      <w:proofErr w:type="spellStart"/>
      <w:r w:rsidRPr="00E7378C">
        <w:rPr>
          <w:rFonts w:cs="Times New Roman"/>
          <w:b/>
          <w:szCs w:val="28"/>
        </w:rPr>
        <w:t>Windows</w:t>
      </w:r>
      <w:proofErr w:type="spellEnd"/>
      <w:r w:rsidRPr="00E7378C">
        <w:rPr>
          <w:rFonts w:cs="Times New Roman"/>
          <w:b/>
          <w:szCs w:val="28"/>
        </w:rPr>
        <w:t xml:space="preserve"> </w:t>
      </w:r>
      <w:proofErr w:type="spellStart"/>
      <w:r w:rsidRPr="00E7378C">
        <w:rPr>
          <w:rFonts w:cs="Times New Roman"/>
          <w:b/>
          <w:szCs w:val="28"/>
        </w:rPr>
        <w:t>Server</w:t>
      </w:r>
      <w:proofErr w:type="spellEnd"/>
      <w:r w:rsidRPr="00E7378C">
        <w:rPr>
          <w:rFonts w:cs="Times New Roman"/>
          <w:b/>
          <w:szCs w:val="28"/>
        </w:rPr>
        <w:t xml:space="preserve"> с использованием виртуальных машин</w:t>
      </w:r>
    </w:p>
    <w:p w14:paraId="3D59E52E" w14:textId="5EAA1955" w:rsidR="007B25AC" w:rsidRDefault="00DE7806" w:rsidP="00E7378C">
      <w:pPr>
        <w:spacing w:after="160"/>
        <w:jc w:val="both"/>
        <w:rPr>
          <w:rFonts w:cs="Times New Roman"/>
          <w:bCs/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E7378C" w:rsidRPr="00E7378C">
        <w:rPr>
          <w:rFonts w:cs="Times New Roman"/>
          <w:bCs/>
          <w:szCs w:val="28"/>
        </w:rPr>
        <w:t>Получение</w:t>
      </w:r>
      <w:proofErr w:type="gramEnd"/>
      <w:r w:rsidR="00E7378C" w:rsidRPr="00E7378C">
        <w:rPr>
          <w:rFonts w:cs="Times New Roman"/>
          <w:bCs/>
          <w:szCs w:val="28"/>
        </w:rPr>
        <w:t xml:space="preserve"> навыков установки и настройки виртуальных машин. Использование виртуальных машин для инсталляции и запуска операционных систем </w:t>
      </w:r>
      <w:proofErr w:type="spellStart"/>
      <w:r w:rsidR="00E7378C" w:rsidRPr="00E7378C">
        <w:rPr>
          <w:rFonts w:cs="Times New Roman"/>
          <w:bCs/>
          <w:szCs w:val="28"/>
        </w:rPr>
        <w:t>Windows</w:t>
      </w:r>
      <w:proofErr w:type="spellEnd"/>
      <w:r w:rsidR="00E7378C" w:rsidRPr="00E7378C">
        <w:rPr>
          <w:rFonts w:cs="Times New Roman"/>
          <w:bCs/>
          <w:szCs w:val="28"/>
        </w:rPr>
        <w:t xml:space="preserve"> </w:t>
      </w:r>
      <w:proofErr w:type="spellStart"/>
      <w:r w:rsidR="00E7378C" w:rsidRPr="00E7378C">
        <w:rPr>
          <w:rFonts w:cs="Times New Roman"/>
          <w:bCs/>
          <w:szCs w:val="28"/>
        </w:rPr>
        <w:t>Serve</w:t>
      </w:r>
      <w:proofErr w:type="spellEnd"/>
      <w:r w:rsidR="00E7378C">
        <w:rPr>
          <w:rFonts w:cs="Times New Roman"/>
          <w:bCs/>
          <w:szCs w:val="28"/>
          <w:lang w:val="en-US"/>
        </w:rPr>
        <w:t>r</w:t>
      </w:r>
      <w:r w:rsidR="00E7378C" w:rsidRPr="00E7378C">
        <w:rPr>
          <w:rFonts w:cs="Times New Roman"/>
          <w:bCs/>
          <w:szCs w:val="28"/>
        </w:rPr>
        <w:t xml:space="preserve"> и </w:t>
      </w:r>
      <w:proofErr w:type="spellStart"/>
      <w:r w:rsidR="00E7378C" w:rsidRPr="00E7378C">
        <w:rPr>
          <w:rFonts w:cs="Times New Roman"/>
          <w:bCs/>
          <w:szCs w:val="28"/>
        </w:rPr>
        <w:t>Windows</w:t>
      </w:r>
      <w:proofErr w:type="spellEnd"/>
      <w:r w:rsidR="00E7378C" w:rsidRPr="00E7378C">
        <w:rPr>
          <w:rFonts w:cs="Times New Roman"/>
          <w:bCs/>
          <w:szCs w:val="28"/>
        </w:rPr>
        <w:t xml:space="preserve">. Настройка компьютера для работы под управлением </w:t>
      </w:r>
      <w:proofErr w:type="spellStart"/>
      <w:r w:rsidR="00E7378C" w:rsidRPr="00E7378C">
        <w:rPr>
          <w:rFonts w:cs="Times New Roman"/>
          <w:bCs/>
          <w:szCs w:val="28"/>
        </w:rPr>
        <w:t>Windows</w:t>
      </w:r>
      <w:proofErr w:type="spellEnd"/>
      <w:r w:rsidR="00E7378C" w:rsidRPr="00E7378C">
        <w:rPr>
          <w:rFonts w:cs="Times New Roman"/>
          <w:bCs/>
          <w:szCs w:val="28"/>
        </w:rPr>
        <w:t xml:space="preserve"> </w:t>
      </w:r>
      <w:proofErr w:type="spellStart"/>
      <w:r w:rsidR="00E7378C" w:rsidRPr="00E7378C">
        <w:rPr>
          <w:rFonts w:cs="Times New Roman"/>
          <w:bCs/>
          <w:szCs w:val="28"/>
        </w:rPr>
        <w:t>Serve</w:t>
      </w:r>
      <w:proofErr w:type="spellEnd"/>
      <w:r w:rsidR="00E7378C">
        <w:rPr>
          <w:rFonts w:cs="Times New Roman"/>
          <w:bCs/>
          <w:szCs w:val="28"/>
          <w:lang w:val="en-US"/>
        </w:rPr>
        <w:t>r</w:t>
      </w:r>
      <w:r w:rsidR="00E7378C" w:rsidRPr="00E7378C">
        <w:rPr>
          <w:rFonts w:cs="Times New Roman"/>
          <w:bCs/>
          <w:szCs w:val="28"/>
        </w:rPr>
        <w:t>. Настройка сервера в роли контроллера домена.</w:t>
      </w:r>
    </w:p>
    <w:p w14:paraId="1AA4081F" w14:textId="7D93CE32" w:rsidR="00DE7806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Краткие сведения</w:t>
      </w:r>
    </w:p>
    <w:p w14:paraId="2A5A4AA1" w14:textId="53C04587" w:rsidR="00C40286" w:rsidRDefault="00C40286" w:rsidP="00C40286">
      <w:pPr>
        <w:spacing w:after="160"/>
        <w:jc w:val="both"/>
        <w:rPr>
          <w:bCs/>
        </w:rPr>
      </w:pPr>
      <w:r w:rsidRPr="00C40286">
        <w:rPr>
          <w:b/>
        </w:rPr>
        <w:t>Виртуализация операционных систем</w:t>
      </w:r>
      <w:r w:rsidRPr="00C40286">
        <w:rPr>
          <w:bCs/>
        </w:rPr>
        <w:t xml:space="preserve"> представляет собой процесс</w:t>
      </w:r>
      <w:r>
        <w:rPr>
          <w:bCs/>
        </w:rPr>
        <w:t xml:space="preserve"> </w:t>
      </w:r>
      <w:r w:rsidRPr="00C40286">
        <w:rPr>
          <w:bCs/>
        </w:rPr>
        <w:t>создания так называемого “виртуального компьютера” на физическом</w:t>
      </w:r>
      <w:r>
        <w:rPr>
          <w:bCs/>
        </w:rPr>
        <w:t xml:space="preserve"> </w:t>
      </w:r>
      <w:r w:rsidRPr="00C40286">
        <w:rPr>
          <w:bCs/>
        </w:rPr>
        <w:t>(</w:t>
      </w:r>
      <w:proofErr w:type="spellStart"/>
      <w:r w:rsidRPr="00C40286">
        <w:rPr>
          <w:bCs/>
        </w:rPr>
        <w:t>хостовом</w:t>
      </w:r>
      <w:proofErr w:type="spellEnd"/>
      <w:r w:rsidRPr="00C40286">
        <w:rPr>
          <w:bCs/>
        </w:rPr>
        <w:t>) компьютере, в который устанавливается своя собственная</w:t>
      </w:r>
      <w:r>
        <w:rPr>
          <w:bCs/>
        </w:rPr>
        <w:t xml:space="preserve"> </w:t>
      </w:r>
      <w:r w:rsidRPr="00C40286">
        <w:rPr>
          <w:bCs/>
        </w:rPr>
        <w:t xml:space="preserve">операционная система. На одном </w:t>
      </w:r>
      <w:proofErr w:type="spellStart"/>
      <w:r w:rsidRPr="00C40286">
        <w:rPr>
          <w:bCs/>
        </w:rPr>
        <w:t>хостовом</w:t>
      </w:r>
      <w:proofErr w:type="spellEnd"/>
      <w:r w:rsidRPr="00C40286">
        <w:rPr>
          <w:bCs/>
        </w:rPr>
        <w:t xml:space="preserve"> компьютере виртуальных</w:t>
      </w:r>
      <w:r>
        <w:rPr>
          <w:bCs/>
        </w:rPr>
        <w:t xml:space="preserve"> </w:t>
      </w:r>
      <w:r w:rsidRPr="00C40286">
        <w:rPr>
          <w:bCs/>
        </w:rPr>
        <w:t>машин может быть несколько со своими виртуальными аппаратными</w:t>
      </w:r>
      <w:r>
        <w:rPr>
          <w:bCs/>
        </w:rPr>
        <w:t xml:space="preserve"> компонентами</w:t>
      </w:r>
      <w:r w:rsidRPr="00C40286">
        <w:rPr>
          <w:bCs/>
        </w:rPr>
        <w:t>. Эти ресурсы используются</w:t>
      </w:r>
      <w:r>
        <w:rPr>
          <w:bCs/>
        </w:rPr>
        <w:t xml:space="preserve"> </w:t>
      </w:r>
      <w:r w:rsidRPr="00C40286">
        <w:rPr>
          <w:bCs/>
        </w:rPr>
        <w:t>виртуальной машиной за счет физических ресурсов аппаратного</w:t>
      </w:r>
      <w:r>
        <w:rPr>
          <w:bCs/>
        </w:rPr>
        <w:t xml:space="preserve"> </w:t>
      </w:r>
      <w:r w:rsidRPr="00C40286">
        <w:rPr>
          <w:bCs/>
        </w:rPr>
        <w:t xml:space="preserve">обеспечения </w:t>
      </w:r>
      <w:proofErr w:type="spellStart"/>
      <w:r w:rsidRPr="00C40286">
        <w:rPr>
          <w:bCs/>
        </w:rPr>
        <w:t>хостового</w:t>
      </w:r>
      <w:proofErr w:type="spellEnd"/>
      <w:r w:rsidRPr="00C40286">
        <w:rPr>
          <w:bCs/>
        </w:rPr>
        <w:t xml:space="preserve"> компьютера.</w:t>
      </w:r>
    </w:p>
    <w:p w14:paraId="5177EC0F" w14:textId="62700BCC" w:rsidR="00C40286" w:rsidRPr="00C40286" w:rsidRDefault="00C40286" w:rsidP="00C40286">
      <w:pPr>
        <w:spacing w:after="160"/>
        <w:jc w:val="both"/>
        <w:rPr>
          <w:bCs/>
        </w:rPr>
      </w:pPr>
      <w:r w:rsidRPr="00C40286">
        <w:rPr>
          <w:b/>
        </w:rPr>
        <w:t xml:space="preserve">Служба каталогов </w:t>
      </w:r>
      <w:r w:rsidRPr="00C40286">
        <w:rPr>
          <w:b/>
          <w:lang w:val="en-US"/>
        </w:rPr>
        <w:t>Active</w:t>
      </w:r>
      <w:r w:rsidRPr="00C40286">
        <w:rPr>
          <w:b/>
        </w:rPr>
        <w:t xml:space="preserve"> </w:t>
      </w:r>
      <w:r w:rsidRPr="00C40286">
        <w:rPr>
          <w:b/>
          <w:lang w:val="en-US"/>
        </w:rPr>
        <w:t>Directory</w:t>
      </w:r>
      <w:r w:rsidRPr="00C40286">
        <w:rPr>
          <w:b/>
        </w:rPr>
        <w:t xml:space="preserve"> </w:t>
      </w:r>
      <w:r>
        <w:rPr>
          <w:bCs/>
        </w:rPr>
        <w:t>позволяет организовать управление ресурсами и распределение разрешений в вычислительной сети. Основные термины:</w:t>
      </w:r>
    </w:p>
    <w:p w14:paraId="4BA716F1" w14:textId="234EE1AB" w:rsidR="00C40286" w:rsidRPr="00C40286" w:rsidRDefault="00C40286" w:rsidP="00C40286">
      <w:pPr>
        <w:spacing w:after="160"/>
        <w:jc w:val="both"/>
        <w:rPr>
          <w:bCs/>
        </w:rPr>
      </w:pPr>
      <w:r w:rsidRPr="00C40286">
        <w:rPr>
          <w:bCs/>
          <w:i/>
          <w:iCs/>
        </w:rPr>
        <w:t>Рабочая группа</w:t>
      </w:r>
      <w:r w:rsidRPr="00C40286">
        <w:rPr>
          <w:bCs/>
        </w:rPr>
        <w:t xml:space="preserve"> – это логическое объединение сетевых</w:t>
      </w:r>
      <w:r>
        <w:rPr>
          <w:bCs/>
        </w:rPr>
        <w:t xml:space="preserve"> </w:t>
      </w:r>
      <w:r w:rsidRPr="00C40286">
        <w:rPr>
          <w:bCs/>
        </w:rPr>
        <w:t>компьютеров, которые совместно используют общие ресурсы</w:t>
      </w:r>
      <w:r>
        <w:rPr>
          <w:bCs/>
        </w:rPr>
        <w:t>.</w:t>
      </w:r>
    </w:p>
    <w:p w14:paraId="6EACD017" w14:textId="7CFD48C9" w:rsidR="00C40286" w:rsidRPr="00C40286" w:rsidRDefault="00C40286" w:rsidP="00C40286">
      <w:pPr>
        <w:spacing w:after="160"/>
        <w:jc w:val="both"/>
        <w:rPr>
          <w:bCs/>
        </w:rPr>
      </w:pPr>
      <w:r w:rsidRPr="00C40286">
        <w:rPr>
          <w:bCs/>
          <w:i/>
          <w:iCs/>
        </w:rPr>
        <w:t>Домен</w:t>
      </w:r>
      <w:r w:rsidRPr="00C40286">
        <w:rPr>
          <w:bCs/>
        </w:rPr>
        <w:t xml:space="preserve"> </w:t>
      </w:r>
      <w:proofErr w:type="gramStart"/>
      <w:r w:rsidRPr="00C40286">
        <w:rPr>
          <w:bCs/>
        </w:rPr>
        <w:t>- это</w:t>
      </w:r>
      <w:proofErr w:type="gramEnd"/>
      <w:r w:rsidRPr="00C40286">
        <w:rPr>
          <w:bCs/>
        </w:rPr>
        <w:t xml:space="preserve"> логическое объединение компьютеров в сети, которые</w:t>
      </w:r>
      <w:r>
        <w:rPr>
          <w:bCs/>
        </w:rPr>
        <w:t xml:space="preserve"> </w:t>
      </w:r>
      <w:r w:rsidRPr="00C40286">
        <w:rPr>
          <w:bCs/>
        </w:rPr>
        <w:t>совместно используют центральную базу данных каталога.</w:t>
      </w:r>
    </w:p>
    <w:p w14:paraId="3402E918" w14:textId="77867171" w:rsidR="00C40286" w:rsidRPr="00C40286" w:rsidRDefault="00C40286" w:rsidP="00C40286">
      <w:pPr>
        <w:spacing w:after="160"/>
        <w:jc w:val="both"/>
        <w:rPr>
          <w:bCs/>
        </w:rPr>
      </w:pPr>
      <w:r w:rsidRPr="00C40286">
        <w:rPr>
          <w:bCs/>
          <w:i/>
          <w:iCs/>
        </w:rPr>
        <w:t>База данных каталога</w:t>
      </w:r>
      <w:r w:rsidRPr="00C40286">
        <w:rPr>
          <w:bCs/>
        </w:rPr>
        <w:t xml:space="preserve"> содержит учетные записи пользователя и</w:t>
      </w:r>
      <w:r>
        <w:rPr>
          <w:bCs/>
        </w:rPr>
        <w:t xml:space="preserve"> </w:t>
      </w:r>
      <w:r w:rsidRPr="00C40286">
        <w:rPr>
          <w:bCs/>
        </w:rPr>
        <w:t>информацию о политиках безопасности для домена.</w:t>
      </w:r>
    </w:p>
    <w:p w14:paraId="6C3AAF08" w14:textId="13446FBA" w:rsidR="00C40286" w:rsidRPr="00C40286" w:rsidRDefault="00C40286" w:rsidP="00C40286">
      <w:pPr>
        <w:spacing w:after="160"/>
        <w:jc w:val="both"/>
        <w:rPr>
          <w:bCs/>
        </w:rPr>
      </w:pPr>
      <w:r w:rsidRPr="00C40286">
        <w:rPr>
          <w:bCs/>
        </w:rPr>
        <w:t xml:space="preserve">Домены </w:t>
      </w:r>
      <w:proofErr w:type="spellStart"/>
      <w:r w:rsidRPr="00C40286">
        <w:rPr>
          <w:bCs/>
        </w:rPr>
        <w:t>Active</w:t>
      </w:r>
      <w:proofErr w:type="spellEnd"/>
      <w:r w:rsidRPr="00C40286">
        <w:rPr>
          <w:bCs/>
        </w:rPr>
        <w:t xml:space="preserve"> </w:t>
      </w:r>
      <w:proofErr w:type="spellStart"/>
      <w:r w:rsidRPr="00C40286">
        <w:rPr>
          <w:bCs/>
        </w:rPr>
        <w:t>Directory</w:t>
      </w:r>
      <w:proofErr w:type="spellEnd"/>
      <w:r w:rsidRPr="00C40286">
        <w:rPr>
          <w:bCs/>
        </w:rPr>
        <w:t xml:space="preserve"> с разными корневыми доменами</w:t>
      </w:r>
      <w:r>
        <w:rPr>
          <w:bCs/>
        </w:rPr>
        <w:t xml:space="preserve"> </w:t>
      </w:r>
      <w:r w:rsidRPr="00C40286">
        <w:rPr>
          <w:bCs/>
        </w:rPr>
        <w:t>образуют несколько деревьев. Они объединяются в самую большую</w:t>
      </w:r>
      <w:r>
        <w:rPr>
          <w:bCs/>
        </w:rPr>
        <w:t xml:space="preserve"> </w:t>
      </w:r>
      <w:r w:rsidRPr="00C40286">
        <w:rPr>
          <w:bCs/>
        </w:rPr>
        <w:t xml:space="preserve">структуру </w:t>
      </w:r>
      <w:r w:rsidRPr="00C40286">
        <w:rPr>
          <w:bCs/>
          <w:lang w:val="en-US"/>
        </w:rPr>
        <w:t>Active</w:t>
      </w:r>
      <w:r w:rsidRPr="00C40286">
        <w:rPr>
          <w:bCs/>
        </w:rPr>
        <w:t xml:space="preserve"> </w:t>
      </w:r>
      <w:r w:rsidRPr="00C40286">
        <w:rPr>
          <w:bCs/>
          <w:lang w:val="en-US"/>
        </w:rPr>
        <w:t>Directory</w:t>
      </w:r>
      <w:r w:rsidRPr="00C40286">
        <w:rPr>
          <w:bCs/>
        </w:rPr>
        <w:t xml:space="preserve"> — </w:t>
      </w:r>
      <w:r w:rsidRPr="00C40286">
        <w:rPr>
          <w:bCs/>
          <w:i/>
          <w:iCs/>
        </w:rPr>
        <w:t>лес</w:t>
      </w:r>
      <w:r w:rsidRPr="00C40286">
        <w:rPr>
          <w:bCs/>
        </w:rPr>
        <w:t xml:space="preserve">. Лес </w:t>
      </w:r>
      <w:r w:rsidRPr="00C40286">
        <w:rPr>
          <w:bCs/>
          <w:lang w:val="en-US"/>
        </w:rPr>
        <w:t>Active</w:t>
      </w:r>
      <w:r w:rsidRPr="00C40286">
        <w:rPr>
          <w:bCs/>
        </w:rPr>
        <w:t xml:space="preserve"> </w:t>
      </w:r>
      <w:r w:rsidRPr="00C40286">
        <w:rPr>
          <w:bCs/>
          <w:lang w:val="en-US"/>
        </w:rPr>
        <w:t>Directory</w:t>
      </w:r>
      <w:r w:rsidRPr="00C40286">
        <w:rPr>
          <w:bCs/>
        </w:rPr>
        <w:t xml:space="preserve"> содержит все</w:t>
      </w:r>
      <w:r>
        <w:rPr>
          <w:bCs/>
        </w:rPr>
        <w:t xml:space="preserve"> </w:t>
      </w:r>
      <w:r w:rsidRPr="00C40286">
        <w:rPr>
          <w:bCs/>
        </w:rPr>
        <w:t xml:space="preserve">домены в рамках службы каталогов. </w:t>
      </w:r>
    </w:p>
    <w:p w14:paraId="123833AC" w14:textId="07FFC668" w:rsidR="00C40286" w:rsidRDefault="00C40286" w:rsidP="00C40286">
      <w:pPr>
        <w:spacing w:after="160"/>
        <w:jc w:val="both"/>
        <w:rPr>
          <w:bCs/>
        </w:rPr>
      </w:pPr>
      <w:r w:rsidRPr="00C40286">
        <w:rPr>
          <w:bCs/>
        </w:rPr>
        <w:t>Ресурсы организации представлены</w:t>
      </w:r>
      <w:r>
        <w:rPr>
          <w:bCs/>
        </w:rPr>
        <w:t xml:space="preserve"> </w:t>
      </w:r>
      <w:r w:rsidRPr="00C40286">
        <w:rPr>
          <w:bCs/>
        </w:rPr>
        <w:t xml:space="preserve">в </w:t>
      </w:r>
      <w:proofErr w:type="spellStart"/>
      <w:r w:rsidRPr="00C40286">
        <w:rPr>
          <w:bCs/>
        </w:rPr>
        <w:t>Active</w:t>
      </w:r>
      <w:proofErr w:type="spellEnd"/>
      <w:r w:rsidRPr="00C40286">
        <w:rPr>
          <w:bCs/>
        </w:rPr>
        <w:t xml:space="preserve"> </w:t>
      </w:r>
      <w:proofErr w:type="spellStart"/>
      <w:r w:rsidRPr="00C40286">
        <w:rPr>
          <w:bCs/>
        </w:rPr>
        <w:t>Directory</w:t>
      </w:r>
      <w:proofErr w:type="spellEnd"/>
      <w:r w:rsidRPr="00C40286">
        <w:rPr>
          <w:bCs/>
        </w:rPr>
        <w:t xml:space="preserve"> в виде объектов или записей в БД. Каждый объект</w:t>
      </w:r>
      <w:r>
        <w:rPr>
          <w:bCs/>
        </w:rPr>
        <w:t xml:space="preserve"> </w:t>
      </w:r>
      <w:r w:rsidRPr="00C40286">
        <w:rPr>
          <w:bCs/>
        </w:rPr>
        <w:t>характеризуется рядом атрибутов или свойств. Создав контроллер</w:t>
      </w:r>
      <w:r>
        <w:rPr>
          <w:bCs/>
        </w:rPr>
        <w:t xml:space="preserve"> </w:t>
      </w:r>
      <w:r w:rsidRPr="00C40286">
        <w:rPr>
          <w:bCs/>
        </w:rPr>
        <w:t xml:space="preserve">домена, администратор заполняет его объектами. Служба </w:t>
      </w:r>
      <w:proofErr w:type="spellStart"/>
      <w:r w:rsidRPr="00C40286">
        <w:rPr>
          <w:bCs/>
        </w:rPr>
        <w:t>Active</w:t>
      </w:r>
      <w:proofErr w:type="spellEnd"/>
      <w:r>
        <w:rPr>
          <w:bCs/>
        </w:rPr>
        <w:t xml:space="preserve"> </w:t>
      </w:r>
      <w:proofErr w:type="spellStart"/>
      <w:r w:rsidRPr="00C40286">
        <w:rPr>
          <w:bCs/>
        </w:rPr>
        <w:t>Directory</w:t>
      </w:r>
      <w:proofErr w:type="spellEnd"/>
      <w:r w:rsidRPr="00C40286">
        <w:rPr>
          <w:bCs/>
        </w:rPr>
        <w:t xml:space="preserve"> способна хранить миллионы объектов, включая</w:t>
      </w:r>
      <w:r>
        <w:rPr>
          <w:bCs/>
        </w:rPr>
        <w:t xml:space="preserve"> </w:t>
      </w:r>
      <w:r w:rsidRPr="00C40286">
        <w:rPr>
          <w:bCs/>
        </w:rPr>
        <w:t>пользователей, группы, компьютеры, принтеры, общие папки, сайты,</w:t>
      </w:r>
      <w:r>
        <w:rPr>
          <w:bCs/>
        </w:rPr>
        <w:t xml:space="preserve"> </w:t>
      </w:r>
      <w:r w:rsidRPr="00C40286">
        <w:rPr>
          <w:bCs/>
        </w:rPr>
        <w:t>связи сайтов, объекты групповой политики (ОГП), зоны DNS и записи</w:t>
      </w:r>
      <w:r>
        <w:rPr>
          <w:bCs/>
        </w:rPr>
        <w:t xml:space="preserve"> </w:t>
      </w:r>
      <w:r w:rsidRPr="00C40286">
        <w:rPr>
          <w:bCs/>
        </w:rPr>
        <w:t>узлов. Для объединения компьютеров и пользователей используются</w:t>
      </w:r>
      <w:r>
        <w:rPr>
          <w:bCs/>
        </w:rPr>
        <w:t xml:space="preserve"> </w:t>
      </w:r>
      <w:r w:rsidRPr="00C40286">
        <w:rPr>
          <w:bCs/>
        </w:rPr>
        <w:t>организационные подразделения (ОП). Групповая политика позволяет</w:t>
      </w:r>
      <w:r>
        <w:rPr>
          <w:bCs/>
        </w:rPr>
        <w:t xml:space="preserve"> </w:t>
      </w:r>
      <w:r w:rsidRPr="00C40286">
        <w:rPr>
          <w:bCs/>
        </w:rPr>
        <w:t>централизованно управлять практически любыми конфигурационными</w:t>
      </w:r>
      <w:r>
        <w:rPr>
          <w:bCs/>
        </w:rPr>
        <w:t xml:space="preserve"> </w:t>
      </w:r>
      <w:r w:rsidRPr="00C40286">
        <w:rPr>
          <w:bCs/>
        </w:rPr>
        <w:t>изменениями системы.</w:t>
      </w:r>
    </w:p>
    <w:p w14:paraId="7A6B48A3" w14:textId="2522164F" w:rsidR="00C40286" w:rsidRDefault="00C40286" w:rsidP="00C40286">
      <w:pPr>
        <w:spacing w:after="160"/>
        <w:jc w:val="both"/>
        <w:rPr>
          <w:bCs/>
        </w:rPr>
      </w:pPr>
      <w:r w:rsidRPr="00C40286">
        <w:rPr>
          <w:b/>
        </w:rPr>
        <w:lastRenderedPageBreak/>
        <w:t>Консоль ММС</w:t>
      </w:r>
      <w:r w:rsidRPr="00C40286">
        <w:rPr>
          <w:bCs/>
        </w:rPr>
        <w:t xml:space="preserve"> (</w:t>
      </w:r>
      <w:r w:rsidRPr="00C40286">
        <w:rPr>
          <w:bCs/>
          <w:lang w:val="en-US"/>
        </w:rPr>
        <w:t>Microsoft</w:t>
      </w:r>
      <w:r w:rsidRPr="00C40286">
        <w:rPr>
          <w:bCs/>
        </w:rPr>
        <w:t xml:space="preserve"> </w:t>
      </w:r>
      <w:r w:rsidRPr="00C40286">
        <w:rPr>
          <w:bCs/>
          <w:lang w:val="en-US"/>
        </w:rPr>
        <w:t>Management</w:t>
      </w:r>
      <w:r w:rsidRPr="00C40286">
        <w:rPr>
          <w:bCs/>
        </w:rPr>
        <w:t xml:space="preserve"> </w:t>
      </w:r>
      <w:r w:rsidRPr="00C40286">
        <w:rPr>
          <w:bCs/>
          <w:lang w:val="en-US"/>
        </w:rPr>
        <w:t>Console</w:t>
      </w:r>
      <w:r w:rsidRPr="00C40286">
        <w:rPr>
          <w:bCs/>
        </w:rPr>
        <w:t>) – главный</w:t>
      </w:r>
      <w:r>
        <w:rPr>
          <w:bCs/>
        </w:rPr>
        <w:t xml:space="preserve"> </w:t>
      </w:r>
      <w:r w:rsidRPr="00C40286">
        <w:rPr>
          <w:bCs/>
        </w:rPr>
        <w:t xml:space="preserve">административный инструмент </w:t>
      </w:r>
      <w:proofErr w:type="spellStart"/>
      <w:r w:rsidRPr="00C40286">
        <w:rPr>
          <w:bCs/>
        </w:rPr>
        <w:t>Windows</w:t>
      </w:r>
      <w:proofErr w:type="spellEnd"/>
      <w:r w:rsidRPr="00C40286">
        <w:rPr>
          <w:bCs/>
        </w:rPr>
        <w:t xml:space="preserve"> </w:t>
      </w:r>
      <w:proofErr w:type="spellStart"/>
      <w:r w:rsidRPr="00C40286">
        <w:rPr>
          <w:bCs/>
        </w:rPr>
        <w:t>Server</w:t>
      </w:r>
      <w:proofErr w:type="spellEnd"/>
      <w:r w:rsidRPr="00C40286">
        <w:rPr>
          <w:bCs/>
        </w:rPr>
        <w:t>. Она</w:t>
      </w:r>
      <w:r>
        <w:rPr>
          <w:bCs/>
        </w:rPr>
        <w:t xml:space="preserve"> </w:t>
      </w:r>
      <w:r w:rsidRPr="00C40286">
        <w:rPr>
          <w:bCs/>
        </w:rPr>
        <w:t>консолидирует и организует наиболее часто используемые утилиты.</w:t>
      </w:r>
      <w:r>
        <w:rPr>
          <w:bCs/>
        </w:rPr>
        <w:t xml:space="preserve"> </w:t>
      </w:r>
      <w:r w:rsidRPr="00C40286">
        <w:rPr>
          <w:bCs/>
        </w:rPr>
        <w:t>Консоли ММС можно настраивать и приспосабливать под конкретные</w:t>
      </w:r>
      <w:r>
        <w:rPr>
          <w:bCs/>
        </w:rPr>
        <w:t xml:space="preserve"> </w:t>
      </w:r>
      <w:r w:rsidRPr="00C40286">
        <w:rPr>
          <w:bCs/>
        </w:rPr>
        <w:t>потребности</w:t>
      </w:r>
      <w:r>
        <w:rPr>
          <w:bCs/>
        </w:rPr>
        <w:t>.</w:t>
      </w:r>
    </w:p>
    <w:p w14:paraId="27BE8EC5" w14:textId="30DB6B23" w:rsidR="00834051" w:rsidRDefault="00834051" w:rsidP="00834051">
      <w:pPr>
        <w:spacing w:after="160"/>
        <w:jc w:val="both"/>
        <w:rPr>
          <w:bCs/>
        </w:rPr>
      </w:pPr>
      <w:r w:rsidRPr="00834051">
        <w:rPr>
          <w:b/>
        </w:rPr>
        <w:t>Службы терминалов</w:t>
      </w:r>
      <w:r w:rsidRPr="00834051">
        <w:rPr>
          <w:bCs/>
        </w:rPr>
        <w:t xml:space="preserve"> позволяют совместно использовать</w:t>
      </w:r>
      <w:r>
        <w:rPr>
          <w:bCs/>
        </w:rPr>
        <w:t xml:space="preserve"> </w:t>
      </w:r>
      <w:r w:rsidRPr="00834051">
        <w:rPr>
          <w:bCs/>
        </w:rPr>
        <w:t>приложения с помощью таких инструментов, как Дистанционное</w:t>
      </w:r>
      <w:r>
        <w:rPr>
          <w:bCs/>
        </w:rPr>
        <w:t xml:space="preserve"> </w:t>
      </w:r>
      <w:r w:rsidRPr="00834051">
        <w:rPr>
          <w:bCs/>
        </w:rPr>
        <w:t>управление рабочим столом, Удаленный помощник и Сервер</w:t>
      </w:r>
      <w:r>
        <w:rPr>
          <w:bCs/>
        </w:rPr>
        <w:t xml:space="preserve"> </w:t>
      </w:r>
      <w:r w:rsidRPr="00834051">
        <w:rPr>
          <w:bCs/>
        </w:rPr>
        <w:t>терминалов.</w:t>
      </w:r>
    </w:p>
    <w:p w14:paraId="6CA9FBD3" w14:textId="110B7CC4" w:rsidR="00834051" w:rsidRDefault="00834051" w:rsidP="00834051">
      <w:pPr>
        <w:spacing w:after="160"/>
        <w:jc w:val="center"/>
        <w:rPr>
          <w:b/>
        </w:rPr>
      </w:pPr>
      <w:r w:rsidRPr="00834051">
        <w:rPr>
          <w:b/>
        </w:rPr>
        <w:t>Выполнение работы</w:t>
      </w:r>
    </w:p>
    <w:p w14:paraId="00BE22F4" w14:textId="166A4F88" w:rsidR="00834051" w:rsidRDefault="00834051" w:rsidP="00834051">
      <w:pPr>
        <w:pStyle w:val="a5"/>
        <w:numPr>
          <w:ilvl w:val="0"/>
          <w:numId w:val="9"/>
        </w:numPr>
        <w:spacing w:after="160"/>
        <w:jc w:val="both"/>
        <w:rPr>
          <w:bCs/>
        </w:rPr>
      </w:pPr>
      <w:r>
        <w:rPr>
          <w:bCs/>
        </w:rPr>
        <w:t xml:space="preserve">На </w:t>
      </w:r>
      <w:proofErr w:type="spellStart"/>
      <w:r>
        <w:rPr>
          <w:bCs/>
        </w:rPr>
        <w:t>хостовую</w:t>
      </w:r>
      <w:proofErr w:type="spellEnd"/>
      <w:r>
        <w:rPr>
          <w:bCs/>
        </w:rPr>
        <w:t xml:space="preserve"> машину была установлена виртуаль</w:t>
      </w:r>
      <w:r w:rsidR="00860457">
        <w:rPr>
          <w:bCs/>
        </w:rPr>
        <w:t xml:space="preserve">ная машина </w:t>
      </w:r>
      <w:r w:rsidR="00860457">
        <w:rPr>
          <w:bCs/>
          <w:lang w:val="en-US"/>
        </w:rPr>
        <w:t>VirtualBox</w:t>
      </w:r>
      <w:r w:rsidR="00860457" w:rsidRPr="00860457">
        <w:rPr>
          <w:bCs/>
        </w:rPr>
        <w:t>.</w:t>
      </w:r>
    </w:p>
    <w:p w14:paraId="0779C603" w14:textId="5489B06B" w:rsidR="00860457" w:rsidRDefault="00860457" w:rsidP="00860457">
      <w:pPr>
        <w:pStyle w:val="a5"/>
        <w:numPr>
          <w:ilvl w:val="0"/>
          <w:numId w:val="9"/>
        </w:numPr>
        <w:spacing w:after="160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D6C8A" wp14:editId="79D0A653">
            <wp:simplePos x="0" y="0"/>
            <wp:positionH relativeFrom="margin">
              <wp:align>center</wp:align>
            </wp:positionH>
            <wp:positionV relativeFrom="paragraph">
              <wp:posOffset>951865</wp:posOffset>
            </wp:positionV>
            <wp:extent cx="4695825" cy="27527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В качестве гостевой ОС установлена </w:t>
      </w:r>
      <w:r>
        <w:rPr>
          <w:bCs/>
          <w:lang w:val="en-US"/>
        </w:rPr>
        <w:t>Windows</w:t>
      </w:r>
      <w:r w:rsidRPr="00860457">
        <w:rPr>
          <w:bCs/>
        </w:rPr>
        <w:t xml:space="preserve"> </w:t>
      </w:r>
      <w:r>
        <w:rPr>
          <w:bCs/>
          <w:lang w:val="en-US"/>
        </w:rPr>
        <w:t>Server</w:t>
      </w:r>
      <w:r w:rsidRPr="00860457">
        <w:rPr>
          <w:bCs/>
        </w:rPr>
        <w:t xml:space="preserve"> 2019. </w:t>
      </w:r>
      <w:r>
        <w:rPr>
          <w:bCs/>
        </w:rPr>
        <w:t xml:space="preserve">Настроено сетевое взаимодействие между </w:t>
      </w:r>
      <w:proofErr w:type="spellStart"/>
      <w:r>
        <w:rPr>
          <w:bCs/>
        </w:rPr>
        <w:t>хостовой</w:t>
      </w:r>
      <w:proofErr w:type="spellEnd"/>
      <w:r>
        <w:rPr>
          <w:bCs/>
        </w:rPr>
        <w:t xml:space="preserve"> и виртуальной машиной.</w:t>
      </w:r>
      <w:r w:rsidRPr="00860457">
        <w:rPr>
          <w:bCs/>
        </w:rPr>
        <w:t xml:space="preserve"> </w:t>
      </w:r>
      <w:r>
        <w:rPr>
          <w:bCs/>
        </w:rPr>
        <w:t xml:space="preserve">На снимке экрана: проверка сетевого взаимодействия с помощью команды </w:t>
      </w:r>
      <w:r>
        <w:rPr>
          <w:bCs/>
          <w:lang w:val="en-US"/>
        </w:rPr>
        <w:t>ping</w:t>
      </w:r>
      <w:r w:rsidRPr="00860457">
        <w:rPr>
          <w:bCs/>
        </w:rPr>
        <w:t>.</w:t>
      </w:r>
      <w:r>
        <w:rPr>
          <w:bCs/>
        </w:rPr>
        <w:br/>
      </w:r>
    </w:p>
    <w:p w14:paraId="4141D2DC" w14:textId="15432189" w:rsidR="00860457" w:rsidRPr="00860457" w:rsidRDefault="00860457" w:rsidP="00860457"/>
    <w:p w14:paraId="4B6A2F8E" w14:textId="43AF298F" w:rsidR="00860457" w:rsidRPr="00860457" w:rsidRDefault="00860457" w:rsidP="00860457"/>
    <w:p w14:paraId="31DA3E06" w14:textId="1C8A3550" w:rsidR="00860457" w:rsidRPr="00860457" w:rsidRDefault="00860457" w:rsidP="00860457"/>
    <w:p w14:paraId="7D2BFC53" w14:textId="1B7BFA2F" w:rsidR="00860457" w:rsidRPr="00860457" w:rsidRDefault="00860457" w:rsidP="00860457"/>
    <w:p w14:paraId="7E39A4A1" w14:textId="046DA03D" w:rsidR="00860457" w:rsidRPr="00860457" w:rsidRDefault="00860457" w:rsidP="00860457"/>
    <w:p w14:paraId="7CA8FF6D" w14:textId="7A5BEC6F" w:rsidR="00860457" w:rsidRPr="00860457" w:rsidRDefault="00860457" w:rsidP="00860457"/>
    <w:p w14:paraId="338A57A2" w14:textId="5D50BEB0" w:rsidR="00860457" w:rsidRPr="00860457" w:rsidRDefault="00860457" w:rsidP="00860457"/>
    <w:p w14:paraId="7DB041CC" w14:textId="6DD92378" w:rsidR="00860457" w:rsidRPr="00860457" w:rsidRDefault="00860457" w:rsidP="00860457"/>
    <w:p w14:paraId="3E32B63E" w14:textId="3A8647E8" w:rsidR="00860457" w:rsidRPr="00860457" w:rsidRDefault="00860457" w:rsidP="00860457"/>
    <w:p w14:paraId="4C8171E3" w14:textId="1CFAECCE" w:rsidR="00860457" w:rsidRPr="00860457" w:rsidRDefault="00860457" w:rsidP="00860457"/>
    <w:p w14:paraId="615B5E6B" w14:textId="094228EF" w:rsidR="00860457" w:rsidRPr="00860457" w:rsidRDefault="00860457" w:rsidP="00860457"/>
    <w:p w14:paraId="4A29082E" w14:textId="232B9EC2" w:rsidR="00860457" w:rsidRDefault="00860457" w:rsidP="00860457">
      <w:pPr>
        <w:rPr>
          <w:bCs/>
        </w:rPr>
      </w:pPr>
    </w:p>
    <w:p w14:paraId="5B764E58" w14:textId="64A865F3" w:rsidR="00860457" w:rsidRDefault="00860457" w:rsidP="00860457">
      <w:pPr>
        <w:rPr>
          <w:bCs/>
        </w:rPr>
      </w:pPr>
    </w:p>
    <w:p w14:paraId="2B5C0F45" w14:textId="7EB3B9DF" w:rsidR="00860457" w:rsidRDefault="00860457" w:rsidP="00860457">
      <w:pPr>
        <w:pStyle w:val="a5"/>
        <w:numPr>
          <w:ilvl w:val="0"/>
          <w:numId w:val="9"/>
        </w:numPr>
      </w:pPr>
      <w:r>
        <w:lastRenderedPageBreak/>
        <w:t xml:space="preserve">Сервер настроен в качестве первого контроллера в домене. Задано имя </w:t>
      </w:r>
      <w:r>
        <w:rPr>
          <w:lang w:val="en-US"/>
        </w:rPr>
        <w:t>f</w:t>
      </w:r>
      <w:r w:rsidRPr="00860457">
        <w:t>_</w:t>
      </w:r>
      <w:r>
        <w:rPr>
          <w:lang w:val="en-US"/>
        </w:rPr>
        <w:t>nr</w:t>
      </w:r>
      <w:r w:rsidRPr="00860457">
        <w:t>.</w:t>
      </w:r>
      <w:r>
        <w:rPr>
          <w:lang w:val="en-US"/>
        </w:rPr>
        <w:t>com</w:t>
      </w:r>
      <w:r w:rsidRPr="00860457">
        <w:t>.</w:t>
      </w:r>
      <w:r>
        <w:br/>
      </w:r>
      <w:r w:rsidR="009B00EB">
        <w:rPr>
          <w:noProof/>
        </w:rPr>
        <w:drawing>
          <wp:inline distT="0" distB="0" distL="0" distR="0" wp14:anchorId="575A8394" wp14:editId="6417C37F">
            <wp:extent cx="4905375" cy="34481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65" cy="34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471F" w14:textId="77777777" w:rsidR="00421013" w:rsidRDefault="00421013">
      <w:pPr>
        <w:spacing w:after="160"/>
      </w:pPr>
      <w:r>
        <w:br w:type="page"/>
      </w:r>
    </w:p>
    <w:p w14:paraId="4FEE9EF1" w14:textId="68131916" w:rsidR="009B00EB" w:rsidRDefault="009B00EB" w:rsidP="00860457">
      <w:pPr>
        <w:pStyle w:val="a5"/>
        <w:numPr>
          <w:ilvl w:val="0"/>
          <w:numId w:val="9"/>
        </w:numPr>
      </w:pPr>
      <w:r>
        <w:lastRenderedPageBreak/>
        <w:t xml:space="preserve">Определено </w:t>
      </w:r>
      <w:r>
        <w:rPr>
          <w:lang w:val="en-US"/>
        </w:rPr>
        <w:t>NetBIOS</w:t>
      </w:r>
      <w:r w:rsidRPr="009B00EB">
        <w:t xml:space="preserve"> </w:t>
      </w:r>
      <w:r>
        <w:t>имя сервера</w:t>
      </w:r>
      <w:r w:rsidRPr="009B00EB">
        <w:t xml:space="preserve"> </w:t>
      </w:r>
      <w:r>
        <w:t>тремя способами:</w:t>
      </w:r>
      <w:r>
        <w:br/>
        <w:t>- С помощью графического интерфейса</w:t>
      </w:r>
      <w:r>
        <w:br/>
      </w:r>
      <w:r>
        <w:rPr>
          <w:noProof/>
        </w:rPr>
        <w:drawing>
          <wp:inline distT="0" distB="0" distL="0" distR="0" wp14:anchorId="6A3CEDBA" wp14:editId="3E78DE2C">
            <wp:extent cx="3810000" cy="433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С помощью интерфейса командной строки</w:t>
      </w:r>
      <w:r>
        <w:br/>
      </w:r>
      <w:r>
        <w:rPr>
          <w:noProof/>
        </w:rPr>
        <w:drawing>
          <wp:inline distT="0" distB="0" distL="0" distR="0" wp14:anchorId="2238394E" wp14:editId="61FB38F4">
            <wp:extent cx="4152900" cy="1847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 w:rsidR="00421013">
        <w:t xml:space="preserve">С помощью сценария </w:t>
      </w:r>
      <w:r w:rsidR="00421013">
        <w:rPr>
          <w:lang w:val="en-US"/>
        </w:rPr>
        <w:t>Visual</w:t>
      </w:r>
      <w:r w:rsidR="00421013" w:rsidRPr="00421013">
        <w:t xml:space="preserve"> </w:t>
      </w:r>
      <w:r w:rsidR="00421013">
        <w:rPr>
          <w:lang w:val="en-US"/>
        </w:rPr>
        <w:t>Basic</w:t>
      </w:r>
      <w:r w:rsidR="00421013" w:rsidRPr="00421013">
        <w:br/>
      </w:r>
      <w:r w:rsidR="00421013">
        <w:rPr>
          <w:noProof/>
        </w:rPr>
        <w:drawing>
          <wp:inline distT="0" distB="0" distL="0" distR="0" wp14:anchorId="4BF20CEA" wp14:editId="1FE63A43">
            <wp:extent cx="4743450" cy="167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0B49" w14:textId="4ED339D7" w:rsidR="009B00EB" w:rsidRDefault="00421013" w:rsidP="00860457">
      <w:pPr>
        <w:pStyle w:val="a5"/>
        <w:numPr>
          <w:ilvl w:val="0"/>
          <w:numId w:val="9"/>
        </w:numPr>
      </w:pPr>
      <w:r>
        <w:lastRenderedPageBreak/>
        <w:t>Создана консоль «Тестовая консоль», добавлена оснастка.</w:t>
      </w:r>
      <w:r>
        <w:br/>
      </w:r>
      <w:r>
        <w:rPr>
          <w:noProof/>
        </w:rPr>
        <w:drawing>
          <wp:inline distT="0" distB="0" distL="0" distR="0" wp14:anchorId="4B01CD0F" wp14:editId="1EACD925">
            <wp:extent cx="4804283" cy="3324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548" cy="33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52F" w14:textId="638B45B2" w:rsidR="00421013" w:rsidRDefault="00421013" w:rsidP="00860457">
      <w:pPr>
        <w:pStyle w:val="a5"/>
        <w:numPr>
          <w:ilvl w:val="0"/>
          <w:numId w:val="9"/>
        </w:numPr>
      </w:pPr>
      <w:r>
        <w:t>Добавлено разрешение подключений к удаленному компьютеру.</w:t>
      </w:r>
      <w:r>
        <w:br/>
      </w:r>
      <w:r>
        <w:rPr>
          <w:noProof/>
        </w:rPr>
        <w:drawing>
          <wp:inline distT="0" distB="0" distL="0" distR="0" wp14:anchorId="2B33A956" wp14:editId="77F41005">
            <wp:extent cx="3867150" cy="4457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50DB4">
        <w:lastRenderedPageBreak/>
        <w:t>Опробована функция подключения к удаленному рабочему столу</w:t>
      </w:r>
      <w:r w:rsidR="00550DB4">
        <w:br/>
      </w:r>
      <w:r w:rsidR="00550DB4">
        <w:rPr>
          <w:noProof/>
        </w:rPr>
        <w:drawing>
          <wp:inline distT="0" distB="0" distL="0" distR="0" wp14:anchorId="27C3CB5E" wp14:editId="20F14907">
            <wp:extent cx="4934451" cy="3448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006" cy="34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CCD" w14:textId="77777777" w:rsidR="00936C95" w:rsidRDefault="00550DB4" w:rsidP="00860457">
      <w:pPr>
        <w:pStyle w:val="a5"/>
        <w:numPr>
          <w:ilvl w:val="0"/>
          <w:numId w:val="9"/>
        </w:numPr>
      </w:pPr>
      <w:r>
        <w:lastRenderedPageBreak/>
        <w:t>Установлена служба терминалов.</w:t>
      </w:r>
      <w:r>
        <w:br/>
      </w:r>
      <w:r>
        <w:rPr>
          <w:noProof/>
        </w:rPr>
        <w:drawing>
          <wp:inline distT="0" distB="0" distL="0" distR="0" wp14:anchorId="0FC5CBB6" wp14:editId="3224CCC0">
            <wp:extent cx="5000625" cy="5400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C95">
        <w:br/>
        <w:t>Выполнено удаленное администрирование сервера посредством службы удаленного рабочего стола. Изучены возможности и параметры программы Удаленное подключение к рабочему столу.</w:t>
      </w:r>
      <w:r w:rsidR="00936C95">
        <w:br/>
      </w:r>
      <w:r w:rsidR="00936C95">
        <w:rPr>
          <w:noProof/>
        </w:rPr>
        <w:lastRenderedPageBreak/>
        <w:drawing>
          <wp:inline distT="0" distB="0" distL="0" distR="0" wp14:anchorId="2E1DAED4" wp14:editId="302EE961">
            <wp:extent cx="2617165" cy="3048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2991" cy="30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C95">
        <w:rPr>
          <w:noProof/>
        </w:rPr>
        <w:drawing>
          <wp:inline distT="0" distB="0" distL="0" distR="0" wp14:anchorId="3882E10B" wp14:editId="0C70FB67">
            <wp:extent cx="2606040" cy="303504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342" cy="30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C95">
        <w:rPr>
          <w:noProof/>
        </w:rPr>
        <w:drawing>
          <wp:inline distT="0" distB="0" distL="0" distR="0" wp14:anchorId="5DBA0CBC" wp14:editId="27DC6C7C">
            <wp:extent cx="2619375" cy="305057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2097" cy="30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C95">
        <w:rPr>
          <w:noProof/>
        </w:rPr>
        <w:drawing>
          <wp:inline distT="0" distB="0" distL="0" distR="0" wp14:anchorId="4C38D90B" wp14:editId="323BE4E2">
            <wp:extent cx="2617165" cy="3048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017" cy="30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EC5" w14:textId="77777777" w:rsidR="00936C95" w:rsidRDefault="00936C95" w:rsidP="00936C95"/>
    <w:p w14:paraId="0C2F96F4" w14:textId="77777777" w:rsidR="004F1FD2" w:rsidRDefault="004F1FD2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75F051E1" w14:textId="46998FD4" w:rsidR="004F1FD2" w:rsidRDefault="00936C95" w:rsidP="00936C95">
      <w:r w:rsidRPr="00936C95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 w:rsidR="00347888">
        <w:t xml:space="preserve">Выполнив работу, изучил виртуализацию операционных систем. Научился устанавливать и настраивать </w:t>
      </w:r>
      <w:r w:rsidR="00347888">
        <w:rPr>
          <w:lang w:val="en-US"/>
        </w:rPr>
        <w:t>Windows</w:t>
      </w:r>
      <w:r w:rsidR="00347888" w:rsidRPr="00347888">
        <w:t xml:space="preserve"> </w:t>
      </w:r>
      <w:r w:rsidR="00347888">
        <w:rPr>
          <w:lang w:val="en-US"/>
        </w:rPr>
        <w:t>Server</w:t>
      </w:r>
      <w:r w:rsidR="004F1FD2">
        <w:t>, в том числе:</w:t>
      </w:r>
    </w:p>
    <w:p w14:paraId="09085072" w14:textId="5975BE02" w:rsidR="004F1FD2" w:rsidRDefault="004F1FD2" w:rsidP="00936C95">
      <w:r>
        <w:t>- Настраивать сервер в качестве контроллера домена</w:t>
      </w:r>
    </w:p>
    <w:p w14:paraId="1507394E" w14:textId="40A7AEE8" w:rsidR="004F1FD2" w:rsidRPr="004F1FD2" w:rsidRDefault="004F1FD2" w:rsidP="00936C95">
      <w:r>
        <w:t xml:space="preserve">- Использовать графический интерфейс, интерфейс командной строке, сценарии </w:t>
      </w:r>
      <w:r>
        <w:rPr>
          <w:lang w:val="en-US"/>
        </w:rPr>
        <w:t>VBScript</w:t>
      </w:r>
      <w:r w:rsidRPr="004F1FD2">
        <w:t xml:space="preserve"> </w:t>
      </w:r>
      <w:r>
        <w:t>для определения параметров сервера</w:t>
      </w:r>
    </w:p>
    <w:p w14:paraId="2D6C3636" w14:textId="4D40AF41" w:rsidR="004F1FD2" w:rsidRPr="004F1FD2" w:rsidRDefault="004F1FD2" w:rsidP="00936C95">
      <w:r>
        <w:t xml:space="preserve">- Создавать консоли </w:t>
      </w:r>
      <w:r>
        <w:rPr>
          <w:lang w:val="en-US"/>
        </w:rPr>
        <w:t>MMC</w:t>
      </w:r>
      <w:r>
        <w:t>, добавлять в них необходимую оснастку</w:t>
      </w:r>
    </w:p>
    <w:p w14:paraId="75730151" w14:textId="77777777" w:rsidR="004F1FD2" w:rsidRDefault="004F1FD2" w:rsidP="00936C95">
      <w:r w:rsidRPr="004F1FD2">
        <w:t xml:space="preserve">- </w:t>
      </w:r>
      <w:r>
        <w:t>Настраивать функции удаленного управления сервером</w:t>
      </w:r>
    </w:p>
    <w:p w14:paraId="41259243" w14:textId="77777777" w:rsidR="004F1FD2" w:rsidRDefault="004F1FD2" w:rsidP="00936C95">
      <w:r>
        <w:t>- Добавлять компоненты сервера терминалов.</w:t>
      </w:r>
    </w:p>
    <w:p w14:paraId="70FD9853" w14:textId="7122295C" w:rsidR="00550DB4" w:rsidRPr="00936C95" w:rsidRDefault="004F1FD2" w:rsidP="00936C95">
      <w:pPr>
        <w:rPr>
          <w:b/>
          <w:bCs/>
        </w:rPr>
      </w:pPr>
      <w:r>
        <w:rPr>
          <w:lang w:val="en-US"/>
        </w:rPr>
        <w:t>Windows</w:t>
      </w:r>
      <w:r w:rsidRPr="004F1FD2">
        <w:t xml:space="preserve"> </w:t>
      </w:r>
      <w:r>
        <w:rPr>
          <w:lang w:val="en-US"/>
        </w:rPr>
        <w:t>Server</w:t>
      </w:r>
      <w:r w:rsidRPr="004F1FD2">
        <w:t xml:space="preserve"> </w:t>
      </w:r>
      <w:r>
        <w:t xml:space="preserve">обеспечивает большие возможности по администрированию вычислительных сетей с помощью технологий </w:t>
      </w:r>
      <w:r>
        <w:rPr>
          <w:lang w:val="en-US"/>
        </w:rPr>
        <w:t>Active</w:t>
      </w:r>
      <w:r w:rsidRPr="004F1FD2">
        <w:t xml:space="preserve"> </w:t>
      </w:r>
      <w:r>
        <w:rPr>
          <w:lang w:val="en-US"/>
        </w:rPr>
        <w:t>Directory</w:t>
      </w:r>
      <w:r w:rsidRPr="004F1FD2">
        <w:t xml:space="preserve"> </w:t>
      </w:r>
      <w:r>
        <w:t xml:space="preserve">и удаленного доступа к рабочим столам. Важным является тот факт, что для управления функциями сервера можно использовать различные инструменты, такие, как графический интерфейс, интерфейсы командной строки, а также скриптовый язык </w:t>
      </w:r>
      <w:r>
        <w:rPr>
          <w:lang w:val="en-US"/>
        </w:rPr>
        <w:t>VBScript</w:t>
      </w:r>
      <w:r w:rsidRPr="004F1FD2">
        <w:t>.</w:t>
      </w:r>
      <w:r w:rsidR="00550DB4" w:rsidRPr="00936C95">
        <w:rPr>
          <w:b/>
          <w:bCs/>
        </w:rPr>
        <w:br/>
      </w: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1C3C09"/>
    <w:rsid w:val="00347888"/>
    <w:rsid w:val="0037064E"/>
    <w:rsid w:val="00421013"/>
    <w:rsid w:val="004662EC"/>
    <w:rsid w:val="004F1FD2"/>
    <w:rsid w:val="00550DB4"/>
    <w:rsid w:val="005705D3"/>
    <w:rsid w:val="00586F53"/>
    <w:rsid w:val="006428D9"/>
    <w:rsid w:val="00680B41"/>
    <w:rsid w:val="00721F70"/>
    <w:rsid w:val="00746ABA"/>
    <w:rsid w:val="007B1128"/>
    <w:rsid w:val="007B25AC"/>
    <w:rsid w:val="00831B6B"/>
    <w:rsid w:val="00834051"/>
    <w:rsid w:val="00860457"/>
    <w:rsid w:val="008E2995"/>
    <w:rsid w:val="00936C95"/>
    <w:rsid w:val="009B00EB"/>
    <w:rsid w:val="00A11EEB"/>
    <w:rsid w:val="00AA05A5"/>
    <w:rsid w:val="00B05D27"/>
    <w:rsid w:val="00B144FB"/>
    <w:rsid w:val="00B36A2B"/>
    <w:rsid w:val="00B568FE"/>
    <w:rsid w:val="00BC7E27"/>
    <w:rsid w:val="00C40286"/>
    <w:rsid w:val="00CC6FDC"/>
    <w:rsid w:val="00D83A69"/>
    <w:rsid w:val="00DE7806"/>
    <w:rsid w:val="00E52289"/>
    <w:rsid w:val="00E7378C"/>
    <w:rsid w:val="00F30A20"/>
    <w:rsid w:val="00F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467</TotalTime>
  <Pages>10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12</cp:revision>
  <cp:lastPrinted>2020-02-21T20:28:00Z</cp:lastPrinted>
  <dcterms:created xsi:type="dcterms:W3CDTF">2019-09-23T19:02:00Z</dcterms:created>
  <dcterms:modified xsi:type="dcterms:W3CDTF">2020-09-30T21:25:00Z</dcterms:modified>
</cp:coreProperties>
</file>