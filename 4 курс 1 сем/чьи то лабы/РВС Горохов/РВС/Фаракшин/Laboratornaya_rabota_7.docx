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A4F03F" w14:textId="77777777" w:rsidR="00F30A20" w:rsidRPr="00F30A20" w:rsidRDefault="00F30A20" w:rsidP="00F30A20">
      <w:pPr>
        <w:spacing w:before="240" w:line="240" w:lineRule="auto"/>
        <w:jc w:val="center"/>
        <w:rPr>
          <w:rFonts w:cs="Times New Roman"/>
          <w:b/>
          <w:szCs w:val="28"/>
        </w:rPr>
      </w:pPr>
      <w:bookmarkStart w:id="0" w:name="_Hlk53660966"/>
      <w:bookmarkEnd w:id="0"/>
      <w:r w:rsidRPr="00F30A20">
        <w:rPr>
          <w:rFonts w:cs="Times New Roman"/>
          <w:b/>
          <w:szCs w:val="28"/>
        </w:rPr>
        <w:t>МИНИСТЕРСТВО НАУКИ И ВЫСШЕГО ОБРАЗОВАНИЯ РФ</w:t>
      </w:r>
      <w:r w:rsidRPr="00F30A20">
        <w:rPr>
          <w:rFonts w:cs="Times New Roman"/>
          <w:b/>
          <w:szCs w:val="28"/>
        </w:rPr>
        <w:br/>
        <w:t>ФЕДЕРАЛЬНОЕ ГОСУДАРСТВЕННОЕ БЮДЖЕТНОЕ ОБРАЗОВАТЕЛЬНОЕ УЧРЕЖДЕНИЕ</w:t>
      </w:r>
      <w:r w:rsidRPr="00F30A20">
        <w:rPr>
          <w:rFonts w:cs="Times New Roman"/>
          <w:b/>
          <w:szCs w:val="28"/>
        </w:rPr>
        <w:br/>
        <w:t>ВЫСШЕГО ОБРАЗОВАНИЯ</w:t>
      </w:r>
      <w:r w:rsidRPr="00F30A20">
        <w:rPr>
          <w:rFonts w:cs="Times New Roman"/>
          <w:b/>
          <w:szCs w:val="28"/>
        </w:rPr>
        <w:br/>
        <w:t>«БЕЛГОРОДСКИЙ ГОСУДАРСТВЕННЫЙ</w:t>
      </w:r>
      <w:r w:rsidRPr="00F30A20">
        <w:rPr>
          <w:rFonts w:cs="Times New Roman"/>
          <w:b/>
          <w:szCs w:val="28"/>
        </w:rPr>
        <w:br/>
        <w:t>ТЕХНОЛОГИЧЕСКИЙ УНИВЕРСИТЕТ им. В.Г.ШУХОВА»</w:t>
      </w:r>
      <w:r w:rsidRPr="00F30A20">
        <w:rPr>
          <w:rFonts w:cs="Times New Roman"/>
          <w:b/>
          <w:szCs w:val="28"/>
        </w:rPr>
        <w:br/>
        <w:t xml:space="preserve">(БГТУ им. </w:t>
      </w:r>
      <w:proofErr w:type="spellStart"/>
      <w:r w:rsidRPr="00F30A20">
        <w:rPr>
          <w:rFonts w:cs="Times New Roman"/>
          <w:b/>
          <w:szCs w:val="28"/>
        </w:rPr>
        <w:t>В.Г.Шухова</w:t>
      </w:r>
      <w:proofErr w:type="spellEnd"/>
      <w:r w:rsidRPr="00F30A20">
        <w:rPr>
          <w:rFonts w:cs="Times New Roman"/>
          <w:b/>
          <w:szCs w:val="28"/>
        </w:rPr>
        <w:t>)</w:t>
      </w:r>
    </w:p>
    <w:p w14:paraId="0FA19541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44E79576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035DA836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3B0AD903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2A34272D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2DCFB015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69BBC371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32B0A6C6" w14:textId="77777777" w:rsidR="00DE7806" w:rsidRDefault="00F30A20" w:rsidP="00CC6FDC">
      <w:pPr>
        <w:jc w:val="center"/>
        <w:rPr>
          <w:rFonts w:cs="Times New Roman"/>
          <w:szCs w:val="28"/>
        </w:rPr>
      </w:pPr>
      <w:r w:rsidRPr="00F30A20">
        <w:rPr>
          <w:rFonts w:cs="Times New Roman"/>
          <w:szCs w:val="28"/>
        </w:rPr>
        <w:t>Лабораторн</w:t>
      </w:r>
      <w:r w:rsidR="00DE7806">
        <w:rPr>
          <w:rFonts w:cs="Times New Roman"/>
          <w:szCs w:val="28"/>
        </w:rPr>
        <w:t>ая</w:t>
      </w:r>
      <w:r w:rsidR="00CC6FDC">
        <w:rPr>
          <w:rFonts w:cs="Times New Roman"/>
          <w:szCs w:val="28"/>
        </w:rPr>
        <w:t xml:space="preserve"> работ</w:t>
      </w:r>
      <w:r w:rsidR="00DE7806">
        <w:rPr>
          <w:rFonts w:cs="Times New Roman"/>
          <w:szCs w:val="28"/>
        </w:rPr>
        <w:t>а</w:t>
      </w:r>
      <w:r>
        <w:rPr>
          <w:rFonts w:cs="Times New Roman"/>
          <w:szCs w:val="28"/>
          <w:lang w:val="en-US"/>
        </w:rPr>
        <w:fldChar w:fldCharType="begin"/>
      </w:r>
      <w:r w:rsidRPr="00680B41">
        <w:rPr>
          <w:rFonts w:cs="Times New Roman"/>
          <w:szCs w:val="28"/>
        </w:rPr>
        <w:instrText xml:space="preserve">  </w:instrText>
      </w:r>
      <w:r>
        <w:rPr>
          <w:rFonts w:cs="Times New Roman"/>
          <w:szCs w:val="28"/>
          <w:lang w:val="en-US"/>
        </w:rPr>
        <w:fldChar w:fldCharType="end"/>
      </w:r>
      <w:r w:rsidR="00DE7806">
        <w:rPr>
          <w:rFonts w:cs="Times New Roman"/>
          <w:szCs w:val="28"/>
        </w:rPr>
        <w:t xml:space="preserve"> по теме</w:t>
      </w:r>
    </w:p>
    <w:p w14:paraId="17D91FC0" w14:textId="05500300" w:rsidR="00E7378C" w:rsidRDefault="00DE7806" w:rsidP="004B50D9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«</w:t>
      </w:r>
      <w:r w:rsidR="004B50D9">
        <w:rPr>
          <w:rFonts w:cs="Times New Roman"/>
          <w:szCs w:val="28"/>
        </w:rPr>
        <w:t>Архивация и восстановление данных</w:t>
      </w:r>
      <w:r>
        <w:rPr>
          <w:rFonts w:cs="Times New Roman"/>
          <w:szCs w:val="28"/>
        </w:rPr>
        <w:t>»</w:t>
      </w:r>
      <w:r w:rsidR="00F30A20" w:rsidRPr="00F30A20">
        <w:rPr>
          <w:rFonts w:cs="Times New Roman"/>
          <w:szCs w:val="28"/>
        </w:rPr>
        <w:br/>
        <w:t xml:space="preserve">дисциплина: </w:t>
      </w:r>
    </w:p>
    <w:p w14:paraId="16CE434D" w14:textId="3814D429" w:rsidR="00F30A20" w:rsidRDefault="00E7378C" w:rsidP="00CC6FD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Администрирование распределенных вычислительных систем</w:t>
      </w:r>
      <w:r w:rsidR="00F30A20" w:rsidRPr="00F30A20">
        <w:rPr>
          <w:rFonts w:cs="Times New Roman"/>
          <w:szCs w:val="28"/>
        </w:rPr>
        <w:br/>
      </w:r>
    </w:p>
    <w:p w14:paraId="2F39F15E" w14:textId="5CED7FAF" w:rsidR="00CC6FDC" w:rsidRDefault="00CC6FDC" w:rsidP="00CC6FDC">
      <w:pPr>
        <w:jc w:val="center"/>
        <w:rPr>
          <w:rFonts w:cs="Times New Roman"/>
          <w:szCs w:val="28"/>
        </w:rPr>
      </w:pPr>
    </w:p>
    <w:p w14:paraId="3C99D7F5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74FE9776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66058951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7D71E793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15CDFBF9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1A4845D1" w14:textId="77777777" w:rsidR="00F30A20" w:rsidRP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61AB2BE7" w14:textId="175BF7F4" w:rsidR="00F30A20" w:rsidRPr="00CC6FDC" w:rsidRDefault="00F30A20" w:rsidP="00F30A20">
      <w:pPr>
        <w:spacing w:line="240" w:lineRule="auto"/>
        <w:jc w:val="right"/>
        <w:rPr>
          <w:rFonts w:cs="Times New Roman"/>
          <w:szCs w:val="28"/>
        </w:rPr>
      </w:pPr>
      <w:r w:rsidRPr="00F30A20">
        <w:rPr>
          <w:rFonts w:cs="Times New Roman"/>
          <w:szCs w:val="28"/>
        </w:rPr>
        <w:t>Выполнил: ст. группы</w:t>
      </w:r>
      <w:r w:rsidR="00831B6B">
        <w:rPr>
          <w:rFonts w:cs="Times New Roman"/>
          <w:szCs w:val="28"/>
        </w:rPr>
        <w:t xml:space="preserve"> ВТ-</w:t>
      </w:r>
      <w:r w:rsidR="00FA0343">
        <w:rPr>
          <w:rFonts w:cs="Times New Roman"/>
          <w:szCs w:val="28"/>
        </w:rPr>
        <w:t>4</w:t>
      </w:r>
      <w:r w:rsidR="00831B6B">
        <w:rPr>
          <w:rFonts w:cs="Times New Roman"/>
          <w:szCs w:val="28"/>
        </w:rPr>
        <w:t>1</w:t>
      </w:r>
      <w:r w:rsidRPr="00F30A20">
        <w:rPr>
          <w:rFonts w:cs="Times New Roman"/>
          <w:szCs w:val="28"/>
        </w:rPr>
        <w:t xml:space="preserve"> </w:t>
      </w:r>
      <w:r w:rsidRPr="00F30A20">
        <w:rPr>
          <w:rFonts w:cs="Times New Roman"/>
          <w:szCs w:val="28"/>
        </w:rPr>
        <w:br/>
      </w:r>
      <w:r w:rsidR="00831B6B">
        <w:rPr>
          <w:rFonts w:cs="Times New Roman"/>
          <w:szCs w:val="28"/>
        </w:rPr>
        <w:t>Фаракшин Н. Р.</w:t>
      </w:r>
      <w:r w:rsidRPr="00F30A20">
        <w:rPr>
          <w:rFonts w:cs="Times New Roman"/>
          <w:szCs w:val="28"/>
        </w:rPr>
        <w:br/>
        <w:t xml:space="preserve">Проверил: </w:t>
      </w:r>
      <w:r w:rsidR="00DE7806">
        <w:rPr>
          <w:rFonts w:cs="Times New Roman"/>
          <w:szCs w:val="28"/>
        </w:rPr>
        <w:t>Федотов</w:t>
      </w:r>
      <w:r w:rsidR="00CC6FDC">
        <w:rPr>
          <w:rFonts w:cs="Times New Roman"/>
          <w:szCs w:val="28"/>
        </w:rPr>
        <w:t xml:space="preserve"> </w:t>
      </w:r>
      <w:r w:rsidR="00DE7806">
        <w:rPr>
          <w:rFonts w:cs="Times New Roman"/>
          <w:szCs w:val="28"/>
        </w:rPr>
        <w:t>Е</w:t>
      </w:r>
      <w:r w:rsidR="00CC6FDC">
        <w:rPr>
          <w:rFonts w:cs="Times New Roman"/>
          <w:szCs w:val="28"/>
        </w:rPr>
        <w:t>.</w:t>
      </w:r>
      <w:r w:rsidR="00DE7806">
        <w:rPr>
          <w:rFonts w:cs="Times New Roman"/>
          <w:szCs w:val="28"/>
        </w:rPr>
        <w:t>А</w:t>
      </w:r>
      <w:r w:rsidR="00CC6FDC">
        <w:rPr>
          <w:rFonts w:cs="Times New Roman"/>
          <w:szCs w:val="28"/>
        </w:rPr>
        <w:t>.</w:t>
      </w:r>
    </w:p>
    <w:p w14:paraId="7EC039F8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2F7CE55E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65780DCE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49B67CB0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78DA5881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6B8254A2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01F5A9CA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487F6341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5A0F8949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211289BE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5F3AF7CB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7441024E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14424E96" w14:textId="3CB9EA01" w:rsidR="00DE7806" w:rsidRDefault="00F30A20" w:rsidP="00CC6FDC">
      <w:pPr>
        <w:spacing w:line="240" w:lineRule="auto"/>
        <w:jc w:val="center"/>
        <w:rPr>
          <w:rFonts w:cs="Times New Roman"/>
          <w:b/>
          <w:szCs w:val="28"/>
        </w:rPr>
      </w:pPr>
      <w:r w:rsidRPr="00F30A20">
        <w:rPr>
          <w:rFonts w:cs="Times New Roman"/>
          <w:b/>
          <w:szCs w:val="28"/>
        </w:rPr>
        <w:t>Белгород 20</w:t>
      </w:r>
      <w:r w:rsidR="00065426">
        <w:rPr>
          <w:rFonts w:cs="Times New Roman"/>
          <w:b/>
          <w:szCs w:val="28"/>
        </w:rPr>
        <w:t>20</w:t>
      </w:r>
    </w:p>
    <w:p w14:paraId="3769E958" w14:textId="4B99C487" w:rsidR="00DE7806" w:rsidRPr="004B50D9" w:rsidRDefault="00DE7806" w:rsidP="00DE7806">
      <w:pPr>
        <w:spacing w:after="160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  <w:r w:rsidRPr="00DE7806">
        <w:rPr>
          <w:rFonts w:cs="Times New Roman"/>
          <w:b/>
          <w:szCs w:val="28"/>
        </w:rPr>
        <w:lastRenderedPageBreak/>
        <w:t xml:space="preserve">Лабораторная работа № </w:t>
      </w:r>
      <w:r w:rsidR="004B50D9" w:rsidRPr="004B50D9">
        <w:rPr>
          <w:rFonts w:cs="Times New Roman"/>
          <w:b/>
          <w:szCs w:val="28"/>
        </w:rPr>
        <w:t>7</w:t>
      </w:r>
    </w:p>
    <w:p w14:paraId="72C21A98" w14:textId="09C92393" w:rsidR="00FA0343" w:rsidRDefault="004B50D9" w:rsidP="00F216BB">
      <w:pPr>
        <w:spacing w:after="160"/>
        <w:jc w:val="center"/>
        <w:rPr>
          <w:rFonts w:cs="Times New Roman"/>
          <w:b/>
          <w:szCs w:val="28"/>
        </w:rPr>
      </w:pPr>
      <w:r w:rsidRPr="004B50D9">
        <w:rPr>
          <w:rFonts w:cs="Times New Roman"/>
          <w:b/>
          <w:szCs w:val="28"/>
        </w:rPr>
        <w:t>Архивация и восстановление данных</w:t>
      </w:r>
    </w:p>
    <w:p w14:paraId="3D59E52E" w14:textId="34688628" w:rsidR="007B25AC" w:rsidRDefault="00DE7806" w:rsidP="00F216BB">
      <w:pPr>
        <w:spacing w:after="160"/>
        <w:jc w:val="both"/>
        <w:rPr>
          <w:rFonts w:cs="Times New Roman"/>
          <w:bCs/>
          <w:szCs w:val="28"/>
        </w:rPr>
      </w:pPr>
      <w:r w:rsidRPr="00DE7806">
        <w:rPr>
          <w:rFonts w:cs="Times New Roman"/>
          <w:b/>
          <w:szCs w:val="28"/>
        </w:rPr>
        <w:t xml:space="preserve">Цель работы:  </w:t>
      </w:r>
      <w:r w:rsidR="004B50D9" w:rsidRPr="00980EA0">
        <w:rPr>
          <w:color w:val="000000"/>
          <w:szCs w:val="28"/>
        </w:rPr>
        <w:t>изучить типы архивирования, освоить программу архивации данных, изучить методы архивации и восстановления данных.</w:t>
      </w:r>
    </w:p>
    <w:p w14:paraId="1AA4081F" w14:textId="29A47D78" w:rsidR="00DE7806" w:rsidRDefault="00DE7806" w:rsidP="00DE7806">
      <w:pPr>
        <w:spacing w:after="160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Краткие сведения</w:t>
      </w:r>
    </w:p>
    <w:p w14:paraId="5F1CB665" w14:textId="65B75DFC" w:rsidR="004B50D9" w:rsidRPr="004B50D9" w:rsidRDefault="004B50D9" w:rsidP="004B50D9">
      <w:pPr>
        <w:spacing w:after="160"/>
        <w:jc w:val="both"/>
        <w:rPr>
          <w:rFonts w:cs="Times New Roman"/>
          <w:szCs w:val="28"/>
        </w:rPr>
      </w:pPr>
      <w:r w:rsidRPr="004B50D9">
        <w:rPr>
          <w:rFonts w:cs="Times New Roman"/>
          <w:szCs w:val="28"/>
        </w:rPr>
        <w:t>Выбрав файлы для архивации и указав размещение резервной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копии, нужно выбрать тип архива, определяющий, какие именно из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выбранных файлов будут копироваться на целевой носитель.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Каждый тип архива так или иначе связан с атрибутом, который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 xml:space="preserve">есть у каждого файла, — Архивный. </w:t>
      </w:r>
    </w:p>
    <w:p w14:paraId="6B8E2565" w14:textId="77777777" w:rsidR="004B50D9" w:rsidRPr="004B50D9" w:rsidRDefault="004B50D9" w:rsidP="004B50D9">
      <w:pPr>
        <w:spacing w:after="160"/>
        <w:jc w:val="both"/>
        <w:rPr>
          <w:rFonts w:cs="Times New Roman"/>
          <w:b/>
          <w:bCs/>
          <w:szCs w:val="28"/>
        </w:rPr>
      </w:pPr>
      <w:r w:rsidRPr="004B50D9">
        <w:rPr>
          <w:rFonts w:cs="Times New Roman"/>
          <w:b/>
          <w:bCs/>
          <w:szCs w:val="28"/>
        </w:rPr>
        <w:t>Обычная архивация</w:t>
      </w:r>
    </w:p>
    <w:p w14:paraId="18204740" w14:textId="4FAE6F8C" w:rsidR="004B50D9" w:rsidRDefault="004B50D9" w:rsidP="004B50D9">
      <w:pPr>
        <w:spacing w:after="160"/>
        <w:jc w:val="both"/>
        <w:rPr>
          <w:rFonts w:cs="Times New Roman"/>
          <w:szCs w:val="28"/>
        </w:rPr>
      </w:pPr>
      <w:r w:rsidRPr="004B50D9">
        <w:rPr>
          <w:rFonts w:cs="Times New Roman"/>
          <w:szCs w:val="28"/>
        </w:rPr>
        <w:t>Архивируются все выбранные файлы и папки. Атрибут Архивный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сбрасывается. Обычная архивация не учитывает атрибут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архивирования при определении файлов, подлежащих резервному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копированию; все выбранные ресурсы записываются на целевой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носитель. Каждая стратегия начинается с обычной архивации, которая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по существу создает базовую линию, копируя все файлы в задании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архивации.</w:t>
      </w:r>
      <w:r w:rsidR="00E8698A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По сравнению с другими типами обычная архивация выполняется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дольше и требует больше места на носителе.</w:t>
      </w:r>
      <w:r w:rsidRPr="004B50D9">
        <w:rPr>
          <w:rFonts w:cs="Times New Roman"/>
          <w:szCs w:val="28"/>
        </w:rPr>
        <w:t xml:space="preserve"> </w:t>
      </w:r>
    </w:p>
    <w:p w14:paraId="39D01169" w14:textId="51F0A615" w:rsidR="004B50D9" w:rsidRPr="004B50D9" w:rsidRDefault="004B50D9" w:rsidP="004B50D9">
      <w:pPr>
        <w:spacing w:after="160"/>
        <w:jc w:val="both"/>
        <w:rPr>
          <w:rFonts w:cs="Times New Roman"/>
          <w:b/>
          <w:bCs/>
          <w:szCs w:val="28"/>
        </w:rPr>
      </w:pPr>
      <w:r w:rsidRPr="004B50D9">
        <w:rPr>
          <w:rFonts w:cs="Times New Roman"/>
          <w:b/>
          <w:bCs/>
          <w:szCs w:val="28"/>
        </w:rPr>
        <w:t>Добавочная архивация</w:t>
      </w:r>
    </w:p>
    <w:p w14:paraId="0A1001FC" w14:textId="34E28A31" w:rsidR="004B50D9" w:rsidRDefault="004B50D9" w:rsidP="004B50D9">
      <w:pPr>
        <w:spacing w:after="160"/>
        <w:jc w:val="both"/>
        <w:rPr>
          <w:rFonts w:cs="Times New Roman"/>
          <w:szCs w:val="28"/>
        </w:rPr>
      </w:pPr>
      <w:r w:rsidRPr="004B50D9">
        <w:rPr>
          <w:rFonts w:cs="Times New Roman"/>
          <w:szCs w:val="28"/>
        </w:rPr>
        <w:t>На целевой носитель копируются только выбранные файлы с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установленным атрибутом архивирования, и флаг сбрасывается. Добавочная архивация самая быстрая и формирует архив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минимального размера. Тем не менее, она не так эффективна, как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обычная, поскольку требует восстановления сначала обычного архива,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а затем всех последующих добавочных архивов в порядке их создания.</w:t>
      </w:r>
      <w:r w:rsidRPr="004B50D9">
        <w:rPr>
          <w:rFonts w:cs="Times New Roman"/>
          <w:szCs w:val="28"/>
        </w:rPr>
        <w:t xml:space="preserve"> </w:t>
      </w:r>
    </w:p>
    <w:p w14:paraId="613CEF7F" w14:textId="19AFD877" w:rsidR="004B50D9" w:rsidRPr="004B50D9" w:rsidRDefault="004B50D9" w:rsidP="004B50D9">
      <w:pPr>
        <w:spacing w:after="160"/>
        <w:jc w:val="both"/>
        <w:rPr>
          <w:rFonts w:cs="Times New Roman"/>
          <w:b/>
          <w:bCs/>
          <w:szCs w:val="28"/>
        </w:rPr>
      </w:pPr>
      <w:r w:rsidRPr="004B50D9">
        <w:rPr>
          <w:rFonts w:cs="Times New Roman"/>
          <w:b/>
          <w:bCs/>
          <w:szCs w:val="28"/>
        </w:rPr>
        <w:t>Разностная архивация</w:t>
      </w:r>
    </w:p>
    <w:p w14:paraId="2D8F9D36" w14:textId="4FB95B97" w:rsidR="004B50D9" w:rsidRPr="004B50D9" w:rsidRDefault="004B50D9" w:rsidP="004B50D9">
      <w:pPr>
        <w:spacing w:after="160"/>
        <w:jc w:val="both"/>
        <w:rPr>
          <w:rFonts w:cs="Times New Roman"/>
          <w:szCs w:val="28"/>
        </w:rPr>
      </w:pPr>
      <w:r w:rsidRPr="004B50D9">
        <w:rPr>
          <w:rFonts w:cs="Times New Roman"/>
          <w:szCs w:val="28"/>
        </w:rPr>
        <w:t>Копируются только выбранные файлы с атрибутом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архивирования, и флаг не сбрасывается. Поскольку разностная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архивация учитывает атрибут архивирования, копируются только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файлы, созданные или измененные с момента последней обычной или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добавочной архивации. Атрибут архивирования не сбрасывается,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поэтому разностные архивы содержат не только созданные или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измененные файлы, но и все файлы, скопированные при предыдущей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разностной архивации. В результате резервные копии становятся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больше, а сама разностная архивация длится дольше, чем добавочная,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но меньше, чем обычная.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Разностная архивация, однако, значительно эффективнее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добавочной в плане восстановления: требуется восстановить только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обычный и последний разностный архивы.</w:t>
      </w:r>
    </w:p>
    <w:p w14:paraId="798EEE51" w14:textId="77777777" w:rsidR="004B50D9" w:rsidRPr="004B50D9" w:rsidRDefault="004B50D9" w:rsidP="004B50D9">
      <w:pPr>
        <w:spacing w:after="160"/>
        <w:jc w:val="both"/>
        <w:rPr>
          <w:rFonts w:cs="Times New Roman"/>
          <w:b/>
          <w:bCs/>
          <w:szCs w:val="28"/>
        </w:rPr>
      </w:pPr>
      <w:r w:rsidRPr="004B50D9">
        <w:rPr>
          <w:rFonts w:cs="Times New Roman"/>
          <w:b/>
          <w:bCs/>
          <w:szCs w:val="28"/>
        </w:rPr>
        <w:lastRenderedPageBreak/>
        <w:t>Копирующая архивация</w:t>
      </w:r>
    </w:p>
    <w:p w14:paraId="502A705F" w14:textId="3C87947E" w:rsidR="004B50D9" w:rsidRDefault="004B50D9" w:rsidP="004B50D9">
      <w:pPr>
        <w:spacing w:after="160"/>
        <w:jc w:val="both"/>
        <w:rPr>
          <w:rFonts w:cs="Times New Roman"/>
          <w:szCs w:val="28"/>
        </w:rPr>
      </w:pPr>
      <w:r w:rsidRPr="004B50D9">
        <w:rPr>
          <w:rFonts w:cs="Times New Roman"/>
          <w:szCs w:val="28"/>
        </w:rPr>
        <w:t>Архивируются все выбранные файлы и папки. Атрибут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архивирования не учитывается. Копирующая архивация не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применяется для обычного или планового резервного копирования. Ее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удобно использовать для перемещения данных между системами</w:t>
      </w:r>
      <w:r w:rsidR="00E8698A">
        <w:rPr>
          <w:rFonts w:cs="Times New Roman"/>
          <w:szCs w:val="28"/>
        </w:rPr>
        <w:t>.</w:t>
      </w:r>
    </w:p>
    <w:p w14:paraId="702A3DD4" w14:textId="79691A7F" w:rsidR="004B50D9" w:rsidRPr="004B50D9" w:rsidRDefault="004B50D9" w:rsidP="004B50D9">
      <w:pPr>
        <w:spacing w:after="160"/>
        <w:jc w:val="both"/>
        <w:rPr>
          <w:rFonts w:cs="Times New Roman"/>
          <w:b/>
          <w:bCs/>
          <w:szCs w:val="28"/>
        </w:rPr>
      </w:pPr>
      <w:r w:rsidRPr="004B50D9">
        <w:rPr>
          <w:rFonts w:cs="Times New Roman"/>
          <w:b/>
          <w:bCs/>
          <w:szCs w:val="28"/>
        </w:rPr>
        <w:t>Ежедневная архивация</w:t>
      </w:r>
    </w:p>
    <w:p w14:paraId="3C004684" w14:textId="38587739" w:rsidR="004B50D9" w:rsidRPr="004B50D9" w:rsidRDefault="004B50D9" w:rsidP="004B50D9">
      <w:pPr>
        <w:spacing w:after="160"/>
        <w:jc w:val="both"/>
        <w:rPr>
          <w:rFonts w:cs="Times New Roman"/>
          <w:szCs w:val="28"/>
        </w:rPr>
      </w:pPr>
      <w:r w:rsidRPr="004B50D9">
        <w:rPr>
          <w:rFonts w:cs="Times New Roman"/>
          <w:szCs w:val="28"/>
        </w:rPr>
        <w:t>Копируются все выбранные файлы и папки, измененные в течение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дня с момента последней ежедневной архивации (на основе даты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изменения файла). Атрибут архивирования не используется и не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 xml:space="preserve">сбрасывается. </w:t>
      </w:r>
    </w:p>
    <w:p w14:paraId="719E19E8" w14:textId="77777777" w:rsidR="004B50D9" w:rsidRPr="004B50D9" w:rsidRDefault="004B50D9" w:rsidP="004B50D9">
      <w:pPr>
        <w:spacing w:after="160"/>
        <w:jc w:val="both"/>
        <w:rPr>
          <w:rFonts w:cs="Times New Roman"/>
          <w:b/>
          <w:bCs/>
          <w:szCs w:val="28"/>
        </w:rPr>
      </w:pPr>
      <w:r w:rsidRPr="004B50D9">
        <w:rPr>
          <w:rFonts w:cs="Times New Roman"/>
          <w:b/>
          <w:bCs/>
          <w:szCs w:val="28"/>
        </w:rPr>
        <w:t>Совмещение типов резервного копирования</w:t>
      </w:r>
    </w:p>
    <w:p w14:paraId="266AE9F5" w14:textId="338F34BA" w:rsidR="004B50D9" w:rsidRPr="004B50D9" w:rsidRDefault="004B50D9" w:rsidP="004B50D9">
      <w:pPr>
        <w:spacing w:after="160"/>
        <w:jc w:val="both"/>
        <w:rPr>
          <w:rFonts w:cs="Times New Roman"/>
          <w:szCs w:val="28"/>
        </w:rPr>
      </w:pPr>
      <w:r w:rsidRPr="004B50D9">
        <w:rPr>
          <w:rFonts w:cs="Times New Roman"/>
          <w:szCs w:val="28"/>
        </w:rPr>
        <w:t>Хотя создание обычного архива каждую ночь обеспечивает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возможность восстановления данных на следующий день с помощью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одного задания, обычная архивация требует слишком много времени. Чтобы выбрать оптимальную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стратегию резервного копирования, необходимо учесть</w:t>
      </w:r>
      <w:r w:rsidR="00E8698A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продолжительность и размер задания архивации, а также скорость</w:t>
      </w:r>
      <w:r w:rsidRPr="004B50D9">
        <w:rPr>
          <w:rFonts w:cs="Times New Roman"/>
          <w:szCs w:val="28"/>
        </w:rPr>
        <w:t xml:space="preserve"> </w:t>
      </w:r>
      <w:r w:rsidRPr="004B50D9">
        <w:rPr>
          <w:rFonts w:cs="Times New Roman"/>
          <w:szCs w:val="28"/>
        </w:rPr>
        <w:t>восстановления системы в случае сбоя. Есть два типичных решения.</w:t>
      </w:r>
    </w:p>
    <w:p w14:paraId="42BDB8B5" w14:textId="72C19B42" w:rsidR="004B50D9" w:rsidRPr="00E8698A" w:rsidRDefault="004B50D9" w:rsidP="00E8698A">
      <w:pPr>
        <w:pStyle w:val="a5"/>
        <w:numPr>
          <w:ilvl w:val="0"/>
          <w:numId w:val="14"/>
        </w:numPr>
        <w:spacing w:after="160"/>
        <w:jc w:val="both"/>
        <w:rPr>
          <w:rFonts w:cs="Times New Roman"/>
          <w:szCs w:val="28"/>
        </w:rPr>
      </w:pPr>
      <w:r w:rsidRPr="00E8698A">
        <w:rPr>
          <w:rFonts w:cs="Times New Roman"/>
          <w:szCs w:val="28"/>
        </w:rPr>
        <w:t xml:space="preserve">Обычная и разностная архивация. </w:t>
      </w:r>
    </w:p>
    <w:p w14:paraId="1C88B01F" w14:textId="1F54B6CF" w:rsidR="004B50D9" w:rsidRPr="00E8698A" w:rsidRDefault="004B50D9" w:rsidP="00E8698A">
      <w:pPr>
        <w:pStyle w:val="a5"/>
        <w:numPr>
          <w:ilvl w:val="0"/>
          <w:numId w:val="14"/>
        </w:numPr>
        <w:spacing w:after="160"/>
        <w:jc w:val="both"/>
        <w:rPr>
          <w:rFonts w:cs="Times New Roman"/>
          <w:szCs w:val="28"/>
        </w:rPr>
      </w:pPr>
      <w:r w:rsidRPr="00E8698A">
        <w:rPr>
          <w:rFonts w:cs="Times New Roman"/>
          <w:szCs w:val="28"/>
        </w:rPr>
        <w:t>Обычная и добавочная архивация.</w:t>
      </w:r>
    </w:p>
    <w:p w14:paraId="6CA9FBD3" w14:textId="3A85FA57" w:rsidR="00834051" w:rsidRDefault="00834051" w:rsidP="004B50D9">
      <w:pPr>
        <w:spacing w:after="160"/>
        <w:jc w:val="both"/>
        <w:rPr>
          <w:b/>
        </w:rPr>
      </w:pPr>
      <w:r w:rsidRPr="00834051">
        <w:rPr>
          <w:b/>
        </w:rPr>
        <w:t>Выполнение работы</w:t>
      </w:r>
      <w:r w:rsidR="00F216BB" w:rsidRPr="00F216BB">
        <w:rPr>
          <w:b/>
        </w:rPr>
        <w:t>:</w:t>
      </w:r>
    </w:p>
    <w:p w14:paraId="3BF23CB7" w14:textId="77777777" w:rsidR="00042BF7" w:rsidRPr="00980EA0" w:rsidRDefault="00042BF7" w:rsidP="00042BF7">
      <w:pPr>
        <w:spacing w:before="111" w:line="240" w:lineRule="auto"/>
        <w:ind w:left="404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1. Создание данных для примера. </w:t>
      </w:r>
    </w:p>
    <w:p w14:paraId="571008A7" w14:textId="77777777" w:rsidR="00042BF7" w:rsidRPr="00980EA0" w:rsidRDefault="00042BF7" w:rsidP="00042BF7">
      <w:pPr>
        <w:spacing w:before="136" w:line="240" w:lineRule="auto"/>
        <w:ind w:left="733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Откройте </w:t>
      </w:r>
      <w:r w:rsidRPr="00980EA0">
        <w:rPr>
          <w:rFonts w:eastAsia="Times New Roman" w:cs="Times New Roman"/>
          <w:i/>
          <w:iCs/>
          <w:color w:val="000000"/>
          <w:szCs w:val="28"/>
          <w:lang w:eastAsia="ru-RU"/>
        </w:rPr>
        <w:t xml:space="preserve">Блокнот </w:t>
      </w:r>
      <w:r w:rsidRPr="00980EA0">
        <w:rPr>
          <w:rFonts w:eastAsia="Times New Roman" w:cs="Times New Roman"/>
          <w:color w:val="000000"/>
          <w:szCs w:val="28"/>
          <w:lang w:eastAsia="ru-RU"/>
        </w:rPr>
        <w:t>и введите следующий текст. </w:t>
      </w:r>
    </w:p>
    <w:p w14:paraId="1D28D625" w14:textId="77777777" w:rsidR="00042BF7" w:rsidRPr="00980EA0" w:rsidRDefault="00042BF7" w:rsidP="00042BF7">
      <w:pPr>
        <w:spacing w:before="297" w:line="240" w:lineRule="auto"/>
        <w:ind w:left="18"/>
        <w:rPr>
          <w:rFonts w:eastAsia="Times New Roman" w:cs="Times New Roman"/>
          <w:szCs w:val="28"/>
          <w:lang w:val="en-US" w:eastAsia="ru-RU"/>
        </w:rPr>
      </w:pPr>
      <w:r w:rsidRPr="00980EA0">
        <w:rPr>
          <w:rFonts w:eastAsia="Times New Roman" w:cs="Times New Roman"/>
          <w:color w:val="000000"/>
          <w:szCs w:val="28"/>
          <w:lang w:val="en-US" w:eastAsia="ru-RU"/>
        </w:rPr>
        <w:t>md c:\Data </w:t>
      </w:r>
    </w:p>
    <w:p w14:paraId="42AC1D5C" w14:textId="77777777" w:rsidR="00042BF7" w:rsidRPr="00980EA0" w:rsidRDefault="00042BF7" w:rsidP="00042BF7">
      <w:pPr>
        <w:spacing w:before="39" w:line="240" w:lineRule="auto"/>
        <w:ind w:left="26"/>
        <w:rPr>
          <w:rFonts w:eastAsia="Times New Roman" w:cs="Times New Roman"/>
          <w:szCs w:val="28"/>
          <w:lang w:val="en-US" w:eastAsia="ru-RU"/>
        </w:rPr>
      </w:pPr>
      <w:r w:rsidRPr="00980EA0">
        <w:rPr>
          <w:rFonts w:eastAsia="Times New Roman" w:cs="Times New Roman"/>
          <w:color w:val="000000"/>
          <w:szCs w:val="28"/>
          <w:lang w:val="en-US" w:eastAsia="ru-RU"/>
        </w:rPr>
        <w:t>net share data=C:\Data </w:t>
      </w:r>
    </w:p>
    <w:p w14:paraId="5FEF3D0B" w14:textId="77777777" w:rsidR="00042BF7" w:rsidRPr="00980EA0" w:rsidRDefault="00042BF7" w:rsidP="00042BF7">
      <w:pPr>
        <w:spacing w:before="39" w:line="240" w:lineRule="auto"/>
        <w:ind w:left="18"/>
        <w:rPr>
          <w:rFonts w:eastAsia="Times New Roman" w:cs="Times New Roman"/>
          <w:szCs w:val="28"/>
          <w:lang w:val="en-US" w:eastAsia="ru-RU"/>
        </w:rPr>
      </w:pPr>
      <w:r w:rsidRPr="00980EA0">
        <w:rPr>
          <w:rFonts w:eastAsia="Times New Roman" w:cs="Times New Roman"/>
          <w:color w:val="000000"/>
          <w:szCs w:val="28"/>
          <w:lang w:val="en-US" w:eastAsia="ru-RU"/>
        </w:rPr>
        <w:t>md c:\Data\Finance </w:t>
      </w:r>
    </w:p>
    <w:p w14:paraId="7805BB0A" w14:textId="77777777" w:rsidR="00042BF7" w:rsidRPr="00980EA0" w:rsidRDefault="00042BF7" w:rsidP="00042BF7">
      <w:pPr>
        <w:spacing w:before="39" w:line="240" w:lineRule="auto"/>
        <w:ind w:left="32"/>
        <w:rPr>
          <w:rFonts w:eastAsia="Times New Roman" w:cs="Times New Roman"/>
          <w:szCs w:val="28"/>
          <w:lang w:val="en-US" w:eastAsia="ru-RU"/>
        </w:rPr>
      </w:pPr>
      <w:r w:rsidRPr="00980EA0">
        <w:rPr>
          <w:rFonts w:eastAsia="Times New Roman" w:cs="Times New Roman"/>
          <w:color w:val="000000"/>
          <w:szCs w:val="28"/>
          <w:lang w:val="en-US" w:eastAsia="ru-RU"/>
        </w:rPr>
        <w:t>cd c:\data\Finance </w:t>
      </w:r>
    </w:p>
    <w:p w14:paraId="0EE56BFE" w14:textId="77777777" w:rsidR="00042BF7" w:rsidRPr="00980EA0" w:rsidRDefault="00042BF7" w:rsidP="00042BF7">
      <w:pPr>
        <w:spacing w:before="39" w:line="240" w:lineRule="auto"/>
        <w:ind w:left="28" w:right="1086"/>
        <w:rPr>
          <w:rFonts w:eastAsia="Times New Roman" w:cs="Times New Roman"/>
          <w:szCs w:val="28"/>
          <w:lang w:val="en-US" w:eastAsia="ru-RU"/>
        </w:rPr>
      </w:pPr>
      <w:r w:rsidRPr="00980EA0">
        <w:rPr>
          <w:rFonts w:eastAsia="Times New Roman" w:cs="Times New Roman"/>
          <w:color w:val="000000"/>
          <w:szCs w:val="28"/>
          <w:lang w:val="en-US" w:eastAsia="ru-RU"/>
        </w:rPr>
        <w:t>echo Historical Financial Data &gt; Historical.txt echo Current Financials &gt; Current.txt </w:t>
      </w:r>
    </w:p>
    <w:p w14:paraId="126C9E68" w14:textId="77777777" w:rsidR="00042BF7" w:rsidRPr="00980EA0" w:rsidRDefault="00042BF7" w:rsidP="00042BF7">
      <w:pPr>
        <w:spacing w:before="12" w:line="240" w:lineRule="auto"/>
        <w:ind w:left="28"/>
        <w:rPr>
          <w:rFonts w:eastAsia="Times New Roman" w:cs="Times New Roman"/>
          <w:szCs w:val="28"/>
          <w:lang w:val="en-US" w:eastAsia="ru-RU"/>
        </w:rPr>
      </w:pPr>
      <w:r w:rsidRPr="00980EA0">
        <w:rPr>
          <w:rFonts w:eastAsia="Times New Roman" w:cs="Times New Roman"/>
          <w:color w:val="000000"/>
          <w:szCs w:val="28"/>
          <w:lang w:val="en-US" w:eastAsia="ru-RU"/>
        </w:rPr>
        <w:t>echo Budget &gt; Budget.txt </w:t>
      </w:r>
    </w:p>
    <w:p w14:paraId="6C05B8EC" w14:textId="77777777" w:rsidR="00042BF7" w:rsidRPr="00980EA0" w:rsidRDefault="00042BF7" w:rsidP="00042BF7">
      <w:pPr>
        <w:spacing w:before="39" w:line="240" w:lineRule="auto"/>
        <w:ind w:left="28"/>
        <w:rPr>
          <w:rFonts w:eastAsia="Times New Roman" w:cs="Times New Roman"/>
          <w:szCs w:val="28"/>
          <w:lang w:val="en-US" w:eastAsia="ru-RU"/>
        </w:rPr>
      </w:pPr>
      <w:r w:rsidRPr="00980EA0">
        <w:rPr>
          <w:rFonts w:eastAsia="Times New Roman" w:cs="Times New Roman"/>
          <w:color w:val="000000"/>
          <w:szCs w:val="28"/>
          <w:lang w:val="en-US" w:eastAsia="ru-RU"/>
        </w:rPr>
        <w:t>echo Financial Projections &gt; Projections.txt </w:t>
      </w:r>
    </w:p>
    <w:p w14:paraId="329417F7" w14:textId="77777777" w:rsidR="00042BF7" w:rsidRPr="00042BF7" w:rsidRDefault="00042BF7" w:rsidP="00042BF7">
      <w:pPr>
        <w:spacing w:before="335" w:line="240" w:lineRule="auto"/>
        <w:ind w:left="381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Сохраните</w:t>
      </w:r>
      <w:r w:rsidRPr="00042B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80EA0">
        <w:rPr>
          <w:rFonts w:eastAsia="Times New Roman" w:cs="Times New Roman"/>
          <w:color w:val="000000"/>
          <w:szCs w:val="28"/>
          <w:lang w:eastAsia="ru-RU"/>
        </w:rPr>
        <w:t>файл</w:t>
      </w:r>
      <w:r w:rsidRPr="00042B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80EA0">
        <w:rPr>
          <w:rFonts w:eastAsia="Times New Roman" w:cs="Times New Roman"/>
          <w:color w:val="000000"/>
          <w:szCs w:val="28"/>
          <w:lang w:eastAsia="ru-RU"/>
        </w:rPr>
        <w:t>как</w:t>
      </w:r>
      <w:r w:rsidRPr="00042BF7">
        <w:rPr>
          <w:rFonts w:eastAsia="Times New Roman" w:cs="Times New Roman"/>
          <w:color w:val="000000"/>
          <w:szCs w:val="28"/>
          <w:lang w:eastAsia="ru-RU"/>
        </w:rPr>
        <w:t xml:space="preserve"> «</w:t>
      </w:r>
      <w:r w:rsidRPr="00A1147C">
        <w:rPr>
          <w:rFonts w:eastAsia="Times New Roman" w:cs="Times New Roman"/>
          <w:color w:val="000000"/>
          <w:szCs w:val="28"/>
          <w:lang w:val="en-US" w:eastAsia="ru-RU"/>
        </w:rPr>
        <w:t>C</w:t>
      </w:r>
      <w:r w:rsidRPr="00042BF7">
        <w:rPr>
          <w:rFonts w:eastAsia="Times New Roman" w:cs="Times New Roman"/>
          <w:color w:val="000000"/>
          <w:szCs w:val="28"/>
          <w:lang w:eastAsia="ru-RU"/>
        </w:rPr>
        <w:t>:\</w:t>
      </w:r>
      <w:proofErr w:type="spellStart"/>
      <w:r w:rsidRPr="00A1147C">
        <w:rPr>
          <w:rFonts w:eastAsia="Times New Roman" w:cs="Times New Roman"/>
          <w:color w:val="000000"/>
          <w:szCs w:val="28"/>
          <w:lang w:val="en-US" w:eastAsia="ru-RU"/>
        </w:rPr>
        <w:t>createfiles</w:t>
      </w:r>
      <w:proofErr w:type="spellEnd"/>
      <w:r w:rsidRPr="00042BF7">
        <w:rPr>
          <w:rFonts w:eastAsia="Times New Roman" w:cs="Times New Roman"/>
          <w:color w:val="000000"/>
          <w:szCs w:val="28"/>
          <w:lang w:eastAsia="ru-RU"/>
        </w:rPr>
        <w:t>.</w:t>
      </w:r>
      <w:r w:rsidRPr="00A1147C">
        <w:rPr>
          <w:rFonts w:eastAsia="Times New Roman" w:cs="Times New Roman"/>
          <w:color w:val="000000"/>
          <w:szCs w:val="28"/>
          <w:lang w:val="en-US" w:eastAsia="ru-RU"/>
        </w:rPr>
        <w:t>bat</w:t>
      </w:r>
      <w:r w:rsidRPr="00042BF7">
        <w:rPr>
          <w:rFonts w:eastAsia="Times New Roman" w:cs="Times New Roman"/>
          <w:color w:val="000000"/>
          <w:szCs w:val="28"/>
          <w:lang w:eastAsia="ru-RU"/>
        </w:rPr>
        <w:t>».</w:t>
      </w:r>
      <w:r w:rsidRPr="00A1147C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76683DA9" w14:textId="34EFADC7" w:rsidR="00042BF7" w:rsidRPr="00796114" w:rsidRDefault="00042BF7" w:rsidP="00042BF7">
      <w:pPr>
        <w:spacing w:before="335" w:line="240" w:lineRule="auto"/>
        <w:ind w:left="381"/>
        <w:jc w:val="center"/>
        <w:rPr>
          <w:rFonts w:eastAsia="Times New Roman" w:cs="Times New Roman"/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69EA7731" wp14:editId="08BF32D4">
            <wp:extent cx="5940425" cy="284289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81EB" w14:textId="77777777" w:rsidR="00042BF7" w:rsidRDefault="00042BF7" w:rsidP="00042BF7">
      <w:pPr>
        <w:spacing w:before="45" w:line="240" w:lineRule="auto"/>
        <w:ind w:left="377" w:right="1084" w:firstLine="3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Откройте окно командной строки и исполните команду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cd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 с:\. Исполните команду createfiles.bat.</w:t>
      </w:r>
    </w:p>
    <w:p w14:paraId="190EE239" w14:textId="4CFCFE6E" w:rsidR="00042BF7" w:rsidRDefault="00042BF7" w:rsidP="00042BF7">
      <w:pPr>
        <w:spacing w:before="45" w:line="240" w:lineRule="auto"/>
        <w:ind w:left="377" w:right="1084" w:firstLine="3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noProof/>
        </w:rPr>
        <w:drawing>
          <wp:inline distT="0" distB="0" distL="0" distR="0" wp14:anchorId="20B9931C" wp14:editId="1CCA6543">
            <wp:extent cx="5940425" cy="261366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73FB" w14:textId="77777777" w:rsidR="00042BF7" w:rsidRPr="00980EA0" w:rsidRDefault="00042BF7" w:rsidP="00042BF7">
      <w:pPr>
        <w:spacing w:before="45" w:line="240" w:lineRule="auto"/>
        <w:ind w:left="377" w:right="1084" w:firstLine="3"/>
        <w:jc w:val="center"/>
        <w:rPr>
          <w:rFonts w:eastAsia="Times New Roman" w:cs="Times New Roman"/>
          <w:szCs w:val="28"/>
          <w:lang w:eastAsia="ru-RU"/>
        </w:rPr>
      </w:pPr>
    </w:p>
    <w:p w14:paraId="64B344C4" w14:textId="77777777" w:rsidR="00042BF7" w:rsidRPr="00980EA0" w:rsidRDefault="00042BF7" w:rsidP="00042BF7">
      <w:pPr>
        <w:spacing w:before="15" w:line="240" w:lineRule="auto"/>
        <w:ind w:left="377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В </w:t>
      </w:r>
      <w:r w:rsidRPr="00980EA0">
        <w:rPr>
          <w:rFonts w:eastAsia="Times New Roman" w:cs="Times New Roman"/>
          <w:i/>
          <w:iCs/>
          <w:color w:val="000000"/>
          <w:szCs w:val="28"/>
          <w:lang w:eastAsia="ru-RU"/>
        </w:rPr>
        <w:t xml:space="preserve">Проводнике </w:t>
      </w:r>
      <w:r w:rsidRPr="00980EA0">
        <w:rPr>
          <w:rFonts w:eastAsia="Times New Roman" w:cs="Times New Roman"/>
          <w:color w:val="000000"/>
          <w:szCs w:val="28"/>
          <w:lang w:eastAsia="ru-RU"/>
        </w:rPr>
        <w:t>откройте каталог C:\Data\Finance. </w:t>
      </w:r>
    </w:p>
    <w:p w14:paraId="4C61F249" w14:textId="77777777" w:rsidR="00042BF7" w:rsidRDefault="00042BF7" w:rsidP="00042BF7">
      <w:pPr>
        <w:spacing w:before="43" w:line="240" w:lineRule="auto"/>
        <w:ind w:left="19" w:right="607" w:firstLine="35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Если столбец Атрибуты не отображается, щелкните заголовки столбцов, например, Изменен правой кнопкой и выберите Атрибуты. Появится столбец с атрибутами файлов. </w:t>
      </w:r>
    </w:p>
    <w:p w14:paraId="6498C79D" w14:textId="77777777" w:rsidR="00042BF7" w:rsidRDefault="00042BF7" w:rsidP="00042BF7">
      <w:pPr>
        <w:spacing w:before="43" w:line="240" w:lineRule="auto"/>
        <w:ind w:left="19" w:right="607" w:firstLine="359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Настроим отображение атрибутов:</w:t>
      </w:r>
    </w:p>
    <w:p w14:paraId="20366303" w14:textId="073B2520" w:rsidR="00042BF7" w:rsidRDefault="00042BF7" w:rsidP="00042BF7">
      <w:pPr>
        <w:spacing w:before="43" w:line="240" w:lineRule="auto"/>
        <w:ind w:left="19" w:right="607" w:firstLine="359"/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030BF2E1" wp14:editId="7C714254">
            <wp:extent cx="3324225" cy="42767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4CED" w14:textId="63A242BE" w:rsidR="00042BF7" w:rsidRDefault="00042BF7" w:rsidP="00042BF7">
      <w:pPr>
        <w:spacing w:before="43" w:line="240" w:lineRule="auto"/>
        <w:ind w:left="19" w:right="607" w:firstLine="35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В результате увидим такое содержимое папки </w:t>
      </w:r>
      <w:r>
        <w:rPr>
          <w:rFonts w:eastAsia="Times New Roman" w:cs="Times New Roman"/>
          <w:szCs w:val="28"/>
          <w:lang w:val="en-US" w:eastAsia="ru-RU"/>
        </w:rPr>
        <w:t>C</w:t>
      </w:r>
      <w:r w:rsidRPr="0058545A">
        <w:rPr>
          <w:rFonts w:eastAsia="Times New Roman" w:cs="Times New Roman"/>
          <w:szCs w:val="28"/>
          <w:lang w:eastAsia="ru-RU"/>
        </w:rPr>
        <w:t>:\</w:t>
      </w:r>
      <w:r>
        <w:rPr>
          <w:rFonts w:eastAsia="Times New Roman" w:cs="Times New Roman"/>
          <w:szCs w:val="28"/>
          <w:lang w:val="en-US" w:eastAsia="ru-RU"/>
        </w:rPr>
        <w:t>Data</w:t>
      </w:r>
      <w:r w:rsidRPr="0058545A">
        <w:rPr>
          <w:rFonts w:eastAsia="Times New Roman" w:cs="Times New Roman"/>
          <w:szCs w:val="28"/>
          <w:lang w:eastAsia="ru-RU"/>
        </w:rPr>
        <w:t>\</w:t>
      </w:r>
      <w:r>
        <w:rPr>
          <w:rFonts w:eastAsia="Times New Roman" w:cs="Times New Roman"/>
          <w:szCs w:val="28"/>
          <w:lang w:val="en-US" w:eastAsia="ru-RU"/>
        </w:rPr>
        <w:t>Finance</w:t>
      </w:r>
      <w:r w:rsidRPr="0058545A">
        <w:rPr>
          <w:rFonts w:eastAsia="Times New Roman" w:cs="Times New Roman"/>
          <w:szCs w:val="28"/>
          <w:lang w:eastAsia="ru-RU"/>
        </w:rPr>
        <w:t>:</w:t>
      </w:r>
    </w:p>
    <w:p w14:paraId="62E766F0" w14:textId="35BB0A08" w:rsidR="00042BF7" w:rsidRPr="00980EA0" w:rsidRDefault="00042BF7" w:rsidP="00042BF7">
      <w:pPr>
        <w:spacing w:before="43" w:line="240" w:lineRule="auto"/>
        <w:ind w:left="19" w:right="607" w:firstLine="359"/>
        <w:rPr>
          <w:rFonts w:eastAsia="Times New Roman"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637C969E" wp14:editId="4C7EECD0">
            <wp:extent cx="5940425" cy="141287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6875" w14:textId="77777777" w:rsidR="00102AF4" w:rsidRDefault="00102AF4" w:rsidP="00042BF7">
      <w:pPr>
        <w:rPr>
          <w:rFonts w:eastAsia="Times New Roman" w:cs="Times New Roman"/>
          <w:color w:val="000000"/>
          <w:szCs w:val="28"/>
          <w:lang w:eastAsia="ru-RU"/>
        </w:rPr>
      </w:pPr>
    </w:p>
    <w:p w14:paraId="65E25A21" w14:textId="77777777" w:rsidR="00102AF4" w:rsidRDefault="00102AF4" w:rsidP="00102AF4">
      <w:pPr>
        <w:spacing w:before="290" w:line="240" w:lineRule="auto"/>
        <w:ind w:left="13" w:right="610" w:firstLine="365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2. Запустите программу Архивация данных командой Ntbackup.exe, либо в меню Пуск\Программы\Стандартные\Служебные выберите Архивация данных. </w:t>
      </w:r>
    </w:p>
    <w:p w14:paraId="37A89282" w14:textId="77777777" w:rsidR="00102AF4" w:rsidRPr="00980EA0" w:rsidRDefault="00102AF4" w:rsidP="00102AF4">
      <w:pPr>
        <w:spacing w:before="290" w:line="240" w:lineRule="auto"/>
        <w:ind w:left="13" w:right="610" w:firstLine="365"/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70270AB0" wp14:editId="24D1FE9F">
            <wp:extent cx="3202106" cy="2468555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8872" cy="250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5BFE" w14:textId="77777777" w:rsidR="00102AF4" w:rsidRPr="00980EA0" w:rsidRDefault="00102AF4" w:rsidP="00102AF4">
      <w:pPr>
        <w:spacing w:before="14" w:line="240" w:lineRule="auto"/>
        <w:ind w:left="381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Снимите флажок </w:t>
      </w:r>
      <w:r w:rsidRPr="00102AF4">
        <w:rPr>
          <w:rFonts w:eastAsia="Times New Roman" w:cs="Times New Roman"/>
          <w:i/>
          <w:iCs/>
          <w:color w:val="000000"/>
          <w:szCs w:val="28"/>
          <w:lang w:eastAsia="ru-RU"/>
        </w:rPr>
        <w:t>Всегда запускать в режиме мастера. </w:t>
      </w:r>
    </w:p>
    <w:p w14:paraId="571B0626" w14:textId="77777777" w:rsidR="00102AF4" w:rsidRPr="00980EA0" w:rsidRDefault="00102AF4" w:rsidP="00102AF4">
      <w:pPr>
        <w:spacing w:before="43" w:line="240" w:lineRule="auto"/>
        <w:ind w:left="17" w:right="605" w:firstLine="362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Щелкните Расширенный режим и перейдите на вкладку Архивация. </w:t>
      </w:r>
    </w:p>
    <w:p w14:paraId="42C7C8B4" w14:textId="77777777" w:rsidR="00102AF4" w:rsidRDefault="00102AF4" w:rsidP="00102AF4">
      <w:pPr>
        <w:spacing w:before="11" w:line="240" w:lineRule="auto"/>
        <w:ind w:left="20" w:right="607" w:firstLine="357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Раскройте узел Мой компьютер, диск С:, папку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Data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, затем щелкните каталог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Finance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>. </w:t>
      </w:r>
    </w:p>
    <w:p w14:paraId="056B869F" w14:textId="77777777" w:rsidR="00102AF4" w:rsidRDefault="00102AF4" w:rsidP="00102AF4">
      <w:pPr>
        <w:spacing w:before="11" w:line="240" w:lineRule="auto"/>
        <w:ind w:left="20" w:right="607" w:firstLine="357"/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2721D6D5" wp14:editId="583B5E47">
            <wp:extent cx="3409950" cy="2628786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4938" cy="26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BC95" w14:textId="77777777" w:rsidR="00102AF4" w:rsidRPr="00980EA0" w:rsidRDefault="00102AF4" w:rsidP="00102AF4">
      <w:pPr>
        <w:spacing w:before="148" w:line="240" w:lineRule="auto"/>
        <w:ind w:left="377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В меню Задание выберите Сохранить выделенные. </w:t>
      </w:r>
    </w:p>
    <w:p w14:paraId="347D5A93" w14:textId="77777777" w:rsidR="00102AF4" w:rsidRDefault="00102AF4" w:rsidP="00102AF4">
      <w:pPr>
        <w:spacing w:before="43" w:line="240" w:lineRule="auto"/>
        <w:ind w:left="19" w:right="613" w:firstLine="362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Сохраните список выбранных файлов под именем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Finance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Backup.bks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>. </w:t>
      </w:r>
    </w:p>
    <w:p w14:paraId="480886F5" w14:textId="77777777" w:rsidR="00102AF4" w:rsidRPr="00980EA0" w:rsidRDefault="00102AF4" w:rsidP="00102AF4">
      <w:pPr>
        <w:spacing w:before="43" w:line="240" w:lineRule="auto"/>
        <w:ind w:left="19" w:right="613" w:firstLine="362"/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789CACC5" wp14:editId="2D9CFFBF">
            <wp:extent cx="3612727" cy="2785110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6233" cy="279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2F69" w14:textId="7D99AC61" w:rsidR="00102AF4" w:rsidRPr="00980EA0" w:rsidRDefault="00102AF4" w:rsidP="00102AF4">
      <w:pPr>
        <w:spacing w:before="11" w:line="240" w:lineRule="auto"/>
        <w:ind w:left="17" w:right="615" w:firstLine="360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В поле Носитель архива или имя файла введите </w:t>
      </w:r>
      <w:r>
        <w:rPr>
          <w:rFonts w:eastAsia="Times New Roman" w:cs="Times New Roman"/>
          <w:color w:val="000000"/>
          <w:szCs w:val="28"/>
          <w:lang w:val="en-US" w:eastAsia="ru-RU"/>
        </w:rPr>
        <w:t>C</w:t>
      </w:r>
      <w:r w:rsidRPr="00980EA0">
        <w:rPr>
          <w:rFonts w:eastAsia="Times New Roman" w:cs="Times New Roman"/>
          <w:color w:val="000000"/>
          <w:szCs w:val="28"/>
          <w:lang w:eastAsia="ru-RU"/>
        </w:rPr>
        <w:t>:\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backup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 n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ormal.bkf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>. </w:t>
      </w:r>
    </w:p>
    <w:p w14:paraId="28DD90C9" w14:textId="77777777" w:rsidR="00102AF4" w:rsidRDefault="00102AF4" w:rsidP="00102AF4">
      <w:pPr>
        <w:spacing w:before="11" w:line="240" w:lineRule="auto"/>
        <w:ind w:left="23" w:right="604" w:firstLine="356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Щелкните кнопку Архивировать, а затем Дополнительно. Убедитесь, что в списке Тип архива выбрано Обычный. </w:t>
      </w:r>
    </w:p>
    <w:p w14:paraId="570826FD" w14:textId="77777777" w:rsidR="00102AF4" w:rsidRDefault="00102AF4" w:rsidP="00102AF4">
      <w:pPr>
        <w:spacing w:before="11" w:line="240" w:lineRule="auto"/>
        <w:ind w:left="23" w:right="604" w:firstLine="356"/>
        <w:jc w:val="center"/>
        <w:rPr>
          <w:noProof/>
        </w:rPr>
      </w:pPr>
    </w:p>
    <w:p w14:paraId="6ECCAC0C" w14:textId="77777777" w:rsidR="00102AF4" w:rsidRDefault="00102AF4" w:rsidP="00102AF4">
      <w:pPr>
        <w:spacing w:before="11" w:line="240" w:lineRule="auto"/>
        <w:ind w:left="23" w:right="604" w:firstLine="356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noProof/>
        </w:rPr>
        <w:drawing>
          <wp:inline distT="0" distB="0" distL="0" distR="0" wp14:anchorId="7B0C17BA" wp14:editId="19F73681">
            <wp:extent cx="4779769" cy="449883"/>
            <wp:effectExtent l="0" t="0" r="190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3705" b="64086"/>
                    <a:stretch/>
                  </pic:blipFill>
                  <pic:spPr bwMode="auto">
                    <a:xfrm>
                      <a:off x="0" y="0"/>
                      <a:ext cx="4781550" cy="45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13707" w14:textId="77777777" w:rsidR="00102AF4" w:rsidRDefault="00102AF4" w:rsidP="00102AF4">
      <w:pPr>
        <w:spacing w:before="11" w:line="240" w:lineRule="auto"/>
        <w:ind w:left="23" w:right="604" w:firstLine="356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Щелкните Затереть данные носителя этим, а затем Архивировать. </w:t>
      </w:r>
    </w:p>
    <w:p w14:paraId="0CD8EC53" w14:textId="77777777" w:rsidR="00102AF4" w:rsidRDefault="00102AF4" w:rsidP="00102AF4">
      <w:pPr>
        <w:spacing w:before="11" w:line="240" w:lineRule="auto"/>
        <w:ind w:left="23" w:right="604" w:firstLine="356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noProof/>
        </w:rPr>
        <w:drawing>
          <wp:inline distT="0" distB="0" distL="0" distR="0" wp14:anchorId="3BF2B720" wp14:editId="69680C4E">
            <wp:extent cx="4781550" cy="36861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EB64" w14:textId="77777777" w:rsidR="00102AF4" w:rsidRDefault="00102AF4" w:rsidP="00102AF4">
      <w:pPr>
        <w:spacing w:before="11" w:line="240" w:lineRule="auto"/>
        <w:ind w:left="23" w:right="604" w:firstLine="356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Откроется диалоговое окно Ход архивации. После завершения архивации щелкните кнопку Отчет. </w:t>
      </w:r>
    </w:p>
    <w:p w14:paraId="00C940DC" w14:textId="77777777" w:rsidR="00102AF4" w:rsidRPr="00980EA0" w:rsidRDefault="00102AF4" w:rsidP="00102AF4">
      <w:pPr>
        <w:spacing w:before="11" w:line="240" w:lineRule="auto"/>
        <w:ind w:left="23" w:right="604" w:firstLine="356"/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57AD09B1" wp14:editId="2459A0B9">
            <wp:extent cx="4781550" cy="36861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F031" w14:textId="77777777" w:rsidR="00102AF4" w:rsidRDefault="00102AF4" w:rsidP="00102AF4">
      <w:pPr>
        <w:spacing w:before="14" w:line="240" w:lineRule="auto"/>
        <w:ind w:left="23" w:right="607" w:firstLine="354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Просмотрите отчет. Он не должен содержать ошибок. Заметьте, что в </w:t>
      </w:r>
      <w:r w:rsidRPr="00980EA0">
        <w:rPr>
          <w:rFonts w:eastAsia="Times New Roman" w:cs="Times New Roman"/>
          <w:i/>
          <w:iCs/>
          <w:color w:val="000000"/>
          <w:szCs w:val="28"/>
          <w:lang w:eastAsia="ru-RU"/>
        </w:rPr>
        <w:t xml:space="preserve">Проводнике </w:t>
      </w:r>
      <w:r w:rsidRPr="00980EA0">
        <w:rPr>
          <w:rFonts w:eastAsia="Times New Roman" w:cs="Times New Roman"/>
          <w:color w:val="000000"/>
          <w:szCs w:val="28"/>
          <w:lang w:eastAsia="ru-RU"/>
        </w:rPr>
        <w:t>столбец Атрибуты теперь не содержит атрибуты архивирования. </w:t>
      </w:r>
    </w:p>
    <w:p w14:paraId="35107174" w14:textId="77777777" w:rsidR="00102AF4" w:rsidRDefault="00102AF4" w:rsidP="00102AF4">
      <w:pPr>
        <w:spacing w:before="14" w:line="240" w:lineRule="auto"/>
        <w:ind w:left="23" w:right="607" w:firstLine="354"/>
        <w:rPr>
          <w:rFonts w:eastAsia="Times New Roman" w:cs="Times New Roman"/>
          <w:color w:val="000000"/>
          <w:szCs w:val="28"/>
          <w:lang w:eastAsia="ru-RU"/>
        </w:rPr>
      </w:pPr>
    </w:p>
    <w:p w14:paraId="52DD326D" w14:textId="77777777" w:rsidR="00102AF4" w:rsidRDefault="00102AF4" w:rsidP="00102AF4">
      <w:pPr>
        <w:spacing w:before="14" w:line="240" w:lineRule="auto"/>
        <w:ind w:left="23" w:right="607" w:firstLine="354"/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1D778F62" wp14:editId="0EC46298">
            <wp:extent cx="4352925" cy="48482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69" t="22617" r="11764" b="4978"/>
                    <a:stretch/>
                  </pic:blipFill>
                  <pic:spPr bwMode="auto">
                    <a:xfrm>
                      <a:off x="0" y="0"/>
                      <a:ext cx="435292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45DC9" w14:textId="77777777" w:rsidR="00102AF4" w:rsidRDefault="00102AF4" w:rsidP="002B509B">
      <w:pPr>
        <w:spacing w:before="14" w:line="240" w:lineRule="auto"/>
        <w:ind w:left="23" w:right="-1" w:firstLine="354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Отчет не содержит ошибок. Проверим, изменились ли атрибуты у резервируемых файлов:</w:t>
      </w:r>
    </w:p>
    <w:p w14:paraId="75EEA7DB" w14:textId="77777777" w:rsidR="00102AF4" w:rsidRDefault="00102AF4" w:rsidP="00102AF4">
      <w:pPr>
        <w:spacing w:before="14" w:line="240" w:lineRule="auto"/>
        <w:ind w:left="23" w:right="607" w:firstLine="354"/>
        <w:rPr>
          <w:noProof/>
        </w:rPr>
      </w:pPr>
    </w:p>
    <w:p w14:paraId="5FAA7378" w14:textId="77777777" w:rsidR="00102AF4" w:rsidRDefault="00102AF4" w:rsidP="00102AF4">
      <w:pPr>
        <w:spacing w:before="14" w:line="240" w:lineRule="auto"/>
        <w:ind w:left="23" w:right="607" w:firstLine="354"/>
        <w:rPr>
          <w:rFonts w:eastAsia="Times New Roman"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1F071958" wp14:editId="6E63FA51">
            <wp:extent cx="5953125" cy="14382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5" t="17639" r="1004" b="60882"/>
                    <a:stretch/>
                  </pic:blipFill>
                  <pic:spPr bwMode="auto">
                    <a:xfrm>
                      <a:off x="0" y="0"/>
                      <a:ext cx="59531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CA6A0" w14:textId="43132D38" w:rsidR="00102AF4" w:rsidRPr="00CA54FA" w:rsidRDefault="002B509B" w:rsidP="002B509B">
      <w:pPr>
        <w:spacing w:before="14" w:line="240" w:lineRule="auto"/>
        <w:ind w:left="23" w:right="-1" w:firstLine="354"/>
        <w:rPr>
          <w:rFonts w:eastAsia="Times New Roman" w:cs="Times New Roman"/>
          <w:i/>
          <w:iCs/>
          <w:szCs w:val="28"/>
          <w:lang w:eastAsia="ru-RU"/>
        </w:rPr>
      </w:pPr>
      <w:r w:rsidRPr="00CA54FA">
        <w:rPr>
          <w:rFonts w:eastAsia="Times New Roman" w:cs="Times New Roman"/>
          <w:i/>
          <w:iCs/>
          <w:szCs w:val="28"/>
          <w:lang w:eastAsia="ru-RU"/>
        </w:rPr>
        <w:t>Атрибуты и</w:t>
      </w:r>
      <w:r w:rsidR="00102AF4" w:rsidRPr="00CA54FA">
        <w:rPr>
          <w:rFonts w:eastAsia="Times New Roman" w:cs="Times New Roman"/>
          <w:i/>
          <w:iCs/>
          <w:szCs w:val="28"/>
          <w:lang w:eastAsia="ru-RU"/>
        </w:rPr>
        <w:t>зменились.</w:t>
      </w:r>
      <w:r w:rsidRPr="00CA54FA">
        <w:rPr>
          <w:rFonts w:eastAsia="Times New Roman" w:cs="Times New Roman"/>
          <w:i/>
          <w:iCs/>
          <w:szCs w:val="28"/>
          <w:lang w:eastAsia="ru-RU"/>
        </w:rPr>
        <w:t xml:space="preserve"> Теперь файлы не имеют атрибута «Архивный».</w:t>
      </w:r>
    </w:p>
    <w:p w14:paraId="4B310E68" w14:textId="77777777" w:rsidR="00102AF4" w:rsidRPr="00980EA0" w:rsidRDefault="00102AF4" w:rsidP="00102AF4">
      <w:pPr>
        <w:spacing w:before="290" w:line="240" w:lineRule="auto"/>
        <w:ind w:left="384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3. Разностная архивация </w:t>
      </w:r>
    </w:p>
    <w:p w14:paraId="34029428" w14:textId="77777777" w:rsidR="00102AF4" w:rsidRPr="00980EA0" w:rsidRDefault="00102AF4" w:rsidP="00102AF4">
      <w:pPr>
        <w:spacing w:before="113" w:line="240" w:lineRule="auto"/>
        <w:ind w:left="17" w:right="613" w:firstLine="364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Откройте файл C:\Data\Finance\current.txt и добавьте в него любой текст. Сохраните и закройте файл. </w:t>
      </w:r>
    </w:p>
    <w:p w14:paraId="61FA9D58" w14:textId="77777777" w:rsidR="00102AF4" w:rsidRDefault="00102AF4" w:rsidP="00102AF4">
      <w:pPr>
        <w:spacing w:before="15" w:line="240" w:lineRule="auto"/>
        <w:ind w:left="23" w:right="604" w:firstLine="355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Изучите папку C:\Data\Finance в </w:t>
      </w:r>
      <w:r w:rsidRPr="00980EA0">
        <w:rPr>
          <w:rFonts w:eastAsia="Times New Roman" w:cs="Times New Roman"/>
          <w:i/>
          <w:iCs/>
          <w:color w:val="000000"/>
          <w:szCs w:val="28"/>
          <w:lang w:eastAsia="ru-RU"/>
        </w:rPr>
        <w:t xml:space="preserve">Проводнике. </w:t>
      </w:r>
      <w:r w:rsidRPr="00980EA0">
        <w:rPr>
          <w:rFonts w:eastAsia="Times New Roman" w:cs="Times New Roman"/>
          <w:color w:val="000000"/>
          <w:szCs w:val="28"/>
          <w:lang w:eastAsia="ru-RU"/>
        </w:rPr>
        <w:t>Для каких файлов отображается атрибут архивирования? </w:t>
      </w:r>
    </w:p>
    <w:p w14:paraId="66731880" w14:textId="77777777" w:rsidR="00102AF4" w:rsidRPr="00CA54FA" w:rsidRDefault="00102AF4" w:rsidP="00102AF4">
      <w:pPr>
        <w:spacing w:before="15" w:line="240" w:lineRule="auto"/>
        <w:ind w:left="23" w:right="604" w:firstLine="355"/>
        <w:rPr>
          <w:rFonts w:eastAsia="Times New Roman" w:cs="Times New Roman"/>
          <w:i/>
          <w:iCs/>
          <w:color w:val="000000"/>
          <w:szCs w:val="28"/>
          <w:lang w:eastAsia="ru-RU"/>
        </w:rPr>
      </w:pPr>
      <w:r w:rsidRPr="00CA54FA">
        <w:rPr>
          <w:rFonts w:eastAsia="Times New Roman" w:cs="Times New Roman"/>
          <w:i/>
          <w:iCs/>
          <w:color w:val="000000"/>
          <w:szCs w:val="28"/>
          <w:lang w:eastAsia="ru-RU"/>
        </w:rPr>
        <w:t xml:space="preserve">После изменения файла атрибут сменился (Был </w:t>
      </w:r>
      <w:r w:rsidRPr="00CA54FA">
        <w:rPr>
          <w:rFonts w:eastAsia="Times New Roman" w:cs="Times New Roman"/>
          <w:i/>
          <w:iCs/>
          <w:color w:val="000000"/>
          <w:szCs w:val="28"/>
          <w:lang w:val="en-US" w:eastAsia="ru-RU"/>
        </w:rPr>
        <w:t>N</w:t>
      </w:r>
      <w:r w:rsidRPr="00CA54FA">
        <w:rPr>
          <w:rFonts w:eastAsia="Times New Roman" w:cs="Times New Roman"/>
          <w:i/>
          <w:iCs/>
          <w:color w:val="000000"/>
          <w:szCs w:val="28"/>
          <w:lang w:eastAsia="ru-RU"/>
        </w:rPr>
        <w:t>, стал А):</w:t>
      </w:r>
    </w:p>
    <w:p w14:paraId="687FD70A" w14:textId="77777777" w:rsidR="00102AF4" w:rsidRDefault="00102AF4" w:rsidP="00102AF4">
      <w:pPr>
        <w:spacing w:before="15" w:line="240" w:lineRule="auto"/>
        <w:ind w:left="23" w:right="604" w:firstLine="355"/>
        <w:rPr>
          <w:rFonts w:eastAsia="Times New Roman" w:cs="Times New Roman"/>
          <w:noProof/>
          <w:color w:val="000000"/>
          <w:szCs w:val="28"/>
          <w:lang w:eastAsia="ru-RU"/>
        </w:rPr>
      </w:pPr>
    </w:p>
    <w:p w14:paraId="0B699418" w14:textId="77777777" w:rsidR="00102AF4" w:rsidRPr="000B5EE5" w:rsidRDefault="00102AF4" w:rsidP="00102AF4">
      <w:pPr>
        <w:spacing w:before="15" w:line="240" w:lineRule="auto"/>
        <w:ind w:left="23" w:right="604" w:firstLine="355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0C86DBDB" wp14:editId="2CAD1FBA">
            <wp:extent cx="2705100" cy="3505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19" t="36273" r="24534" b="11380"/>
                    <a:stretch/>
                  </pic:blipFill>
                  <pic:spPr bwMode="auto">
                    <a:xfrm>
                      <a:off x="0" y="0"/>
                      <a:ext cx="2705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3210D" w14:textId="77777777" w:rsidR="00102AF4" w:rsidRPr="00980EA0" w:rsidRDefault="00102AF4" w:rsidP="00102AF4">
      <w:pPr>
        <w:spacing w:before="15" w:line="240" w:lineRule="auto"/>
        <w:ind w:left="17" w:right="607" w:firstLine="361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Запустите программу </w:t>
      </w:r>
      <w:r w:rsidRPr="00980EA0">
        <w:rPr>
          <w:rFonts w:eastAsia="Times New Roman" w:cs="Times New Roman"/>
          <w:i/>
          <w:iCs/>
          <w:color w:val="000000"/>
          <w:szCs w:val="28"/>
          <w:lang w:eastAsia="ru-RU"/>
        </w:rPr>
        <w:t xml:space="preserve">Архивация данных </w:t>
      </w:r>
      <w:r w:rsidRPr="00980EA0">
        <w:rPr>
          <w:rFonts w:eastAsia="Times New Roman" w:cs="Times New Roman"/>
          <w:color w:val="000000"/>
          <w:szCs w:val="28"/>
          <w:lang w:eastAsia="ru-RU"/>
        </w:rPr>
        <w:t>и перейдите на вкладку Архивация. </w:t>
      </w:r>
    </w:p>
    <w:p w14:paraId="31F7E2BD" w14:textId="77777777" w:rsidR="00102AF4" w:rsidRPr="00980EA0" w:rsidRDefault="00102AF4" w:rsidP="00102AF4">
      <w:pPr>
        <w:spacing w:before="15" w:line="240" w:lineRule="auto"/>
        <w:ind w:left="23" w:right="605" w:firstLine="355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В меню Задание выберите Загрузить выделенные, чтобы загрузить список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Finance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Backup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>. </w:t>
      </w:r>
    </w:p>
    <w:p w14:paraId="0DC23F9C" w14:textId="77777777" w:rsidR="00102AF4" w:rsidRPr="00980EA0" w:rsidRDefault="00102AF4" w:rsidP="00102AF4">
      <w:pPr>
        <w:spacing w:before="15" w:line="240" w:lineRule="auto"/>
        <w:ind w:left="22" w:right="614" w:firstLine="355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В поле Носитель архива или имя файла введите c:\backup-diff day1.bkf. </w:t>
      </w:r>
    </w:p>
    <w:p w14:paraId="700EFA11" w14:textId="77777777" w:rsidR="00102AF4" w:rsidRDefault="00102AF4" w:rsidP="00102AF4">
      <w:pPr>
        <w:spacing w:before="15" w:line="240" w:lineRule="auto"/>
        <w:ind w:left="379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Щелкните Архивировать. </w:t>
      </w:r>
    </w:p>
    <w:p w14:paraId="099C5970" w14:textId="77777777" w:rsidR="00102AF4" w:rsidRDefault="00102AF4" w:rsidP="00102AF4">
      <w:pPr>
        <w:spacing w:before="15" w:line="240" w:lineRule="auto"/>
        <w:ind w:left="379"/>
        <w:rPr>
          <w:rFonts w:eastAsia="Times New Roman" w:cs="Times New Roman"/>
          <w:noProof/>
          <w:color w:val="000000"/>
          <w:szCs w:val="28"/>
          <w:lang w:eastAsia="ru-RU"/>
        </w:rPr>
      </w:pPr>
    </w:p>
    <w:p w14:paraId="4E1FC985" w14:textId="77777777" w:rsidR="00102AF4" w:rsidRPr="00980EA0" w:rsidRDefault="00102AF4" w:rsidP="00102AF4">
      <w:pPr>
        <w:spacing w:before="15" w:line="240" w:lineRule="auto"/>
        <w:ind w:left="379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08A6DAC5" wp14:editId="042373E3">
            <wp:extent cx="2809875" cy="17430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16" t="45946" r="20660" b="28023"/>
                    <a:stretch/>
                  </pic:blipFill>
                  <pic:spPr bwMode="auto">
                    <a:xfrm>
                      <a:off x="0" y="0"/>
                      <a:ext cx="28098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2D71F" w14:textId="77777777" w:rsidR="00102AF4" w:rsidRDefault="00102AF4" w:rsidP="00102AF4">
      <w:pPr>
        <w:spacing w:before="43" w:line="240" w:lineRule="auto"/>
        <w:ind w:left="20" w:right="610" w:firstLine="359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Щелкните Дополнительно и выберите тип архива Разностный. Запустите резервное копирование и убедитесь, что оно выполнилось без ошибок. </w:t>
      </w:r>
    </w:p>
    <w:p w14:paraId="1A839801" w14:textId="77777777" w:rsidR="00102AF4" w:rsidRDefault="00102AF4" w:rsidP="00102AF4">
      <w:pPr>
        <w:spacing w:before="43" w:line="240" w:lineRule="auto"/>
        <w:ind w:left="20" w:right="610" w:firstLine="359"/>
        <w:rPr>
          <w:rFonts w:eastAsia="Times New Roman" w:cs="Times New Roman"/>
          <w:noProof/>
          <w:szCs w:val="28"/>
          <w:lang w:eastAsia="ru-RU"/>
        </w:rPr>
      </w:pPr>
    </w:p>
    <w:p w14:paraId="456B2CBD" w14:textId="77777777" w:rsidR="00102AF4" w:rsidRDefault="00102AF4" w:rsidP="00102AF4">
      <w:pPr>
        <w:spacing w:before="43" w:line="240" w:lineRule="auto"/>
        <w:ind w:left="20" w:right="610" w:firstLine="359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5F218768" wp14:editId="2454869C">
            <wp:extent cx="2381250" cy="21431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72" t="42817" r="23960" b="25177"/>
                    <a:stretch/>
                  </pic:blipFill>
                  <pic:spPr bwMode="auto">
                    <a:xfrm>
                      <a:off x="0" y="0"/>
                      <a:ext cx="23812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0285A" w14:textId="77777777" w:rsidR="00102AF4" w:rsidRDefault="00102AF4" w:rsidP="00102AF4">
      <w:pPr>
        <w:spacing w:before="43" w:line="240" w:lineRule="auto"/>
        <w:ind w:left="20" w:right="610" w:firstLine="359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0A38C86F" w14:textId="77777777" w:rsidR="00102AF4" w:rsidRPr="00980EA0" w:rsidRDefault="00102AF4" w:rsidP="00102AF4">
      <w:pPr>
        <w:spacing w:before="43" w:line="240" w:lineRule="auto"/>
        <w:ind w:left="20" w:right="610" w:firstLine="359"/>
        <w:jc w:val="center"/>
        <w:rPr>
          <w:rFonts w:eastAsia="Times New Roman" w:cs="Times New Roman"/>
          <w:szCs w:val="28"/>
          <w:lang w:eastAsia="ru-RU"/>
        </w:rPr>
      </w:pPr>
    </w:p>
    <w:p w14:paraId="3F6E0598" w14:textId="77777777" w:rsidR="00102AF4" w:rsidRDefault="00102AF4" w:rsidP="00102AF4">
      <w:pPr>
        <w:spacing w:before="14" w:line="240" w:lineRule="auto"/>
        <w:ind w:left="23" w:right="611" w:firstLine="354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Посмотрите на папку в </w:t>
      </w:r>
      <w:r w:rsidRPr="00980EA0">
        <w:rPr>
          <w:rFonts w:eastAsia="Times New Roman" w:cs="Times New Roman"/>
          <w:i/>
          <w:iCs/>
          <w:color w:val="000000"/>
          <w:szCs w:val="28"/>
          <w:lang w:eastAsia="ru-RU"/>
        </w:rPr>
        <w:t>Проводнике</w:t>
      </w:r>
      <w:r w:rsidRPr="00980EA0">
        <w:rPr>
          <w:rFonts w:eastAsia="Times New Roman" w:cs="Times New Roman"/>
          <w:color w:val="000000"/>
          <w:szCs w:val="28"/>
          <w:lang w:eastAsia="ru-RU"/>
        </w:rPr>
        <w:t>. Для каких файлов установлен атрибут архивирования? </w:t>
      </w:r>
    </w:p>
    <w:p w14:paraId="7AD965B1" w14:textId="77777777" w:rsidR="00102AF4" w:rsidRPr="00CA54FA" w:rsidRDefault="00102AF4" w:rsidP="00102AF4">
      <w:pPr>
        <w:spacing w:before="14" w:line="240" w:lineRule="auto"/>
        <w:ind w:left="23" w:right="611" w:firstLine="354"/>
        <w:rPr>
          <w:rFonts w:eastAsia="Times New Roman" w:cs="Times New Roman"/>
          <w:i/>
          <w:iCs/>
          <w:szCs w:val="28"/>
          <w:lang w:eastAsia="ru-RU"/>
        </w:rPr>
      </w:pPr>
      <w:r w:rsidRPr="00CA54FA">
        <w:rPr>
          <w:rFonts w:eastAsia="Times New Roman" w:cs="Times New Roman"/>
          <w:i/>
          <w:iCs/>
          <w:szCs w:val="28"/>
          <w:lang w:eastAsia="ru-RU"/>
        </w:rPr>
        <w:t>Атрибут архивирования был установлен только для файла, который был изменен, что также отображено в отчете: был сохранен только 1 файл из 3.</w:t>
      </w:r>
    </w:p>
    <w:p w14:paraId="011F3077" w14:textId="77777777" w:rsidR="00102AF4" w:rsidRPr="00980EA0" w:rsidRDefault="00102AF4" w:rsidP="00102AF4">
      <w:pPr>
        <w:spacing w:before="14" w:line="240" w:lineRule="auto"/>
        <w:ind w:left="23" w:right="611" w:firstLine="354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9BCE2BD" wp14:editId="3E536538">
            <wp:extent cx="3730699" cy="381952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12" t="22333" r="10904" b="10384"/>
                    <a:stretch/>
                  </pic:blipFill>
                  <pic:spPr bwMode="auto">
                    <a:xfrm>
                      <a:off x="0" y="0"/>
                      <a:ext cx="3737972" cy="3826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2EDC5" w14:textId="77777777" w:rsidR="00102AF4" w:rsidRDefault="00102AF4" w:rsidP="00102AF4">
      <w:pPr>
        <w:spacing w:before="15" w:line="240" w:lineRule="auto"/>
        <w:ind w:left="20" w:right="611" w:firstLine="361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Откройте файл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Budget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 и внесите какие-либо изменения. Сохраните и закройте файл. Убедитесь, что теперь атрибут архивирования для него установлен. </w:t>
      </w:r>
    </w:p>
    <w:p w14:paraId="33B85C4F" w14:textId="77777777" w:rsidR="00102AF4" w:rsidRDefault="00102AF4" w:rsidP="00102AF4">
      <w:pPr>
        <w:spacing w:before="15" w:line="240" w:lineRule="auto"/>
        <w:ind w:left="20" w:right="611" w:firstLine="361"/>
        <w:jc w:val="both"/>
        <w:rPr>
          <w:rFonts w:eastAsia="Times New Roman" w:cs="Times New Roman"/>
          <w:noProof/>
          <w:szCs w:val="28"/>
          <w:lang w:eastAsia="ru-RU"/>
        </w:rPr>
      </w:pPr>
    </w:p>
    <w:p w14:paraId="42BA1B74" w14:textId="77777777" w:rsidR="00102AF4" w:rsidRPr="00980EA0" w:rsidRDefault="00102AF4" w:rsidP="00102AF4">
      <w:pPr>
        <w:spacing w:before="15" w:line="240" w:lineRule="auto"/>
        <w:ind w:left="20" w:right="611" w:firstLine="361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05EF927" wp14:editId="7688FE8B">
            <wp:extent cx="5915025" cy="14668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99" t="17781" r="1004" b="60313"/>
                    <a:stretch/>
                  </pic:blipFill>
                  <pic:spPr bwMode="auto">
                    <a:xfrm>
                      <a:off x="0" y="0"/>
                      <a:ext cx="59150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BFDAD" w14:textId="5ACB135C" w:rsidR="00102AF4" w:rsidRDefault="00102AF4" w:rsidP="00102AF4">
      <w:pPr>
        <w:spacing w:before="148" w:line="240" w:lineRule="auto"/>
        <w:ind w:left="23" w:right="606" w:firstLine="355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Повторите вышеописанные шаги, чтобы создать резервную копию </w:t>
      </w:r>
      <w:r w:rsidR="00CA54FA">
        <w:rPr>
          <w:rFonts w:eastAsia="Times New Roman" w:cs="Times New Roman"/>
          <w:color w:val="000000"/>
          <w:szCs w:val="28"/>
          <w:lang w:val="en-US" w:eastAsia="ru-RU"/>
        </w:rPr>
        <w:t>C</w:t>
      </w:r>
      <w:r w:rsidRPr="00980EA0">
        <w:rPr>
          <w:rFonts w:eastAsia="Times New Roman" w:cs="Times New Roman"/>
          <w:color w:val="000000"/>
          <w:szCs w:val="28"/>
          <w:lang w:eastAsia="ru-RU"/>
        </w:rPr>
        <w:t>:\backup-diff-day2.bkf. Не забудьте просмотреть отчет архивации. Сколько файлов было скопировано в ходе архивации? </w:t>
      </w:r>
    </w:p>
    <w:p w14:paraId="5EFFD7C6" w14:textId="77777777" w:rsidR="00102AF4" w:rsidRDefault="00102AF4" w:rsidP="00102AF4">
      <w:pPr>
        <w:spacing w:before="148" w:line="240" w:lineRule="auto"/>
        <w:ind w:left="23" w:right="606" w:firstLine="355"/>
        <w:jc w:val="both"/>
        <w:rPr>
          <w:rFonts w:eastAsia="Times New Roman" w:cs="Times New Roman"/>
          <w:noProof/>
          <w:color w:val="000000"/>
          <w:szCs w:val="28"/>
          <w:lang w:eastAsia="ru-RU"/>
        </w:rPr>
      </w:pPr>
    </w:p>
    <w:p w14:paraId="18059F93" w14:textId="77777777" w:rsidR="00102AF4" w:rsidRDefault="00102AF4" w:rsidP="00102AF4">
      <w:pPr>
        <w:spacing w:before="148" w:line="240" w:lineRule="auto"/>
        <w:ind w:left="23" w:right="606" w:firstLine="355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009A0F3D" wp14:editId="31474AA3">
            <wp:extent cx="5019675" cy="202336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6" t="61878" r="3731" b="4694"/>
                    <a:stretch/>
                  </pic:blipFill>
                  <pic:spPr bwMode="auto">
                    <a:xfrm>
                      <a:off x="0" y="0"/>
                      <a:ext cx="5030706" cy="202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7794F" w14:textId="77777777" w:rsidR="00102AF4" w:rsidRPr="00980EA0" w:rsidRDefault="00102AF4" w:rsidP="00102AF4">
      <w:pPr>
        <w:spacing w:before="148" w:line="240" w:lineRule="auto"/>
        <w:ind w:left="23" w:right="606" w:firstLine="355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Аналогично прошлому шагу, скопирован был только один файл, поскольку только в него были внесены изменения, остальные же файлы были скопированы ранее.</w:t>
      </w:r>
    </w:p>
    <w:p w14:paraId="41859A4D" w14:textId="77777777" w:rsidR="00102AF4" w:rsidRPr="00980EA0" w:rsidRDefault="00102AF4" w:rsidP="00102AF4">
      <w:pPr>
        <w:spacing w:before="290" w:line="240" w:lineRule="auto"/>
        <w:ind w:left="379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4. Добавочная архивация </w:t>
      </w:r>
    </w:p>
    <w:p w14:paraId="3D7D4434" w14:textId="77777777" w:rsidR="00102AF4" w:rsidRPr="00980EA0" w:rsidRDefault="00102AF4" w:rsidP="00102AF4">
      <w:pPr>
        <w:spacing w:before="113" w:line="240" w:lineRule="auto"/>
        <w:ind w:left="17" w:right="607" w:firstLine="361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Запустите программу </w:t>
      </w:r>
      <w:r w:rsidRPr="00980EA0">
        <w:rPr>
          <w:rFonts w:eastAsia="Times New Roman" w:cs="Times New Roman"/>
          <w:i/>
          <w:iCs/>
          <w:color w:val="000000"/>
          <w:szCs w:val="28"/>
          <w:lang w:eastAsia="ru-RU"/>
        </w:rPr>
        <w:t xml:space="preserve">Архивация данных </w:t>
      </w:r>
      <w:r w:rsidRPr="00980EA0">
        <w:rPr>
          <w:rFonts w:eastAsia="Times New Roman" w:cs="Times New Roman"/>
          <w:color w:val="000000"/>
          <w:szCs w:val="28"/>
          <w:lang w:eastAsia="ru-RU"/>
        </w:rPr>
        <w:t>и перейдите на вкладку Архивация. </w:t>
      </w:r>
    </w:p>
    <w:p w14:paraId="09AE5CA1" w14:textId="77777777" w:rsidR="00102AF4" w:rsidRPr="00980EA0" w:rsidRDefault="00102AF4" w:rsidP="00102AF4">
      <w:pPr>
        <w:spacing w:before="15" w:line="240" w:lineRule="auto"/>
        <w:ind w:left="23" w:right="605" w:firstLine="355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В меню Задание выберите Загрузить выделенные, чтобы загрузить список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Finance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Backup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>. </w:t>
      </w:r>
    </w:p>
    <w:p w14:paraId="012448E2" w14:textId="77777777" w:rsidR="00102AF4" w:rsidRPr="00980EA0" w:rsidRDefault="00102AF4" w:rsidP="00102AF4">
      <w:pPr>
        <w:spacing w:before="15" w:line="240" w:lineRule="auto"/>
        <w:ind w:left="22" w:right="612" w:firstLine="355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В поле Носитель архива или имя файла введите путь c:\backup-inc day2.bkf. </w:t>
      </w:r>
    </w:p>
    <w:p w14:paraId="680CC903" w14:textId="77777777" w:rsidR="00102AF4" w:rsidRPr="00980EA0" w:rsidRDefault="00102AF4" w:rsidP="00102AF4">
      <w:pPr>
        <w:spacing w:before="15" w:line="240" w:lineRule="auto"/>
        <w:ind w:left="379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Щелкните Архивировать. </w:t>
      </w:r>
    </w:p>
    <w:p w14:paraId="4D8859CC" w14:textId="77777777" w:rsidR="00102AF4" w:rsidRDefault="00102AF4" w:rsidP="00102AF4">
      <w:pPr>
        <w:spacing w:before="43" w:line="240" w:lineRule="auto"/>
        <w:ind w:left="18" w:right="606" w:firstLine="361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Щелкните кнопку Дополнительно и выберите тип архива Добавочный. </w:t>
      </w:r>
    </w:p>
    <w:p w14:paraId="02E9C706" w14:textId="77777777" w:rsidR="00102AF4" w:rsidRDefault="00102AF4" w:rsidP="00102AF4">
      <w:pPr>
        <w:spacing w:before="43" w:line="240" w:lineRule="auto"/>
        <w:ind w:left="18" w:right="606" w:firstLine="361"/>
        <w:rPr>
          <w:rFonts w:eastAsia="Times New Roman" w:cs="Times New Roman"/>
          <w:noProof/>
          <w:color w:val="000000"/>
          <w:szCs w:val="28"/>
          <w:lang w:eastAsia="ru-RU"/>
        </w:rPr>
      </w:pPr>
    </w:p>
    <w:p w14:paraId="5D84D179" w14:textId="77777777" w:rsidR="00102AF4" w:rsidRPr="00980EA0" w:rsidRDefault="00102AF4" w:rsidP="00102AF4">
      <w:pPr>
        <w:spacing w:before="43" w:line="240" w:lineRule="auto"/>
        <w:ind w:left="18" w:right="606" w:firstLine="361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170720E4" wp14:editId="0785895C">
            <wp:extent cx="2371725" cy="21336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16" t="14509" r="27260" b="53627"/>
                    <a:stretch/>
                  </pic:blipFill>
                  <pic:spPr bwMode="auto">
                    <a:xfrm>
                      <a:off x="0" y="0"/>
                      <a:ext cx="23717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4F3D0" w14:textId="77777777" w:rsidR="00102AF4" w:rsidRDefault="00102AF4" w:rsidP="00102AF4">
      <w:pPr>
        <w:spacing w:before="11" w:line="240" w:lineRule="auto"/>
        <w:ind w:left="19" w:right="613" w:firstLine="359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Запустите резервное копирование и после завершения убедитесь, что оно выполнилось без ошибок. </w:t>
      </w:r>
    </w:p>
    <w:p w14:paraId="7AEA4FC5" w14:textId="77777777" w:rsidR="00102AF4" w:rsidRDefault="00102AF4" w:rsidP="00102AF4">
      <w:pPr>
        <w:spacing w:before="11" w:line="240" w:lineRule="auto"/>
        <w:ind w:left="19" w:right="613" w:firstLine="359"/>
        <w:rPr>
          <w:rFonts w:eastAsia="Times New Roman" w:cs="Times New Roman"/>
          <w:noProof/>
          <w:color w:val="000000"/>
          <w:szCs w:val="28"/>
          <w:lang w:eastAsia="ru-RU"/>
        </w:rPr>
      </w:pPr>
    </w:p>
    <w:p w14:paraId="0A033746" w14:textId="77777777" w:rsidR="00102AF4" w:rsidRDefault="00102AF4" w:rsidP="00102AF4">
      <w:pPr>
        <w:spacing w:before="11" w:line="240" w:lineRule="auto"/>
        <w:ind w:left="19" w:right="613" w:firstLine="359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28F344EF" wp14:editId="17A850FE">
            <wp:extent cx="2381250" cy="22288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16" t="13798" r="27116" b="52916"/>
                    <a:stretch/>
                  </pic:blipFill>
                  <pic:spPr bwMode="auto">
                    <a:xfrm>
                      <a:off x="0" y="0"/>
                      <a:ext cx="23812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C31E7" w14:textId="77777777" w:rsidR="00102AF4" w:rsidRPr="00980EA0" w:rsidRDefault="00102AF4" w:rsidP="00102AF4">
      <w:pPr>
        <w:spacing w:before="11" w:line="240" w:lineRule="auto"/>
        <w:ind w:left="19" w:right="613" w:firstLine="35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Копирование было произведено без ошибок.</w:t>
      </w:r>
    </w:p>
    <w:p w14:paraId="29C32A9C" w14:textId="77777777" w:rsidR="00102AF4" w:rsidRDefault="00102AF4" w:rsidP="00102AF4">
      <w:pPr>
        <w:spacing w:before="11" w:line="240" w:lineRule="auto"/>
        <w:ind w:left="23" w:right="608" w:firstLine="354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Посмотрите на папку в </w:t>
      </w:r>
      <w:r w:rsidRPr="00980EA0">
        <w:rPr>
          <w:rFonts w:eastAsia="Times New Roman" w:cs="Times New Roman"/>
          <w:i/>
          <w:iCs/>
          <w:color w:val="000000"/>
          <w:szCs w:val="28"/>
          <w:lang w:eastAsia="ru-RU"/>
        </w:rPr>
        <w:t>Проводнике</w:t>
      </w:r>
      <w:r w:rsidRPr="00980EA0">
        <w:rPr>
          <w:rFonts w:eastAsia="Times New Roman" w:cs="Times New Roman"/>
          <w:color w:val="000000"/>
          <w:szCs w:val="28"/>
          <w:lang w:eastAsia="ru-RU"/>
        </w:rPr>
        <w:t>. Для каких файлов установлен атрибут архивирования? </w:t>
      </w:r>
    </w:p>
    <w:p w14:paraId="3F466549" w14:textId="77777777" w:rsidR="00102AF4" w:rsidRDefault="00102AF4" w:rsidP="00102AF4">
      <w:pPr>
        <w:spacing w:before="11" w:line="240" w:lineRule="auto"/>
        <w:ind w:left="23" w:right="608" w:firstLine="354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2F37D908" wp14:editId="0C8DE54F">
            <wp:extent cx="5410200" cy="131528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99" t="18065" r="1578" b="60598"/>
                    <a:stretch/>
                  </pic:blipFill>
                  <pic:spPr bwMode="auto">
                    <a:xfrm>
                      <a:off x="0" y="0"/>
                      <a:ext cx="5426553" cy="131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8675B" w14:textId="77777777" w:rsidR="00102AF4" w:rsidRPr="00980EA0" w:rsidRDefault="00102AF4" w:rsidP="00102AF4">
      <w:pPr>
        <w:spacing w:before="11" w:line="240" w:lineRule="auto"/>
        <w:ind w:left="23" w:right="608" w:firstLine="354"/>
        <w:jc w:val="center"/>
        <w:rPr>
          <w:rFonts w:eastAsia="Times New Roman" w:cs="Times New Roman"/>
          <w:szCs w:val="28"/>
          <w:lang w:eastAsia="ru-RU"/>
        </w:rPr>
      </w:pPr>
    </w:p>
    <w:p w14:paraId="7991CC9F" w14:textId="77777777" w:rsidR="00102AF4" w:rsidRDefault="00102AF4" w:rsidP="00102AF4">
      <w:pPr>
        <w:spacing w:before="11" w:line="240" w:lineRule="auto"/>
        <w:ind w:left="20" w:right="604" w:firstLine="361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Откройте файл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Projections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 и внесите какие-либо изменения. Сохраните и закройте файл. Для этого файла в </w:t>
      </w:r>
      <w:r w:rsidRPr="00980EA0">
        <w:rPr>
          <w:rFonts w:eastAsia="Times New Roman" w:cs="Times New Roman"/>
          <w:i/>
          <w:iCs/>
          <w:color w:val="000000"/>
          <w:szCs w:val="28"/>
          <w:lang w:eastAsia="ru-RU"/>
        </w:rPr>
        <w:t xml:space="preserve">Проводнике </w:t>
      </w:r>
      <w:r w:rsidRPr="00980EA0">
        <w:rPr>
          <w:rFonts w:eastAsia="Times New Roman" w:cs="Times New Roman"/>
          <w:color w:val="000000"/>
          <w:szCs w:val="28"/>
          <w:lang w:eastAsia="ru-RU"/>
        </w:rPr>
        <w:t>должен появиться атрибут архивирования. </w:t>
      </w:r>
    </w:p>
    <w:p w14:paraId="5DF74D07" w14:textId="7352E61F" w:rsidR="00CA54FA" w:rsidRDefault="00102AF4" w:rsidP="00CA54FA">
      <w:pPr>
        <w:spacing w:before="291" w:line="240" w:lineRule="auto"/>
        <w:ind w:left="385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3AA2B7EB" wp14:editId="3E0086BB">
            <wp:extent cx="5037417" cy="1257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73" t="17639" r="1578" b="60597"/>
                    <a:stretch/>
                  </pic:blipFill>
                  <pic:spPr bwMode="auto">
                    <a:xfrm>
                      <a:off x="0" y="0"/>
                      <a:ext cx="5131842" cy="128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C1E24" w14:textId="0DCD2898" w:rsidR="00CA54FA" w:rsidRPr="00CA54FA" w:rsidRDefault="00102AF4" w:rsidP="00CA54FA">
      <w:pPr>
        <w:spacing w:before="291" w:line="240" w:lineRule="auto"/>
        <w:ind w:left="385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lastRenderedPageBreak/>
        <w:t>5. Восстановление данных </w:t>
      </w:r>
    </w:p>
    <w:p w14:paraId="6D482906" w14:textId="77777777" w:rsidR="00102AF4" w:rsidRPr="00980EA0" w:rsidRDefault="00102AF4" w:rsidP="00102AF4">
      <w:pPr>
        <w:spacing w:before="113" w:line="240" w:lineRule="auto"/>
        <w:ind w:left="385"/>
        <w:jc w:val="both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5.1. Проверка процедур архивации и восстановления </w:t>
      </w:r>
    </w:p>
    <w:p w14:paraId="045AC4F1" w14:textId="77777777" w:rsidR="00102AF4" w:rsidRDefault="00102AF4" w:rsidP="00102AF4">
      <w:pPr>
        <w:spacing w:before="45" w:line="240" w:lineRule="auto"/>
        <w:ind w:left="378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Запустите программу </w:t>
      </w:r>
      <w:r w:rsidRPr="00980EA0">
        <w:rPr>
          <w:rFonts w:eastAsia="Times New Roman" w:cs="Times New Roman"/>
          <w:i/>
          <w:iCs/>
          <w:color w:val="000000"/>
          <w:szCs w:val="28"/>
          <w:lang w:eastAsia="ru-RU"/>
        </w:rPr>
        <w:t>Архивация данных</w:t>
      </w: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. Перейдите на вкладку Восстановление и управление носителем. Щелкните знак «+», чтобы раскрыть файл. Щелкните знак «+», чтобы раскрыть файл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Backup-normal.bkf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>. Установите флажок, чтобы выбрать диск С:.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Последовательно раскройте узлы С:,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Data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 и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Finance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>. Заметьте: после выбора папки и С: будут отмечены ее вложенные папки и файлы. 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80EA0">
        <w:rPr>
          <w:rFonts w:eastAsia="Times New Roman" w:cs="Times New Roman"/>
          <w:color w:val="000000"/>
          <w:szCs w:val="28"/>
          <w:lang w:eastAsia="ru-RU"/>
        </w:rPr>
        <w:t>В списке Восстановить файлы в выберите Альтернативное размещение. 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80EA0">
        <w:rPr>
          <w:rFonts w:eastAsia="Times New Roman" w:cs="Times New Roman"/>
          <w:color w:val="000000"/>
          <w:szCs w:val="28"/>
          <w:lang w:eastAsia="ru-RU"/>
        </w:rPr>
        <w:t>В поле Альтернативное размещение введите путь C:\TestRestore. Щелкните Восстановить. </w:t>
      </w:r>
    </w:p>
    <w:p w14:paraId="29420B79" w14:textId="77777777" w:rsidR="00102AF4" w:rsidRDefault="00102AF4" w:rsidP="00102AF4">
      <w:pPr>
        <w:spacing w:before="15" w:line="240" w:lineRule="auto"/>
        <w:ind w:left="377" w:right="822" w:hanging="2"/>
        <w:rPr>
          <w:rFonts w:eastAsia="Times New Roman" w:cs="Times New Roman"/>
          <w:noProof/>
          <w:color w:val="000000"/>
          <w:szCs w:val="28"/>
          <w:lang w:eastAsia="ru-RU"/>
        </w:rPr>
      </w:pPr>
    </w:p>
    <w:p w14:paraId="65BEE417" w14:textId="77777777" w:rsidR="00102AF4" w:rsidRPr="00980EA0" w:rsidRDefault="00102AF4" w:rsidP="00102AF4">
      <w:pPr>
        <w:spacing w:before="15" w:line="240" w:lineRule="auto"/>
        <w:ind w:left="377" w:right="822" w:hanging="2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4E65BE00" wp14:editId="3036DA98">
            <wp:extent cx="3807656" cy="2847536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77" t="5690" r="12052" b="44950"/>
                    <a:stretch/>
                  </pic:blipFill>
                  <pic:spPr bwMode="auto">
                    <a:xfrm>
                      <a:off x="0" y="0"/>
                      <a:ext cx="3821363" cy="285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13CF7" w14:textId="77777777" w:rsidR="00102AF4" w:rsidRDefault="00102AF4" w:rsidP="00102AF4">
      <w:pPr>
        <w:spacing w:before="15" w:line="240" w:lineRule="auto"/>
        <w:ind w:left="23" w:right="610" w:firstLine="355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После завершения задания восстановления щелкните кнопку Отчет и изучите журнал операции восстановления. </w:t>
      </w:r>
    </w:p>
    <w:p w14:paraId="4CCCBE2D" w14:textId="77777777" w:rsidR="00102AF4" w:rsidRDefault="00102AF4" w:rsidP="00102AF4">
      <w:pPr>
        <w:spacing w:before="15" w:line="240" w:lineRule="auto"/>
        <w:ind w:left="23" w:right="610" w:firstLine="355"/>
        <w:rPr>
          <w:rFonts w:eastAsia="Times New Roman" w:cs="Times New Roman"/>
          <w:noProof/>
          <w:color w:val="000000"/>
          <w:szCs w:val="28"/>
          <w:lang w:eastAsia="ru-RU"/>
        </w:rPr>
      </w:pPr>
    </w:p>
    <w:p w14:paraId="65A89425" w14:textId="77777777" w:rsidR="00102AF4" w:rsidRPr="00980EA0" w:rsidRDefault="00102AF4" w:rsidP="00102AF4">
      <w:pPr>
        <w:spacing w:before="15" w:line="240" w:lineRule="auto"/>
        <w:ind w:left="23" w:right="610" w:firstLine="355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436CD5D5" wp14:editId="41541356">
            <wp:extent cx="4352925" cy="198243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7" t="54054" r="18651" b="12518"/>
                    <a:stretch/>
                  </pic:blipFill>
                  <pic:spPr bwMode="auto">
                    <a:xfrm>
                      <a:off x="0" y="0"/>
                      <a:ext cx="4367604" cy="19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83A71" w14:textId="77777777" w:rsidR="00102AF4" w:rsidRPr="00980EA0" w:rsidRDefault="00102AF4" w:rsidP="00102AF4">
      <w:pPr>
        <w:spacing w:before="15" w:line="240" w:lineRule="auto"/>
        <w:ind w:left="24" w:right="613" w:firstLine="357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Откройте папку C:\TestRestore и убедитесь, что структура папки и файлы восстановлены правильно. </w:t>
      </w:r>
    </w:p>
    <w:p w14:paraId="60F6C336" w14:textId="77777777" w:rsidR="00102AF4" w:rsidRDefault="00102AF4" w:rsidP="00102AF4">
      <w:pPr>
        <w:spacing w:before="15" w:line="240" w:lineRule="auto"/>
        <w:ind w:left="16" w:right="611" w:firstLine="362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Повторите вышеописанные шаги для восстановления файла backup-diff-day2.bkf. </w:t>
      </w:r>
    </w:p>
    <w:p w14:paraId="75ABD75D" w14:textId="77777777" w:rsidR="00102AF4" w:rsidRDefault="00102AF4" w:rsidP="00102AF4">
      <w:pPr>
        <w:spacing w:before="15" w:line="240" w:lineRule="auto"/>
        <w:ind w:left="16" w:right="611" w:firstLine="362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результате получили:</w:t>
      </w:r>
    </w:p>
    <w:p w14:paraId="5C720870" w14:textId="77777777" w:rsidR="00102AF4" w:rsidRDefault="00102AF4" w:rsidP="00102AF4">
      <w:pPr>
        <w:spacing w:before="15" w:line="240" w:lineRule="auto"/>
        <w:ind w:left="16" w:right="611" w:firstLine="362"/>
        <w:rPr>
          <w:rFonts w:eastAsia="Times New Roman" w:cs="Times New Roman"/>
          <w:noProof/>
          <w:color w:val="000000"/>
          <w:szCs w:val="28"/>
          <w:lang w:eastAsia="ru-RU"/>
        </w:rPr>
      </w:pPr>
    </w:p>
    <w:p w14:paraId="1DBAA20E" w14:textId="77777777" w:rsidR="00102AF4" w:rsidRPr="00980EA0" w:rsidRDefault="00102AF4" w:rsidP="00102AF4">
      <w:pPr>
        <w:spacing w:before="15" w:line="240" w:lineRule="auto"/>
        <w:ind w:left="16" w:right="611" w:firstLine="362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5176A49B" wp14:editId="4F95AA65">
            <wp:extent cx="5248275" cy="1345712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0" t="2987" r="7604" b="74253"/>
                    <a:stretch/>
                  </pic:blipFill>
                  <pic:spPr bwMode="auto">
                    <a:xfrm>
                      <a:off x="0" y="0"/>
                      <a:ext cx="5297631" cy="135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7C61C" w14:textId="77777777" w:rsidR="00102AF4" w:rsidRDefault="00102AF4" w:rsidP="00102AF4">
      <w:pPr>
        <w:spacing w:before="290" w:line="240" w:lineRule="auto"/>
        <w:ind w:left="384" w:right="888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6. Дополнительные возможности архивации и восстановления </w:t>
      </w:r>
    </w:p>
    <w:p w14:paraId="25A7DD8A" w14:textId="77777777" w:rsidR="00102AF4" w:rsidRPr="00980EA0" w:rsidRDefault="00102AF4" w:rsidP="00102AF4">
      <w:pPr>
        <w:spacing w:before="290" w:line="240" w:lineRule="auto"/>
        <w:ind w:left="384" w:right="888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6.1. Составление расписания архивации </w:t>
      </w:r>
    </w:p>
    <w:p w14:paraId="33EAC7E8" w14:textId="77777777" w:rsidR="00102AF4" w:rsidRDefault="00102AF4" w:rsidP="00102AF4">
      <w:pPr>
        <w:spacing w:before="15" w:line="240" w:lineRule="auto"/>
        <w:ind w:left="17" w:right="607" w:firstLine="361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Запустите программу </w:t>
      </w:r>
      <w:r w:rsidRPr="00980EA0">
        <w:rPr>
          <w:rFonts w:eastAsia="Times New Roman" w:cs="Times New Roman"/>
          <w:i/>
          <w:iCs/>
          <w:color w:val="000000"/>
          <w:szCs w:val="28"/>
          <w:lang w:eastAsia="ru-RU"/>
        </w:rPr>
        <w:t xml:space="preserve">Архивация данных </w:t>
      </w: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и перейдите на вкладку Архивация. В меню Задание загрузите файл выбора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Finance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Backup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. В поле Носитель архива или имя файла введите путь C:\Backup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Everyday.bkf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>. </w:t>
      </w:r>
    </w:p>
    <w:p w14:paraId="5103E1C7" w14:textId="77777777" w:rsidR="00102AF4" w:rsidRDefault="00102AF4" w:rsidP="00102AF4">
      <w:pPr>
        <w:spacing w:before="15" w:line="240" w:lineRule="auto"/>
        <w:ind w:left="17" w:right="607" w:firstLine="361"/>
        <w:rPr>
          <w:rFonts w:eastAsia="Times New Roman" w:cs="Times New Roman"/>
          <w:noProof/>
          <w:color w:val="000000"/>
          <w:szCs w:val="28"/>
          <w:lang w:eastAsia="ru-RU"/>
        </w:rPr>
      </w:pPr>
    </w:p>
    <w:p w14:paraId="1CF9689C" w14:textId="77777777" w:rsidR="00102AF4" w:rsidRPr="00980EA0" w:rsidRDefault="00102AF4" w:rsidP="00102AF4">
      <w:pPr>
        <w:spacing w:before="15" w:line="240" w:lineRule="auto"/>
        <w:ind w:left="17" w:right="607" w:firstLine="361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3BB6C799" wp14:editId="6E14096D">
            <wp:extent cx="3609221" cy="267525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52" t="6401" r="12625" b="45519"/>
                    <a:stretch/>
                  </pic:blipFill>
                  <pic:spPr bwMode="auto">
                    <a:xfrm>
                      <a:off x="0" y="0"/>
                      <a:ext cx="3622787" cy="268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EEFEE" w14:textId="77777777" w:rsidR="00102AF4" w:rsidRPr="00980EA0" w:rsidRDefault="00102AF4" w:rsidP="00102AF4">
      <w:pPr>
        <w:spacing w:before="12" w:line="240" w:lineRule="auto"/>
        <w:ind w:left="379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Щелкните Архивировать. </w:t>
      </w:r>
    </w:p>
    <w:p w14:paraId="4EB74D55" w14:textId="77777777" w:rsidR="00102AF4" w:rsidRDefault="00102AF4" w:rsidP="00102AF4">
      <w:pPr>
        <w:spacing w:before="45" w:line="240" w:lineRule="auto"/>
        <w:ind w:left="379" w:right="949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Щелкните Дополнительно и выберите тип архива Добавочный. Щелкните Расписание. </w:t>
      </w:r>
      <w:r w:rsidRPr="00235173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80EA0">
        <w:rPr>
          <w:rFonts w:eastAsia="Times New Roman" w:cs="Times New Roman"/>
          <w:color w:val="000000"/>
          <w:szCs w:val="28"/>
          <w:lang w:eastAsia="ru-RU"/>
        </w:rPr>
        <w:t>Назовите задание «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Daily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Incremental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Backup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>» (Ежедневная добавочная архивация). </w:t>
      </w:r>
    </w:p>
    <w:p w14:paraId="691EA7D8" w14:textId="77777777" w:rsidR="00102AF4" w:rsidRDefault="00102AF4" w:rsidP="00102AF4">
      <w:pPr>
        <w:spacing w:before="15" w:line="240" w:lineRule="auto"/>
        <w:ind w:left="18" w:right="612" w:firstLine="359"/>
        <w:rPr>
          <w:rFonts w:eastAsia="Times New Roman" w:cs="Times New Roman"/>
          <w:noProof/>
          <w:color w:val="000000"/>
          <w:szCs w:val="28"/>
          <w:lang w:eastAsia="ru-RU"/>
        </w:rPr>
      </w:pPr>
    </w:p>
    <w:p w14:paraId="5819EDDF" w14:textId="77777777" w:rsidR="00102AF4" w:rsidRPr="00980EA0" w:rsidRDefault="00102AF4" w:rsidP="00102AF4">
      <w:pPr>
        <w:spacing w:before="15" w:line="240" w:lineRule="auto"/>
        <w:ind w:left="18" w:right="612" w:firstLine="359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11BA9A6E" wp14:editId="3EC31CF1">
            <wp:extent cx="2333625" cy="276225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03" t="9957" r="27546" b="48791"/>
                    <a:stretch/>
                  </pic:blipFill>
                  <pic:spPr bwMode="auto">
                    <a:xfrm>
                      <a:off x="0" y="0"/>
                      <a:ext cx="23336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76D22" w14:textId="77777777" w:rsidR="00102AF4" w:rsidRPr="00980EA0" w:rsidRDefault="00102AF4" w:rsidP="00102AF4">
      <w:pPr>
        <w:spacing w:before="15" w:line="240" w:lineRule="auto"/>
        <w:ind w:left="15" w:right="612" w:firstLine="364"/>
        <w:jc w:val="both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Щелкните Свойства. Настройте задание для ежедневного запуска. Настройте время на две минуты вперед, чтобы сразу увидеть результаты этого задания. </w:t>
      </w:r>
    </w:p>
    <w:p w14:paraId="276990E3" w14:textId="126F7965" w:rsidR="00102AF4" w:rsidRDefault="00102AF4" w:rsidP="00CA54FA">
      <w:pPr>
        <w:spacing w:before="12" w:line="240" w:lineRule="auto"/>
        <w:ind w:left="17" w:right="609" w:firstLine="361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Завершите настройку запланированного задания. </w:t>
      </w:r>
    </w:p>
    <w:p w14:paraId="5990C6BF" w14:textId="77777777" w:rsidR="00CA54FA" w:rsidRDefault="00CA54FA" w:rsidP="00CA54FA">
      <w:pPr>
        <w:spacing w:before="12" w:line="240" w:lineRule="auto"/>
        <w:ind w:left="17" w:right="609" w:firstLine="361"/>
        <w:rPr>
          <w:rFonts w:eastAsia="Times New Roman" w:cs="Times New Roman"/>
          <w:color w:val="000000"/>
          <w:szCs w:val="28"/>
          <w:lang w:eastAsia="ru-RU"/>
        </w:rPr>
      </w:pPr>
    </w:p>
    <w:p w14:paraId="17E80A0B" w14:textId="77777777" w:rsidR="00102AF4" w:rsidRPr="00980EA0" w:rsidRDefault="00102AF4" w:rsidP="00102AF4">
      <w:pPr>
        <w:spacing w:before="12" w:line="240" w:lineRule="auto"/>
        <w:ind w:left="17" w:right="609" w:firstLine="361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5E3A1F1E" wp14:editId="76C8AC5E">
            <wp:extent cx="2790825" cy="312420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29" t="16785" r="17934" b="36558"/>
                    <a:stretch/>
                  </pic:blipFill>
                  <pic:spPr bwMode="auto">
                    <a:xfrm>
                      <a:off x="0" y="0"/>
                      <a:ext cx="27908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5F69A" w14:textId="77777777" w:rsidR="00102AF4" w:rsidRPr="00980EA0" w:rsidRDefault="00102AF4" w:rsidP="00102AF4">
      <w:pPr>
        <w:spacing w:before="290" w:line="240" w:lineRule="auto"/>
        <w:ind w:left="384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6.</w:t>
      </w:r>
      <w:r w:rsidRPr="00A1147C">
        <w:rPr>
          <w:rFonts w:eastAsia="Times New Roman" w:cs="Times New Roman"/>
          <w:color w:val="000000"/>
          <w:szCs w:val="28"/>
          <w:lang w:eastAsia="ru-RU"/>
        </w:rPr>
        <w:t>2</w:t>
      </w:r>
      <w:r w:rsidRPr="00980EA0">
        <w:rPr>
          <w:rFonts w:eastAsia="Times New Roman" w:cs="Times New Roman"/>
          <w:color w:val="000000"/>
          <w:szCs w:val="28"/>
          <w:lang w:eastAsia="ru-RU"/>
        </w:rPr>
        <w:t>. Включение теневого копирования </w:t>
      </w:r>
    </w:p>
    <w:p w14:paraId="1A624B0A" w14:textId="77777777" w:rsidR="00102AF4" w:rsidRDefault="00102AF4" w:rsidP="00102AF4">
      <w:pPr>
        <w:spacing w:before="45" w:line="240" w:lineRule="auto"/>
        <w:ind w:left="23" w:right="604" w:firstLine="354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Убедитесь, что к папке C:\Data открыт общий доступ и группа </w:t>
      </w:r>
      <w:r w:rsidRPr="00980EA0">
        <w:rPr>
          <w:rFonts w:eastAsia="Times New Roman" w:cs="Times New Roman"/>
          <w:i/>
          <w:iCs/>
          <w:color w:val="000000"/>
          <w:szCs w:val="28"/>
          <w:lang w:eastAsia="ru-RU"/>
        </w:rPr>
        <w:t xml:space="preserve">Все </w:t>
      </w: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обладает для нее разрешением общего ресурса </w:t>
      </w:r>
      <w:r w:rsidRPr="00980EA0">
        <w:rPr>
          <w:rFonts w:eastAsia="Times New Roman" w:cs="Times New Roman"/>
          <w:i/>
          <w:iCs/>
          <w:color w:val="000000"/>
          <w:szCs w:val="28"/>
          <w:lang w:eastAsia="ru-RU"/>
        </w:rPr>
        <w:t>Полный доступ</w:t>
      </w:r>
      <w:r w:rsidRPr="00980EA0">
        <w:rPr>
          <w:rFonts w:eastAsia="Times New Roman" w:cs="Times New Roman"/>
          <w:color w:val="000000"/>
          <w:szCs w:val="28"/>
          <w:lang w:eastAsia="ru-RU"/>
        </w:rPr>
        <w:t>. Откройте папку Мой компьютер. </w:t>
      </w:r>
    </w:p>
    <w:p w14:paraId="47E570FC" w14:textId="77777777" w:rsidR="00102AF4" w:rsidRDefault="00102AF4" w:rsidP="00102AF4">
      <w:pPr>
        <w:spacing w:before="45" w:line="240" w:lineRule="auto"/>
        <w:ind w:left="23" w:right="604" w:firstLine="354"/>
        <w:rPr>
          <w:rFonts w:eastAsia="Times New Roman" w:cs="Times New Roman"/>
          <w:noProof/>
          <w:color w:val="000000"/>
          <w:szCs w:val="28"/>
          <w:lang w:eastAsia="ru-RU"/>
        </w:rPr>
      </w:pPr>
    </w:p>
    <w:p w14:paraId="66FD9C7F" w14:textId="222569ED" w:rsidR="00102AF4" w:rsidRDefault="00102AF4" w:rsidP="00CA54FA">
      <w:pPr>
        <w:spacing w:before="45" w:line="240" w:lineRule="auto"/>
        <w:ind w:left="23" w:right="604" w:firstLine="354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0B8996A0" wp14:editId="386430FF">
            <wp:extent cx="4391025" cy="331470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04" t="34424" r="6456" b="16074"/>
                    <a:stretch/>
                  </pic:blipFill>
                  <pic:spPr bwMode="auto">
                    <a:xfrm>
                      <a:off x="0" y="0"/>
                      <a:ext cx="43910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9A31B" w14:textId="77777777" w:rsidR="00102AF4" w:rsidRDefault="00102AF4" w:rsidP="00102AF4">
      <w:pPr>
        <w:spacing w:before="45" w:line="240" w:lineRule="auto"/>
        <w:ind w:left="23" w:right="604" w:firstLine="354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31A31D06" w14:textId="77777777" w:rsidR="00102AF4" w:rsidRPr="00980EA0" w:rsidRDefault="00102AF4" w:rsidP="00102AF4">
      <w:pPr>
        <w:spacing w:before="45" w:line="240" w:lineRule="auto"/>
        <w:ind w:left="23" w:right="604" w:firstLine="354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76B87B4D" wp14:editId="1E5F42EB">
            <wp:extent cx="5486400" cy="37719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65" t="37553" r="5596" b="6117"/>
                    <a:stretch/>
                  </pic:blipFill>
                  <pic:spPr bwMode="auto">
                    <a:xfrm>
                      <a:off x="0" y="0"/>
                      <a:ext cx="54864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D3D54" w14:textId="77777777" w:rsidR="00102AF4" w:rsidRPr="00980EA0" w:rsidRDefault="00102AF4" w:rsidP="00102AF4">
      <w:pPr>
        <w:spacing w:before="12" w:line="240" w:lineRule="auto"/>
        <w:ind w:left="377" w:right="1493" w:firstLine="2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Щелкните правой кнопкой диск С: и выберите Свойства. Перейдите на вкладку Теневые копии. </w:t>
      </w:r>
    </w:p>
    <w:p w14:paraId="0046AAAB" w14:textId="77777777" w:rsidR="00102AF4" w:rsidRDefault="00102AF4" w:rsidP="00102AF4">
      <w:pPr>
        <w:spacing w:before="11" w:line="240" w:lineRule="auto"/>
        <w:ind w:left="377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Выберите том С: и щелкните Включить. </w:t>
      </w:r>
    </w:p>
    <w:p w14:paraId="320E0BDB" w14:textId="77777777" w:rsidR="00102AF4" w:rsidRPr="00980EA0" w:rsidRDefault="00102AF4" w:rsidP="00102AF4">
      <w:pPr>
        <w:spacing w:before="11" w:line="240" w:lineRule="auto"/>
        <w:ind w:left="377"/>
        <w:rPr>
          <w:rFonts w:eastAsia="Times New Roman" w:cs="Times New Roman"/>
          <w:szCs w:val="28"/>
          <w:lang w:eastAsia="ru-RU"/>
        </w:rPr>
      </w:pPr>
    </w:p>
    <w:p w14:paraId="5FE9B111" w14:textId="77777777" w:rsidR="00102AF4" w:rsidRPr="00980EA0" w:rsidRDefault="00102AF4" w:rsidP="00102AF4">
      <w:pPr>
        <w:spacing w:before="43" w:line="240" w:lineRule="auto"/>
        <w:ind w:left="384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6.</w:t>
      </w:r>
      <w:r w:rsidRPr="00A1147C">
        <w:rPr>
          <w:rFonts w:eastAsia="Times New Roman" w:cs="Times New Roman"/>
          <w:color w:val="000000"/>
          <w:szCs w:val="28"/>
          <w:lang w:eastAsia="ru-RU"/>
        </w:rPr>
        <w:t>3</w:t>
      </w:r>
      <w:r w:rsidRPr="00980EA0">
        <w:rPr>
          <w:rFonts w:eastAsia="Times New Roman" w:cs="Times New Roman"/>
          <w:color w:val="000000"/>
          <w:szCs w:val="28"/>
          <w:lang w:eastAsia="ru-RU"/>
        </w:rPr>
        <w:t>. Имитация изменений сетевых файлов </w:t>
      </w:r>
    </w:p>
    <w:p w14:paraId="233ABF9B" w14:textId="77777777" w:rsidR="00102AF4" w:rsidRPr="00980EA0" w:rsidRDefault="00102AF4" w:rsidP="00102AF4">
      <w:pPr>
        <w:spacing w:before="45" w:line="240" w:lineRule="auto"/>
        <w:ind w:left="23" w:right="610" w:firstLine="358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Откройте папку C:\Data\Finance, а затем файл Current.txt. Измените содержимое файла, сохраните и закройте его. </w:t>
      </w:r>
    </w:p>
    <w:p w14:paraId="1FD55C67" w14:textId="77777777" w:rsidR="00102AF4" w:rsidRDefault="00102AF4" w:rsidP="00102AF4">
      <w:pPr>
        <w:spacing w:before="15" w:line="240" w:lineRule="auto"/>
        <w:ind w:left="376"/>
        <w:rPr>
          <w:rFonts w:eastAsia="Times New Roman" w:cs="Times New Roman"/>
          <w:color w:val="000000"/>
          <w:szCs w:val="28"/>
          <w:lang w:val="en-US"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Удалите</w:t>
      </w:r>
      <w:r w:rsidRPr="00980EA0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980EA0">
        <w:rPr>
          <w:rFonts w:eastAsia="Times New Roman" w:cs="Times New Roman"/>
          <w:color w:val="000000"/>
          <w:szCs w:val="28"/>
          <w:lang w:eastAsia="ru-RU"/>
        </w:rPr>
        <w:t>файл</w:t>
      </w:r>
      <w:r w:rsidRPr="00980EA0">
        <w:rPr>
          <w:rFonts w:eastAsia="Times New Roman" w:cs="Times New Roman"/>
          <w:color w:val="000000"/>
          <w:szCs w:val="28"/>
          <w:lang w:val="en-US" w:eastAsia="ru-RU"/>
        </w:rPr>
        <w:t xml:space="preserve"> C:\Data\Finance\Projections.txt. </w:t>
      </w:r>
    </w:p>
    <w:p w14:paraId="57468CA5" w14:textId="77777777" w:rsidR="00102AF4" w:rsidRDefault="00102AF4" w:rsidP="00102AF4">
      <w:pPr>
        <w:spacing w:before="15" w:line="240" w:lineRule="auto"/>
        <w:ind w:left="376"/>
        <w:rPr>
          <w:rFonts w:eastAsia="Times New Roman" w:cs="Times New Roman"/>
          <w:noProof/>
          <w:color w:val="000000"/>
          <w:szCs w:val="28"/>
          <w:lang w:val="en-US" w:eastAsia="ru-RU"/>
        </w:rPr>
      </w:pPr>
    </w:p>
    <w:p w14:paraId="488E7CBE" w14:textId="77777777" w:rsidR="00102AF4" w:rsidRDefault="00102AF4" w:rsidP="00102AF4">
      <w:pPr>
        <w:spacing w:before="15" w:line="240" w:lineRule="auto"/>
        <w:ind w:left="376"/>
        <w:jc w:val="center"/>
        <w:rPr>
          <w:rFonts w:eastAsia="Times New Roman" w:cs="Times New Roman"/>
          <w:szCs w:val="28"/>
          <w:lang w:val="en-US" w:eastAsia="ru-RU"/>
        </w:rPr>
      </w:pPr>
      <w:r>
        <w:rPr>
          <w:rFonts w:eastAsia="Times New Roman" w:cs="Times New Roman"/>
          <w:noProof/>
          <w:color w:val="000000"/>
          <w:szCs w:val="28"/>
          <w:lang w:val="en-US" w:eastAsia="ru-RU"/>
        </w:rPr>
        <w:drawing>
          <wp:inline distT="0" distB="0" distL="0" distR="0" wp14:anchorId="4796F448" wp14:editId="05264FDE">
            <wp:extent cx="4958473" cy="28765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9" t="17781" r="1004" b="30725"/>
                    <a:stretch/>
                  </pic:blipFill>
                  <pic:spPr bwMode="auto">
                    <a:xfrm>
                      <a:off x="0" y="0"/>
                      <a:ext cx="4961643" cy="287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466F5" w14:textId="77777777" w:rsidR="00102AF4" w:rsidRDefault="00102AF4" w:rsidP="00102AF4">
      <w:pPr>
        <w:spacing w:before="15" w:line="240" w:lineRule="auto"/>
        <w:ind w:left="376"/>
        <w:rPr>
          <w:rFonts w:eastAsia="Times New Roman" w:cs="Times New Roman"/>
          <w:szCs w:val="28"/>
          <w:lang w:val="en-US" w:eastAsia="ru-RU"/>
        </w:rPr>
      </w:pPr>
    </w:p>
    <w:p w14:paraId="49FE87FD" w14:textId="77777777" w:rsidR="00102AF4" w:rsidRDefault="00102AF4" w:rsidP="00102AF4">
      <w:pPr>
        <w:spacing w:before="15" w:line="240" w:lineRule="auto"/>
        <w:ind w:left="376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 результате получим:</w:t>
      </w:r>
    </w:p>
    <w:p w14:paraId="44B3DD96" w14:textId="77777777" w:rsidR="00102AF4" w:rsidRDefault="00102AF4" w:rsidP="00102AF4">
      <w:pPr>
        <w:spacing w:before="15" w:line="240" w:lineRule="auto"/>
        <w:ind w:left="376"/>
        <w:rPr>
          <w:rFonts w:eastAsia="Times New Roman" w:cs="Times New Roman"/>
          <w:noProof/>
          <w:szCs w:val="28"/>
          <w:lang w:eastAsia="ru-RU"/>
        </w:rPr>
      </w:pPr>
    </w:p>
    <w:p w14:paraId="434893D1" w14:textId="77777777" w:rsidR="00102AF4" w:rsidRPr="0056540A" w:rsidRDefault="00102AF4" w:rsidP="00102AF4">
      <w:pPr>
        <w:spacing w:before="15" w:line="240" w:lineRule="auto"/>
        <w:ind w:left="376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29D2A5BB" wp14:editId="112CC59D">
            <wp:extent cx="5362575" cy="127639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5" t="32290" r="861" b="46515"/>
                    <a:stretch/>
                  </pic:blipFill>
                  <pic:spPr bwMode="auto">
                    <a:xfrm>
                      <a:off x="0" y="0"/>
                      <a:ext cx="5382667" cy="1281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B87F9" w14:textId="77777777" w:rsidR="00102AF4" w:rsidRPr="00980EA0" w:rsidRDefault="00102AF4" w:rsidP="00102AF4">
      <w:pPr>
        <w:spacing w:before="321" w:line="240" w:lineRule="auto"/>
        <w:ind w:left="22" w:right="624" w:firstLine="362"/>
        <w:jc w:val="both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6.</w:t>
      </w:r>
      <w:r w:rsidRPr="0056540A">
        <w:rPr>
          <w:rFonts w:eastAsia="Times New Roman" w:cs="Times New Roman"/>
          <w:color w:val="000000"/>
          <w:szCs w:val="28"/>
          <w:lang w:eastAsia="ru-RU"/>
        </w:rPr>
        <w:t>4</w:t>
      </w: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. Восстановление файлов с помощью вкладки </w:t>
      </w:r>
      <w:r w:rsidRPr="00980EA0">
        <w:rPr>
          <w:rFonts w:eastAsia="Times New Roman" w:cs="Times New Roman"/>
          <w:i/>
          <w:iCs/>
          <w:color w:val="000000"/>
          <w:szCs w:val="28"/>
          <w:lang w:eastAsia="ru-RU"/>
        </w:rPr>
        <w:t>Предыдущие версии </w:t>
      </w:r>
    </w:p>
    <w:p w14:paraId="1C7C4D80" w14:textId="77777777" w:rsidR="00102AF4" w:rsidRDefault="00102AF4" w:rsidP="00102AF4">
      <w:pPr>
        <w:spacing w:before="12" w:line="240" w:lineRule="auto"/>
        <w:ind w:left="381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Откройте папку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Finance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>.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Щелкните файл </w:t>
      </w:r>
      <w:r>
        <w:rPr>
          <w:rFonts w:eastAsia="Times New Roman" w:cs="Times New Roman"/>
          <w:color w:val="000000"/>
          <w:szCs w:val="28"/>
          <w:lang w:val="en-US" w:eastAsia="ru-RU"/>
        </w:rPr>
        <w:t>Budget</w:t>
      </w:r>
      <w:r w:rsidRPr="00980EA0">
        <w:rPr>
          <w:rFonts w:eastAsia="Times New Roman" w:cs="Times New Roman"/>
          <w:color w:val="000000"/>
          <w:szCs w:val="28"/>
          <w:lang w:eastAsia="ru-RU"/>
        </w:rPr>
        <w:t>.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txt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 правой кнопкой и выберите Свойства. Перейдите на вкладку Предыдущие версии. Выберите предыдущую версию файла </w:t>
      </w:r>
      <w:r>
        <w:rPr>
          <w:rFonts w:eastAsia="Times New Roman" w:cs="Times New Roman"/>
          <w:color w:val="000000"/>
          <w:szCs w:val="28"/>
          <w:lang w:val="en-US" w:eastAsia="ru-RU"/>
        </w:rPr>
        <w:t>Budget</w:t>
      </w:r>
      <w:r w:rsidRPr="00980EA0">
        <w:rPr>
          <w:rFonts w:eastAsia="Times New Roman" w:cs="Times New Roman"/>
          <w:color w:val="000000"/>
          <w:szCs w:val="28"/>
          <w:lang w:eastAsia="ru-RU"/>
        </w:rPr>
        <w:t>.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txt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>. </w:t>
      </w:r>
    </w:p>
    <w:p w14:paraId="67B5EC82" w14:textId="77777777" w:rsidR="00102AF4" w:rsidRDefault="00102AF4" w:rsidP="00102AF4">
      <w:pPr>
        <w:spacing w:before="15" w:line="240" w:lineRule="auto"/>
        <w:ind w:left="377"/>
        <w:rPr>
          <w:rFonts w:eastAsia="Times New Roman" w:cs="Times New Roman"/>
          <w:noProof/>
          <w:color w:val="000000"/>
          <w:szCs w:val="28"/>
          <w:lang w:eastAsia="ru-RU"/>
        </w:rPr>
      </w:pPr>
    </w:p>
    <w:p w14:paraId="493F1C3B" w14:textId="77777777" w:rsidR="00102AF4" w:rsidRPr="00980EA0" w:rsidRDefault="00102AF4" w:rsidP="00102AF4">
      <w:pPr>
        <w:spacing w:before="15" w:line="240" w:lineRule="auto"/>
        <w:ind w:left="377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7DA5C0DE" wp14:editId="5AE504A0">
            <wp:extent cx="2442611" cy="31908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4" t="26742" r="23529" b="20484"/>
                    <a:stretch/>
                  </pic:blipFill>
                  <pic:spPr bwMode="auto">
                    <a:xfrm>
                      <a:off x="0" y="0"/>
                      <a:ext cx="2449136" cy="319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AD795" w14:textId="77777777" w:rsidR="00102AF4" w:rsidRDefault="00102AF4" w:rsidP="00102AF4">
      <w:pPr>
        <w:spacing w:before="148" w:line="240" w:lineRule="auto"/>
        <w:ind w:left="20" w:right="604" w:firstLine="359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Щелкните Копировать, выберите Рабочий стол в качестве целевого размещения и снова щелкните Копировать. </w:t>
      </w:r>
    </w:p>
    <w:p w14:paraId="279D21EF" w14:textId="77777777" w:rsidR="00102AF4" w:rsidRPr="00980EA0" w:rsidRDefault="00102AF4" w:rsidP="00102AF4">
      <w:pPr>
        <w:spacing w:before="148" w:line="240" w:lineRule="auto"/>
        <w:ind w:left="20" w:right="604" w:firstLine="359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1EEF5142" wp14:editId="5E0D105D">
            <wp:extent cx="2305050" cy="22479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12" t="31010" r="32568" b="35420"/>
                    <a:stretch/>
                  </pic:blipFill>
                  <pic:spPr bwMode="auto">
                    <a:xfrm>
                      <a:off x="0" y="0"/>
                      <a:ext cx="23050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B8725" w14:textId="77777777" w:rsidR="00102AF4" w:rsidRDefault="00102AF4" w:rsidP="00102AF4">
      <w:pPr>
        <w:spacing w:before="15" w:line="240" w:lineRule="auto"/>
        <w:ind w:left="17" w:right="612" w:firstLine="364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Откройте файл </w:t>
      </w:r>
      <w:r>
        <w:rPr>
          <w:rFonts w:eastAsia="Times New Roman" w:cs="Times New Roman"/>
          <w:color w:val="000000"/>
          <w:szCs w:val="28"/>
          <w:lang w:val="en-US" w:eastAsia="ru-RU"/>
        </w:rPr>
        <w:t>Budget</w:t>
      </w:r>
      <w:r w:rsidRPr="00980EA0">
        <w:rPr>
          <w:rFonts w:eastAsia="Times New Roman" w:cs="Times New Roman"/>
          <w:color w:val="000000"/>
          <w:szCs w:val="28"/>
          <w:lang w:eastAsia="ru-RU"/>
        </w:rPr>
        <w:t>.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txt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 на вашем рабочем столе. Вы увидите, что данная его версия не содержит изменений, сделанных в упражнении 6.4. </w:t>
      </w:r>
    </w:p>
    <w:p w14:paraId="6AEC6E8E" w14:textId="77777777" w:rsidR="00102AF4" w:rsidRPr="004E1FB1" w:rsidRDefault="00102AF4" w:rsidP="00102AF4">
      <w:pPr>
        <w:spacing w:before="15" w:line="240" w:lineRule="auto"/>
        <w:ind w:left="17" w:right="612" w:firstLine="364"/>
        <w:jc w:val="both"/>
        <w:rPr>
          <w:rFonts w:eastAsia="Times New Roman" w:cs="Times New Roman"/>
          <w:noProof/>
          <w:color w:val="000000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t>Файл, который был скопирован на рабочий стол, содержал такие данные:</w:t>
      </w:r>
    </w:p>
    <w:p w14:paraId="0B5A2ECE" w14:textId="77777777" w:rsidR="00102AF4" w:rsidRDefault="00102AF4" w:rsidP="00102AF4">
      <w:pPr>
        <w:spacing w:before="15" w:line="240" w:lineRule="auto"/>
        <w:ind w:left="17" w:right="612" w:firstLine="364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3639B340" wp14:editId="5E9E7491">
            <wp:extent cx="4381500" cy="9239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92" t="53627" r="26112" b="32575"/>
                    <a:stretch/>
                  </pic:blipFill>
                  <pic:spPr bwMode="auto">
                    <a:xfrm>
                      <a:off x="0" y="0"/>
                      <a:ext cx="43815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259FF" w14:textId="77777777" w:rsidR="00102AF4" w:rsidRDefault="00102AF4" w:rsidP="00102AF4">
      <w:pPr>
        <w:spacing w:before="15" w:line="240" w:lineRule="auto"/>
        <w:ind w:left="17" w:right="612" w:firstLine="364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При этом нынешняя версия на </w:t>
      </w:r>
      <w:r>
        <w:rPr>
          <w:rFonts w:eastAsia="Times New Roman" w:cs="Times New Roman"/>
          <w:szCs w:val="28"/>
          <w:lang w:val="en-US" w:eastAsia="ru-RU"/>
        </w:rPr>
        <w:t>C</w:t>
      </w:r>
      <w:r w:rsidRPr="004E1FB1">
        <w:rPr>
          <w:rFonts w:eastAsia="Times New Roman" w:cs="Times New Roman"/>
          <w:szCs w:val="28"/>
          <w:lang w:eastAsia="ru-RU"/>
        </w:rPr>
        <w:t>:\</w:t>
      </w:r>
      <w:r>
        <w:rPr>
          <w:rFonts w:eastAsia="Times New Roman" w:cs="Times New Roman"/>
          <w:szCs w:val="28"/>
          <w:lang w:val="en-US" w:eastAsia="ru-RU"/>
        </w:rPr>
        <w:t>Data</w:t>
      </w:r>
      <w:r w:rsidRPr="004E1FB1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содержит это:</w:t>
      </w:r>
    </w:p>
    <w:p w14:paraId="44035837" w14:textId="77777777" w:rsidR="00102AF4" w:rsidRDefault="00102AF4" w:rsidP="00102AF4">
      <w:pPr>
        <w:spacing w:before="15" w:line="240" w:lineRule="auto"/>
        <w:ind w:left="17" w:right="612" w:firstLine="364"/>
        <w:rPr>
          <w:rFonts w:eastAsia="Times New Roman" w:cs="Times New Roman"/>
          <w:noProof/>
          <w:szCs w:val="28"/>
          <w:lang w:eastAsia="ru-RU"/>
        </w:rPr>
      </w:pPr>
    </w:p>
    <w:p w14:paraId="4F5C01E2" w14:textId="77777777" w:rsidR="00102AF4" w:rsidRPr="004E1FB1" w:rsidRDefault="00102AF4" w:rsidP="00102AF4">
      <w:pPr>
        <w:spacing w:before="15" w:line="240" w:lineRule="auto"/>
        <w:ind w:left="17" w:right="612" w:firstLine="364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7FEAC21A" wp14:editId="6C256112">
            <wp:extent cx="4419600" cy="6572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0" t="53485" r="26399" b="36700"/>
                    <a:stretch/>
                  </pic:blipFill>
                  <pic:spPr bwMode="auto">
                    <a:xfrm>
                      <a:off x="0" y="0"/>
                      <a:ext cx="44196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11505" w14:textId="77777777" w:rsidR="00102AF4" w:rsidRPr="00980EA0" w:rsidRDefault="00102AF4" w:rsidP="00102AF4">
      <w:pPr>
        <w:spacing w:before="12" w:line="240" w:lineRule="auto"/>
        <w:ind w:left="19" w:right="615" w:firstLine="358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Вернитесь к папке \\Server01\Data. В этот раз не открывайте папку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Finance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>. </w:t>
      </w:r>
    </w:p>
    <w:p w14:paraId="65501317" w14:textId="77777777" w:rsidR="00102AF4" w:rsidRPr="00980EA0" w:rsidRDefault="00102AF4" w:rsidP="00102AF4">
      <w:pPr>
        <w:spacing w:before="11" w:line="240" w:lineRule="auto"/>
        <w:ind w:left="20" w:right="610" w:firstLine="353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Чтобы восстановить удаленный файл Projections.txt, щелкните папку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Finance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 правой кнопкой и выберите Свойства. </w:t>
      </w:r>
    </w:p>
    <w:p w14:paraId="4BF954FD" w14:textId="77777777" w:rsidR="00102AF4" w:rsidRDefault="00102AF4" w:rsidP="00102AF4">
      <w:pPr>
        <w:spacing w:before="11" w:line="240" w:lineRule="auto"/>
        <w:ind w:left="377"/>
        <w:rPr>
          <w:rFonts w:eastAsia="Times New Roman" w:cs="Times New Roman"/>
          <w:color w:val="000000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Перейдите на вкладку Предыдущие версии. </w:t>
      </w:r>
    </w:p>
    <w:p w14:paraId="373E3C83" w14:textId="77777777" w:rsidR="00102AF4" w:rsidRDefault="00102AF4" w:rsidP="00102AF4">
      <w:pPr>
        <w:spacing w:before="11" w:line="240" w:lineRule="auto"/>
        <w:ind w:left="377"/>
        <w:rPr>
          <w:rFonts w:eastAsia="Times New Roman" w:cs="Times New Roman"/>
          <w:noProof/>
          <w:color w:val="000000"/>
          <w:szCs w:val="28"/>
          <w:lang w:eastAsia="ru-RU"/>
        </w:rPr>
      </w:pPr>
    </w:p>
    <w:p w14:paraId="69A435D2" w14:textId="77777777" w:rsidR="00102AF4" w:rsidRPr="00980EA0" w:rsidRDefault="00102AF4" w:rsidP="00102AF4">
      <w:pPr>
        <w:spacing w:before="11" w:line="240" w:lineRule="auto"/>
        <w:ind w:left="377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7109D2AB" wp14:editId="20E3CFF3">
            <wp:extent cx="2571750" cy="34575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68" t="32717" r="28694" b="15647"/>
                    <a:stretch/>
                  </pic:blipFill>
                  <pic:spPr bwMode="auto">
                    <a:xfrm>
                      <a:off x="0" y="0"/>
                      <a:ext cx="25717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19706" w14:textId="77777777" w:rsidR="00102AF4" w:rsidRPr="00980EA0" w:rsidRDefault="00102AF4" w:rsidP="00102AF4">
      <w:pPr>
        <w:spacing w:before="45" w:line="240" w:lineRule="auto"/>
        <w:ind w:left="19" w:right="609" w:firstLine="358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Выберите предыдущую версию папки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Finance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 и щелкните Показать. </w:t>
      </w:r>
    </w:p>
    <w:p w14:paraId="46FBA3EF" w14:textId="77777777" w:rsidR="00102AF4" w:rsidRDefault="00102AF4" w:rsidP="00102AF4">
      <w:pPr>
        <w:spacing w:before="15" w:line="240" w:lineRule="auto"/>
        <w:ind w:left="19" w:right="608" w:firstLine="360"/>
        <w:jc w:val="center"/>
        <w:rPr>
          <w:rFonts w:eastAsia="Times New Roman" w:cs="Times New Roman"/>
          <w:noProof/>
          <w:color w:val="000000"/>
          <w:szCs w:val="28"/>
          <w:lang w:eastAsia="ru-RU"/>
        </w:rPr>
      </w:pPr>
    </w:p>
    <w:p w14:paraId="3ECCF119" w14:textId="77777777" w:rsidR="00102AF4" w:rsidRPr="00980EA0" w:rsidRDefault="00102AF4" w:rsidP="00102AF4">
      <w:pPr>
        <w:spacing w:before="15" w:line="240" w:lineRule="auto"/>
        <w:ind w:left="19" w:right="608" w:firstLine="36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5EAD716C" wp14:editId="3EE51566">
            <wp:extent cx="5972175" cy="160020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43" b="76102"/>
                    <a:stretch/>
                  </pic:blipFill>
                  <pic:spPr bwMode="auto">
                    <a:xfrm>
                      <a:off x="0" y="0"/>
                      <a:ext cx="59721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0EA0">
        <w:rPr>
          <w:rFonts w:eastAsia="Times New Roman" w:cs="Times New Roman"/>
          <w:color w:val="000000"/>
          <w:szCs w:val="28"/>
          <w:lang w:eastAsia="ru-RU"/>
        </w:rPr>
        <w:t>Щелкните файл Projections.txt правой кнопкой и выберите Копировать. </w:t>
      </w:r>
    </w:p>
    <w:p w14:paraId="574A2DCA" w14:textId="77777777" w:rsidR="00102AF4" w:rsidRPr="00980EA0" w:rsidRDefault="00102AF4" w:rsidP="00102AF4">
      <w:pPr>
        <w:spacing w:before="15" w:line="240" w:lineRule="auto"/>
        <w:ind w:left="16" w:right="614" w:firstLine="361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Перейдите к окну, где отображается текущее состояние папки \\server01\data. </w:t>
      </w:r>
    </w:p>
    <w:p w14:paraId="53CB72D3" w14:textId="77777777" w:rsidR="00102AF4" w:rsidRPr="00980EA0" w:rsidRDefault="00102AF4" w:rsidP="00102AF4">
      <w:pPr>
        <w:spacing w:before="15" w:line="240" w:lineRule="auto"/>
        <w:ind w:left="381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 xml:space="preserve">Откройте папку </w:t>
      </w:r>
      <w:proofErr w:type="spellStart"/>
      <w:r w:rsidRPr="00980EA0">
        <w:rPr>
          <w:rFonts w:eastAsia="Times New Roman" w:cs="Times New Roman"/>
          <w:color w:val="000000"/>
          <w:szCs w:val="28"/>
          <w:lang w:eastAsia="ru-RU"/>
        </w:rPr>
        <w:t>Finance</w:t>
      </w:r>
      <w:proofErr w:type="spellEnd"/>
      <w:r w:rsidRPr="00980EA0">
        <w:rPr>
          <w:rFonts w:eastAsia="Times New Roman" w:cs="Times New Roman"/>
          <w:color w:val="000000"/>
          <w:szCs w:val="28"/>
          <w:lang w:eastAsia="ru-RU"/>
        </w:rPr>
        <w:t>. </w:t>
      </w:r>
    </w:p>
    <w:p w14:paraId="3F00FDB1" w14:textId="77777777" w:rsidR="00102AF4" w:rsidRPr="00980EA0" w:rsidRDefault="00102AF4" w:rsidP="00102AF4">
      <w:pPr>
        <w:spacing w:before="43" w:line="240" w:lineRule="auto"/>
        <w:ind w:left="20" w:right="610" w:firstLine="357"/>
        <w:rPr>
          <w:rFonts w:eastAsia="Times New Roman" w:cs="Times New Roman"/>
          <w:szCs w:val="28"/>
          <w:lang w:eastAsia="ru-RU"/>
        </w:rPr>
      </w:pPr>
      <w:r w:rsidRPr="00980EA0">
        <w:rPr>
          <w:rFonts w:eastAsia="Times New Roman" w:cs="Times New Roman"/>
          <w:color w:val="000000"/>
          <w:szCs w:val="28"/>
          <w:lang w:eastAsia="ru-RU"/>
        </w:rPr>
        <w:t>Вставьте файл Projections.txt в эту папку. Теперь вы восстановили предыдущую версию файла Projections.txt. </w:t>
      </w:r>
    </w:p>
    <w:p w14:paraId="24113E81" w14:textId="77777777" w:rsidR="00102AF4" w:rsidRDefault="00102AF4" w:rsidP="00102AF4">
      <w:pPr>
        <w:spacing w:line="240" w:lineRule="auto"/>
        <w:jc w:val="both"/>
        <w:rPr>
          <w:rFonts w:cs="Times New Roman"/>
          <w:b/>
          <w:bCs/>
          <w:szCs w:val="28"/>
        </w:rPr>
      </w:pPr>
    </w:p>
    <w:p w14:paraId="44978E1D" w14:textId="77777777" w:rsidR="00102AF4" w:rsidRDefault="00102AF4" w:rsidP="00102AF4">
      <w:pPr>
        <w:spacing w:line="240" w:lineRule="auto"/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noProof/>
          <w:szCs w:val="28"/>
        </w:rPr>
        <w:lastRenderedPageBreak/>
        <w:drawing>
          <wp:inline distT="0" distB="0" distL="0" distR="0" wp14:anchorId="7572C9BC" wp14:editId="4FB22FC6">
            <wp:extent cx="5257800" cy="14192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9" t="33143" r="11335" b="45662"/>
                    <a:stretch/>
                  </pic:blipFill>
                  <pic:spPr bwMode="auto">
                    <a:xfrm>
                      <a:off x="0" y="0"/>
                      <a:ext cx="52578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3D1AB" w14:textId="77777777" w:rsidR="00102AF4" w:rsidRDefault="00102AF4" w:rsidP="00102AF4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0FD9853" w14:textId="6A954F79" w:rsidR="00550DB4" w:rsidRPr="00102AF4" w:rsidRDefault="00102AF4" w:rsidP="00102AF4">
      <w:pPr>
        <w:spacing w:line="360" w:lineRule="auto"/>
        <w:jc w:val="both"/>
        <w:rPr>
          <w:rFonts w:cs="Times New Roman"/>
          <w:szCs w:val="28"/>
        </w:rPr>
      </w:pPr>
      <w:r w:rsidRPr="001707AF">
        <w:rPr>
          <w:rFonts w:cs="Times New Roman"/>
          <w:b/>
          <w:bCs/>
          <w:szCs w:val="28"/>
        </w:rPr>
        <w:lastRenderedPageBreak/>
        <w:t>Вывод:</w:t>
      </w:r>
      <w:r>
        <w:rPr>
          <w:rFonts w:cs="Times New Roman"/>
          <w:szCs w:val="28"/>
        </w:rPr>
        <w:t xml:space="preserve"> </w:t>
      </w:r>
      <w:r w:rsidRPr="00CA54FA">
        <w:rPr>
          <w:rFonts w:eastAsia="Times New Roman" w:cs="Times New Roman"/>
          <w:color w:val="000000"/>
          <w:szCs w:val="28"/>
          <w:lang w:eastAsia="ru-RU"/>
        </w:rPr>
        <w:t>в процессе выполнения лабораторной работы были изучены типы</w:t>
      </w:r>
      <w:r w:rsidR="00CA54FA" w:rsidRPr="00CA54FA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CA54FA">
        <w:rPr>
          <w:rFonts w:eastAsia="Times New Roman" w:cs="Times New Roman"/>
          <w:color w:val="000000"/>
          <w:szCs w:val="28"/>
          <w:lang w:eastAsia="ru-RU"/>
        </w:rPr>
        <w:t xml:space="preserve">архивирования (обычный, добавочный и разностный), методы архивации и восстановления данных, а также освоена программа архивации данных </w:t>
      </w:r>
      <w:proofErr w:type="spellStart"/>
      <w:r w:rsidRPr="00CA54FA">
        <w:rPr>
          <w:rFonts w:eastAsia="Times New Roman" w:cs="Times New Roman"/>
          <w:color w:val="000000"/>
          <w:szCs w:val="28"/>
          <w:lang w:eastAsia="ru-RU"/>
        </w:rPr>
        <w:t>ntbackup</w:t>
      </w:r>
      <w:proofErr w:type="spellEnd"/>
      <w:r w:rsidRPr="00CA54FA">
        <w:rPr>
          <w:rFonts w:eastAsia="Times New Roman" w:cs="Times New Roman"/>
          <w:color w:val="000000"/>
          <w:szCs w:val="28"/>
          <w:lang w:eastAsia="ru-RU"/>
        </w:rPr>
        <w:t>.</w:t>
      </w:r>
    </w:p>
    <w:sectPr w:rsidR="00550DB4" w:rsidRPr="00102AF4" w:rsidSect="00F30A20"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ource Code Pro">
    <w:altName w:val="Calibri"/>
    <w:charset w:val="CC"/>
    <w:family w:val="modern"/>
    <w:pitch w:val="fixed"/>
    <w:sig w:usb0="200002F7" w:usb1="02003803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73D06"/>
    <w:multiLevelType w:val="multilevel"/>
    <w:tmpl w:val="8CB0C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1375AF"/>
    <w:multiLevelType w:val="hybridMultilevel"/>
    <w:tmpl w:val="37A4D5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E0480"/>
    <w:multiLevelType w:val="hybridMultilevel"/>
    <w:tmpl w:val="937A35F2"/>
    <w:lvl w:ilvl="0" w:tplc="461872B8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EC72EA"/>
    <w:multiLevelType w:val="hybridMultilevel"/>
    <w:tmpl w:val="19BCC9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1D20B9"/>
    <w:multiLevelType w:val="hybridMultilevel"/>
    <w:tmpl w:val="19BCC9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9813F3"/>
    <w:multiLevelType w:val="hybridMultilevel"/>
    <w:tmpl w:val="A880C1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0352C0"/>
    <w:multiLevelType w:val="multilevel"/>
    <w:tmpl w:val="8B583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04E5B53"/>
    <w:multiLevelType w:val="hybridMultilevel"/>
    <w:tmpl w:val="AD84129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1665DC6"/>
    <w:multiLevelType w:val="hybridMultilevel"/>
    <w:tmpl w:val="5BE272FE"/>
    <w:lvl w:ilvl="0" w:tplc="41C81CC6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79B761A"/>
    <w:multiLevelType w:val="hybridMultilevel"/>
    <w:tmpl w:val="C8F4F28C"/>
    <w:lvl w:ilvl="0" w:tplc="B616E63A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AF0AD6"/>
    <w:multiLevelType w:val="hybridMultilevel"/>
    <w:tmpl w:val="88CC9292"/>
    <w:lvl w:ilvl="0" w:tplc="7ED41F08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EC6B37"/>
    <w:multiLevelType w:val="hybridMultilevel"/>
    <w:tmpl w:val="D262A3EA"/>
    <w:lvl w:ilvl="0" w:tplc="14D8F6C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1E6D2A"/>
    <w:multiLevelType w:val="hybridMultilevel"/>
    <w:tmpl w:val="7A86C72C"/>
    <w:lvl w:ilvl="0" w:tplc="7E68EE8C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EE61FD"/>
    <w:multiLevelType w:val="hybridMultilevel"/>
    <w:tmpl w:val="787210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4314C7"/>
    <w:multiLevelType w:val="hybridMultilevel"/>
    <w:tmpl w:val="B30EB4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0"/>
  </w:num>
  <w:num w:numId="9">
    <w:abstractNumId w:val="13"/>
  </w:num>
  <w:num w:numId="10">
    <w:abstractNumId w:val="10"/>
  </w:num>
  <w:num w:numId="11">
    <w:abstractNumId w:val="12"/>
  </w:num>
  <w:num w:numId="12">
    <w:abstractNumId w:val="14"/>
  </w:num>
  <w:num w:numId="13">
    <w:abstractNumId w:val="9"/>
  </w:num>
  <w:num w:numId="14">
    <w:abstractNumId w:val="11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attachedTemplate r:id="rId1"/>
  <w:linkStyle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B6B"/>
    <w:rsid w:val="00041B5F"/>
    <w:rsid w:val="00042BF7"/>
    <w:rsid w:val="00065426"/>
    <w:rsid w:val="00102AF4"/>
    <w:rsid w:val="0013336B"/>
    <w:rsid w:val="001915A8"/>
    <w:rsid w:val="001C3C09"/>
    <w:rsid w:val="00247C36"/>
    <w:rsid w:val="002B509B"/>
    <w:rsid w:val="00347888"/>
    <w:rsid w:val="0037064E"/>
    <w:rsid w:val="003E195A"/>
    <w:rsid w:val="00421013"/>
    <w:rsid w:val="004662EC"/>
    <w:rsid w:val="00474988"/>
    <w:rsid w:val="004B50D9"/>
    <w:rsid w:val="004F1FD2"/>
    <w:rsid w:val="00550DB4"/>
    <w:rsid w:val="005705D3"/>
    <w:rsid w:val="00576814"/>
    <w:rsid w:val="00586F53"/>
    <w:rsid w:val="0059350D"/>
    <w:rsid w:val="00595976"/>
    <w:rsid w:val="006428D9"/>
    <w:rsid w:val="00680B41"/>
    <w:rsid w:val="00721F70"/>
    <w:rsid w:val="00746ABA"/>
    <w:rsid w:val="007B1128"/>
    <w:rsid w:val="007B25AC"/>
    <w:rsid w:val="008013BF"/>
    <w:rsid w:val="00802E91"/>
    <w:rsid w:val="00831B6B"/>
    <w:rsid w:val="00834051"/>
    <w:rsid w:val="00860457"/>
    <w:rsid w:val="008E2995"/>
    <w:rsid w:val="00936C95"/>
    <w:rsid w:val="0097113C"/>
    <w:rsid w:val="009B00EB"/>
    <w:rsid w:val="009E6A2B"/>
    <w:rsid w:val="00A11EEB"/>
    <w:rsid w:val="00AA05A5"/>
    <w:rsid w:val="00AC2FD6"/>
    <w:rsid w:val="00B05D27"/>
    <w:rsid w:val="00B144FB"/>
    <w:rsid w:val="00B36A2B"/>
    <w:rsid w:val="00B568FE"/>
    <w:rsid w:val="00B86AE4"/>
    <w:rsid w:val="00BC7E27"/>
    <w:rsid w:val="00BE3BF3"/>
    <w:rsid w:val="00C40286"/>
    <w:rsid w:val="00C75CD1"/>
    <w:rsid w:val="00C95371"/>
    <w:rsid w:val="00CA54FA"/>
    <w:rsid w:val="00CC6FDC"/>
    <w:rsid w:val="00D35953"/>
    <w:rsid w:val="00D64E2C"/>
    <w:rsid w:val="00D83A69"/>
    <w:rsid w:val="00DB6E69"/>
    <w:rsid w:val="00DD475D"/>
    <w:rsid w:val="00DE7806"/>
    <w:rsid w:val="00DF6F72"/>
    <w:rsid w:val="00E52289"/>
    <w:rsid w:val="00E7378C"/>
    <w:rsid w:val="00E8698A"/>
    <w:rsid w:val="00EF6EC7"/>
    <w:rsid w:val="00F216BB"/>
    <w:rsid w:val="00F30A20"/>
    <w:rsid w:val="00F40504"/>
    <w:rsid w:val="00F83B0A"/>
    <w:rsid w:val="00F9043C"/>
    <w:rsid w:val="00F96A45"/>
    <w:rsid w:val="00FA0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E5BE87"/>
  <w15:chartTrackingRefBased/>
  <w15:docId w15:val="{4D1117FB-7E20-44B4-B6C4-8E74F915A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05D27"/>
    <w:pPr>
      <w:spacing w:after="0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B05D27"/>
    <w:pPr>
      <w:keepNext/>
      <w:keepLines/>
      <w:spacing w:before="120" w:after="120"/>
      <w:jc w:val="center"/>
      <w:outlineLvl w:val="0"/>
    </w:pPr>
    <w:rPr>
      <w:rFonts w:eastAsiaTheme="majorEastAsia" w:cstheme="majorBidi"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746ABA"/>
    <w:pPr>
      <w:keepNext/>
      <w:keepLines/>
      <w:spacing w:before="40"/>
      <w:outlineLvl w:val="1"/>
    </w:pPr>
    <w:rPr>
      <w:rFonts w:eastAsiaTheme="majorEastAsia" w:cstheme="majorBidi"/>
      <w:sz w:val="32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C7E2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C7E2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Исходный код"/>
    <w:basedOn w:val="a"/>
    <w:next w:val="a"/>
    <w:link w:val="a4"/>
    <w:autoRedefine/>
    <w:qFormat/>
    <w:rsid w:val="00B05D27"/>
    <w:pPr>
      <w:spacing w:line="240" w:lineRule="auto"/>
    </w:pPr>
    <w:rPr>
      <w:rFonts w:ascii="Source Code Pro" w:hAnsi="Source Code Pro" w:cs="Times New Roman"/>
      <w:bCs/>
      <w:color w:val="000000"/>
      <w:sz w:val="18"/>
      <w:szCs w:val="28"/>
    </w:rPr>
  </w:style>
  <w:style w:type="character" w:customStyle="1" w:styleId="10">
    <w:name w:val="Заголовок 1 Знак"/>
    <w:basedOn w:val="a0"/>
    <w:link w:val="1"/>
    <w:uiPriority w:val="9"/>
    <w:rsid w:val="00B05D27"/>
    <w:rPr>
      <w:rFonts w:ascii="Times New Roman" w:eastAsiaTheme="majorEastAsia" w:hAnsi="Times New Roman" w:cstheme="majorBidi"/>
      <w:color w:val="000000" w:themeColor="text1"/>
      <w:sz w:val="28"/>
      <w:szCs w:val="28"/>
    </w:rPr>
  </w:style>
  <w:style w:type="character" w:customStyle="1" w:styleId="a4">
    <w:name w:val="Исходный код Знак"/>
    <w:basedOn w:val="a0"/>
    <w:link w:val="a3"/>
    <w:rsid w:val="00B05D27"/>
    <w:rPr>
      <w:rFonts w:ascii="Source Code Pro" w:hAnsi="Source Code Pro" w:cs="Times New Roman"/>
      <w:bCs/>
      <w:color w:val="000000"/>
      <w:sz w:val="18"/>
      <w:szCs w:val="28"/>
    </w:rPr>
  </w:style>
  <w:style w:type="paragraph" w:styleId="a5">
    <w:name w:val="List Paragraph"/>
    <w:basedOn w:val="a"/>
    <w:uiPriority w:val="34"/>
    <w:rsid w:val="00586F5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746ABA"/>
    <w:rPr>
      <w:rFonts w:ascii="Times New Roman" w:eastAsiaTheme="majorEastAsia" w:hAnsi="Times New Roman" w:cstheme="majorBidi"/>
      <w:sz w:val="32"/>
      <w:szCs w:val="26"/>
    </w:rPr>
  </w:style>
  <w:style w:type="paragraph" w:styleId="HTML">
    <w:name w:val="HTML Preformatted"/>
    <w:basedOn w:val="a"/>
    <w:link w:val="HTML0"/>
    <w:uiPriority w:val="99"/>
    <w:semiHidden/>
    <w:unhideWhenUsed/>
    <w:rsid w:val="008E29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E2995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C7E2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BC7E27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a6">
    <w:name w:val="Balloon Text"/>
    <w:basedOn w:val="a"/>
    <w:link w:val="a7"/>
    <w:uiPriority w:val="99"/>
    <w:semiHidden/>
    <w:unhideWhenUsed/>
    <w:rsid w:val="00AA05A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AA05A5"/>
    <w:rPr>
      <w:rFonts w:ascii="Segoe UI" w:hAnsi="Segoe UI" w:cs="Segoe UI"/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7B25A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9">
    <w:name w:val="Hyperlink"/>
    <w:basedOn w:val="a0"/>
    <w:uiPriority w:val="99"/>
    <w:semiHidden/>
    <w:unhideWhenUsed/>
    <w:rsid w:val="00DE7806"/>
    <w:rPr>
      <w:color w:val="0000FF"/>
      <w:u w:val="single"/>
    </w:rPr>
  </w:style>
  <w:style w:type="paragraph" w:styleId="aa">
    <w:name w:val="Normal (Web)"/>
    <w:basedOn w:val="a"/>
    <w:uiPriority w:val="99"/>
    <w:unhideWhenUsed/>
    <w:rsid w:val="0037064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37064E"/>
    <w:rPr>
      <w:rFonts w:ascii="Courier New" w:eastAsia="Times New Roman" w:hAnsi="Courier New" w:cs="Courier New"/>
      <w:sz w:val="20"/>
      <w:szCs w:val="20"/>
    </w:rPr>
  </w:style>
  <w:style w:type="character" w:styleId="ab">
    <w:name w:val="Emphasis"/>
    <w:basedOn w:val="a0"/>
    <w:uiPriority w:val="20"/>
    <w:qFormat/>
    <w:rsid w:val="0037064E"/>
    <w:rPr>
      <w:i/>
      <w:iCs/>
    </w:rPr>
  </w:style>
  <w:style w:type="table" w:styleId="ac">
    <w:name w:val="Table Grid"/>
    <w:basedOn w:val="a1"/>
    <w:uiPriority w:val="39"/>
    <w:rsid w:val="00721F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7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8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2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7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6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8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34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84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03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73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5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0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8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85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8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3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14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23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8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31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94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5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7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6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7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93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5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62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5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6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7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0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1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33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9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29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1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32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1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6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0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9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6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2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ka-nii\Downloads\Laboratornaya_rabota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7BC0B3-0E32-4390-9201-393B023AC3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Laboratornaya_rabota.dotx</Template>
  <TotalTime>1066</TotalTime>
  <Pages>22</Pages>
  <Words>1650</Words>
  <Characters>9407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nika-nii</dc:creator>
  <cp:keywords/>
  <dc:description/>
  <cp:lastModifiedBy>Никита Фаракшин</cp:lastModifiedBy>
  <cp:revision>20</cp:revision>
  <cp:lastPrinted>2020-02-21T20:28:00Z</cp:lastPrinted>
  <dcterms:created xsi:type="dcterms:W3CDTF">2019-09-23T19:02:00Z</dcterms:created>
  <dcterms:modified xsi:type="dcterms:W3CDTF">2020-12-16T22:11:00Z</dcterms:modified>
</cp:coreProperties>
</file>