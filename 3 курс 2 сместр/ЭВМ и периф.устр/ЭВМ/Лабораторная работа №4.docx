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A20" w:rsidRPr="00F30A20" w:rsidRDefault="00F30A20" w:rsidP="00EE13D1">
      <w:pPr>
        <w:spacing w:before="240" w:line="276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>(БГТУ им. В.Г.Шухова)</w:t>
      </w: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EE13D1" w:rsidRDefault="00EE13D1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Pr="00E2083A" w:rsidRDefault="00F30A20" w:rsidP="00EE13D1">
      <w:pPr>
        <w:spacing w:line="276" w:lineRule="auto"/>
        <w:jc w:val="center"/>
        <w:rPr>
          <w:szCs w:val="28"/>
        </w:rPr>
      </w:pPr>
      <w:r w:rsidRPr="00F30A20">
        <w:rPr>
          <w:rFonts w:cs="Times New Roman"/>
          <w:szCs w:val="28"/>
        </w:rPr>
        <w:t>Лабораторная работа №</w:t>
      </w:r>
      <w:r w:rsidRPr="00680B41">
        <w:rPr>
          <w:rFonts w:cs="Times New Roman"/>
          <w:szCs w:val="28"/>
        </w:rPr>
        <w:t xml:space="preserve"> </w:t>
      </w:r>
      <w:r w:rsidR="00B110DE" w:rsidRPr="00B110DE">
        <w:rPr>
          <w:rFonts w:cs="Times New Roman"/>
          <w:szCs w:val="28"/>
        </w:rPr>
        <w:t>4</w:t>
      </w:r>
      <w:r w:rsidR="00586654">
        <w:rPr>
          <w:rFonts w:cs="Times New Roman"/>
          <w:szCs w:val="28"/>
          <w:lang w:val="en-US"/>
        </w:rPr>
        <w:fldChar w:fldCharType="begin"/>
      </w:r>
      <w:r w:rsidRPr="00680B41">
        <w:rPr>
          <w:rFonts w:cs="Times New Roman"/>
          <w:szCs w:val="28"/>
        </w:rPr>
        <w:instrText xml:space="preserve">  </w:instrText>
      </w:r>
      <w:r w:rsidR="00586654">
        <w:rPr>
          <w:rFonts w:cs="Times New Roman"/>
          <w:szCs w:val="28"/>
          <w:lang w:val="en-US"/>
        </w:rPr>
        <w:fldChar w:fldCharType="end"/>
      </w:r>
      <w:r w:rsidR="00EE13D1">
        <w:rPr>
          <w:rFonts w:cs="Times New Roman"/>
          <w:szCs w:val="28"/>
        </w:rPr>
        <w:br/>
        <w:t>Д</w:t>
      </w:r>
      <w:r w:rsidRPr="00F30A20">
        <w:rPr>
          <w:rFonts w:cs="Times New Roman"/>
          <w:szCs w:val="28"/>
        </w:rPr>
        <w:t xml:space="preserve">исциплина: </w:t>
      </w:r>
      <w:r w:rsidR="00065426">
        <w:rPr>
          <w:rFonts w:cs="Times New Roman"/>
          <w:szCs w:val="28"/>
        </w:rPr>
        <w:t>ЭВМ и периферийные устройства</w:t>
      </w:r>
      <w:r w:rsidRPr="00F30A20">
        <w:rPr>
          <w:rFonts w:cs="Times New Roman"/>
          <w:szCs w:val="28"/>
        </w:rPr>
        <w:br/>
      </w:r>
      <w:r w:rsidR="00EE13D1">
        <w:rPr>
          <w:rFonts w:cs="Times New Roman"/>
          <w:szCs w:val="28"/>
        </w:rPr>
        <w:t>Т</w:t>
      </w:r>
      <w:r w:rsidRPr="00F30A20">
        <w:rPr>
          <w:rFonts w:cs="Times New Roman"/>
          <w:szCs w:val="28"/>
        </w:rPr>
        <w:t>ема: «</w:t>
      </w:r>
      <w:r w:rsidR="00EE13D1">
        <w:rPr>
          <w:szCs w:val="28"/>
        </w:rPr>
        <w:t>И</w:t>
      </w:r>
      <w:r w:rsidR="00EE13D1" w:rsidRPr="00571BE4">
        <w:rPr>
          <w:szCs w:val="28"/>
        </w:rPr>
        <w:t xml:space="preserve">зучение  принципов  обработки  прерываний  на </w:t>
      </w:r>
      <w:r w:rsidR="00EE13D1">
        <w:rPr>
          <w:szCs w:val="28"/>
        </w:rPr>
        <w:t>п</w:t>
      </w:r>
      <w:r w:rsidR="00EE13D1" w:rsidRPr="00571BE4">
        <w:rPr>
          <w:szCs w:val="28"/>
        </w:rPr>
        <w:t xml:space="preserve">римере  управления  встроенными  в  микроконтроллер </w:t>
      </w:r>
      <w:r w:rsidR="00EE13D1">
        <w:rPr>
          <w:szCs w:val="28"/>
        </w:rPr>
        <w:t>т</w:t>
      </w:r>
      <w:r w:rsidR="00EE13D1" w:rsidRPr="00571BE4">
        <w:rPr>
          <w:szCs w:val="28"/>
        </w:rPr>
        <w:t>аймерами-счетчиками и компаратором</w:t>
      </w:r>
      <w:r w:rsidRPr="00F30A20">
        <w:rPr>
          <w:rFonts w:cs="Times New Roman"/>
          <w:szCs w:val="28"/>
        </w:rPr>
        <w:t>»</w:t>
      </w: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P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EE13D1" w:rsidRDefault="00F30A20" w:rsidP="00EE13D1">
      <w:pPr>
        <w:spacing w:line="276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ВТ-31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r w:rsidR="004F5FA4">
        <w:rPr>
          <w:rFonts w:cs="Times New Roman"/>
          <w:szCs w:val="28"/>
        </w:rPr>
        <w:t xml:space="preserve"> </w:t>
      </w:r>
    </w:p>
    <w:p w:rsidR="00F30A20" w:rsidRPr="00F30A20" w:rsidRDefault="00F30A20" w:rsidP="00EE13D1">
      <w:pPr>
        <w:spacing w:line="276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 xml:space="preserve">Проверил: </w:t>
      </w:r>
      <w:proofErr w:type="spellStart"/>
      <w:r w:rsidR="00065426">
        <w:rPr>
          <w:rFonts w:cs="Times New Roman"/>
          <w:szCs w:val="28"/>
        </w:rPr>
        <w:t>Шамраев</w:t>
      </w:r>
      <w:proofErr w:type="spellEnd"/>
      <w:r w:rsidR="00831B6B">
        <w:rPr>
          <w:rFonts w:cs="Times New Roman"/>
          <w:szCs w:val="28"/>
        </w:rPr>
        <w:t xml:space="preserve"> </w:t>
      </w:r>
      <w:r w:rsidR="00065426">
        <w:rPr>
          <w:rFonts w:cs="Times New Roman"/>
          <w:szCs w:val="28"/>
        </w:rPr>
        <w:t>А</w:t>
      </w:r>
      <w:r w:rsidR="00831B6B">
        <w:rPr>
          <w:rFonts w:cs="Times New Roman"/>
          <w:szCs w:val="28"/>
        </w:rPr>
        <w:t xml:space="preserve">. </w:t>
      </w:r>
      <w:r w:rsidR="00065426">
        <w:rPr>
          <w:rFonts w:cs="Times New Roman"/>
          <w:szCs w:val="28"/>
        </w:rPr>
        <w:t>А</w:t>
      </w:r>
      <w:r w:rsidR="00831B6B">
        <w:rPr>
          <w:rFonts w:cs="Times New Roman"/>
          <w:szCs w:val="28"/>
        </w:rPr>
        <w:t>.</w:t>
      </w: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Default="00F30A20" w:rsidP="00EE13D1">
      <w:pPr>
        <w:spacing w:line="276" w:lineRule="auto"/>
        <w:jc w:val="center"/>
        <w:rPr>
          <w:rFonts w:cs="Times New Roman"/>
          <w:szCs w:val="28"/>
        </w:rPr>
      </w:pPr>
    </w:p>
    <w:p w:rsidR="00F30A20" w:rsidRPr="00EE13D1" w:rsidRDefault="00F30A20" w:rsidP="00EE13D1">
      <w:pPr>
        <w:spacing w:line="276" w:lineRule="auto"/>
        <w:jc w:val="center"/>
        <w:rPr>
          <w:rFonts w:cs="Times New Roman"/>
          <w:szCs w:val="28"/>
        </w:rPr>
      </w:pPr>
      <w:r w:rsidRPr="00EE13D1">
        <w:rPr>
          <w:rFonts w:cs="Times New Roman"/>
          <w:szCs w:val="28"/>
        </w:rPr>
        <w:t>Белгород 20</w:t>
      </w:r>
      <w:r w:rsidR="00065426" w:rsidRPr="00EE13D1">
        <w:rPr>
          <w:rFonts w:cs="Times New Roman"/>
          <w:szCs w:val="28"/>
        </w:rPr>
        <w:t>20</w:t>
      </w:r>
      <w:r w:rsidRPr="00EE13D1">
        <w:br w:type="page"/>
      </w:r>
    </w:p>
    <w:p w:rsidR="00E2083A" w:rsidRPr="00EE13D1" w:rsidRDefault="00B05D27" w:rsidP="00EE13D1">
      <w:pPr>
        <w:pStyle w:val="1"/>
        <w:spacing w:before="0" w:after="0" w:line="276" w:lineRule="auto"/>
        <w:jc w:val="both"/>
        <w:rPr>
          <w:sz w:val="24"/>
        </w:rPr>
      </w:pPr>
      <w:r w:rsidRPr="00EE13D1">
        <w:rPr>
          <w:rFonts w:eastAsiaTheme="minorHAnsi" w:cstheme="minorBidi"/>
          <w:b/>
          <w:bCs/>
          <w:color w:val="auto"/>
          <w:sz w:val="24"/>
          <w:szCs w:val="22"/>
        </w:rPr>
        <w:lastRenderedPageBreak/>
        <w:t>Цель работы:</w:t>
      </w:r>
      <w:r w:rsidRPr="00EE13D1">
        <w:rPr>
          <w:sz w:val="24"/>
        </w:rPr>
        <w:t xml:space="preserve"> </w:t>
      </w:r>
      <w:r w:rsidR="00571BE4" w:rsidRPr="00EE13D1">
        <w:rPr>
          <w:sz w:val="24"/>
        </w:rPr>
        <w:t>изучить  принципы  разработки  процедур  обработки прерываний  в  микроконтроллере  MSP430F1xxx,  ознакомиться  с  принципами функционирования встроенных в микроконтроллер 16 – разрядных таймеров-счетчиков и компаратора для измерения сопротивления резистивного датчика.</w:t>
      </w:r>
    </w:p>
    <w:p w:rsidR="0056702E" w:rsidRPr="00EE13D1" w:rsidRDefault="00065426" w:rsidP="00EE13D1">
      <w:pPr>
        <w:pStyle w:val="1"/>
        <w:spacing w:before="0" w:after="0" w:line="276" w:lineRule="auto"/>
        <w:jc w:val="both"/>
        <w:rPr>
          <w:sz w:val="24"/>
        </w:rPr>
      </w:pPr>
      <w:r w:rsidRPr="00EE13D1">
        <w:rPr>
          <w:rFonts w:eastAsiaTheme="minorHAnsi" w:cstheme="minorBidi"/>
          <w:b/>
          <w:bCs/>
          <w:color w:val="auto"/>
          <w:sz w:val="24"/>
          <w:szCs w:val="22"/>
        </w:rPr>
        <w:t xml:space="preserve">Задание: </w:t>
      </w:r>
      <w:r w:rsidR="00571BE4" w:rsidRPr="00EE13D1">
        <w:rPr>
          <w:sz w:val="24"/>
        </w:rPr>
        <w:t xml:space="preserve">Разработать  в  среде  программирования  IAR  </w:t>
      </w:r>
      <w:proofErr w:type="spellStart"/>
      <w:r w:rsidR="00571BE4" w:rsidRPr="00EE13D1">
        <w:rPr>
          <w:sz w:val="24"/>
        </w:rPr>
        <w:t>Emb</w:t>
      </w:r>
      <w:r w:rsidR="00EE13D1">
        <w:rPr>
          <w:sz w:val="24"/>
        </w:rPr>
        <w:t>edded</w:t>
      </w:r>
      <w:proofErr w:type="spellEnd"/>
      <w:r w:rsidR="00EE13D1">
        <w:rPr>
          <w:sz w:val="24"/>
        </w:rPr>
        <w:t xml:space="preserve"> </w:t>
      </w:r>
      <w:proofErr w:type="spellStart"/>
      <w:r w:rsidR="00EE13D1">
        <w:rPr>
          <w:sz w:val="24"/>
        </w:rPr>
        <w:t>Workbench</w:t>
      </w:r>
      <w:proofErr w:type="spellEnd"/>
      <w:r w:rsidR="00EE13D1">
        <w:rPr>
          <w:sz w:val="24"/>
        </w:rPr>
        <w:t xml:space="preserve">  программу  на </w:t>
      </w:r>
      <w:r w:rsidR="00571BE4" w:rsidRPr="00EE13D1">
        <w:rPr>
          <w:sz w:val="24"/>
        </w:rPr>
        <w:t>я</w:t>
      </w:r>
      <w:r w:rsidR="00EE13D1">
        <w:rPr>
          <w:sz w:val="24"/>
        </w:rPr>
        <w:t>зыке</w:t>
      </w:r>
      <w:proofErr w:type="gramStart"/>
      <w:r w:rsidR="00EE13D1">
        <w:rPr>
          <w:sz w:val="24"/>
        </w:rPr>
        <w:t xml:space="preserve"> С</w:t>
      </w:r>
      <w:proofErr w:type="gramEnd"/>
      <w:r w:rsidR="00EE13D1">
        <w:rPr>
          <w:sz w:val="24"/>
        </w:rPr>
        <w:t xml:space="preserve"> для микроконтроллера </w:t>
      </w:r>
      <w:r w:rsidR="00571BE4" w:rsidRPr="00EE13D1">
        <w:rPr>
          <w:sz w:val="24"/>
        </w:rPr>
        <w:t>MSP430,</w:t>
      </w:r>
      <w:r w:rsidR="00EE13D1">
        <w:rPr>
          <w:sz w:val="24"/>
        </w:rPr>
        <w:t xml:space="preserve"> которая обеспечивает</w:t>
      </w:r>
      <w:r w:rsidR="00571BE4" w:rsidRPr="00EE13D1">
        <w:rPr>
          <w:sz w:val="24"/>
        </w:rPr>
        <w:t xml:space="preserve"> измерение  сопротивления  переменного  резистора  и  выводит рассчитанное значение на ЖКИ. </w:t>
      </w:r>
    </w:p>
    <w:p w:rsidR="00E6068E" w:rsidRPr="00EE13D1" w:rsidRDefault="00571BE4" w:rsidP="00EE13D1">
      <w:pPr>
        <w:pStyle w:val="1"/>
        <w:spacing w:before="0" w:after="0" w:line="276" w:lineRule="auto"/>
        <w:jc w:val="both"/>
        <w:rPr>
          <w:noProof/>
          <w:sz w:val="24"/>
        </w:rPr>
      </w:pPr>
      <w:r w:rsidRPr="00EE13D1">
        <w:rPr>
          <w:sz w:val="24"/>
        </w:rPr>
        <w:t>Для решения задачи необходимо использовать встроенный компаратор и таймер</w:t>
      </w:r>
      <w:proofErr w:type="gramStart"/>
      <w:r w:rsidRPr="00EE13D1">
        <w:rPr>
          <w:sz w:val="24"/>
        </w:rPr>
        <w:t xml:space="preserve"> А</w:t>
      </w:r>
      <w:proofErr w:type="gramEnd"/>
      <w:r w:rsidRPr="00EE13D1">
        <w:rPr>
          <w:sz w:val="24"/>
        </w:rPr>
        <w:t xml:space="preserve"> в режиме захвата.</w:t>
      </w:r>
    </w:p>
    <w:p w:rsidR="00E6068E" w:rsidRPr="00EE13D1" w:rsidRDefault="00065426" w:rsidP="00EE13D1">
      <w:pPr>
        <w:pStyle w:val="1"/>
        <w:spacing w:before="0" w:after="0" w:line="276" w:lineRule="auto"/>
        <w:jc w:val="both"/>
        <w:rPr>
          <w:b/>
          <w:bCs/>
          <w:sz w:val="24"/>
        </w:rPr>
      </w:pPr>
      <w:r w:rsidRPr="00EE13D1">
        <w:rPr>
          <w:b/>
          <w:bCs/>
          <w:sz w:val="24"/>
        </w:rPr>
        <w:t>Порядок выполнения работы</w:t>
      </w:r>
    </w:p>
    <w:p w:rsidR="00571BE4" w:rsidRPr="00EE13D1" w:rsidRDefault="00571BE4" w:rsidP="00EE13D1">
      <w:pPr>
        <w:spacing w:line="276" w:lineRule="auto"/>
        <w:rPr>
          <w:rFonts w:eastAsiaTheme="majorEastAsia" w:cstheme="majorBidi"/>
          <w:color w:val="000000" w:themeColor="text1"/>
          <w:sz w:val="24"/>
          <w:szCs w:val="28"/>
        </w:rPr>
      </w:pPr>
      <w:r w:rsidRPr="00EE13D1">
        <w:rPr>
          <w:rFonts w:eastAsiaTheme="majorEastAsia" w:cstheme="majorBidi"/>
          <w:color w:val="000000" w:themeColor="text1"/>
          <w:sz w:val="24"/>
          <w:szCs w:val="28"/>
        </w:rPr>
        <w:t xml:space="preserve">– включить лабораторный макет. </w:t>
      </w:r>
    </w:p>
    <w:p w:rsidR="00571BE4" w:rsidRPr="00EE13D1" w:rsidRDefault="00571BE4" w:rsidP="00EE13D1">
      <w:pPr>
        <w:spacing w:line="276" w:lineRule="auto"/>
        <w:rPr>
          <w:rFonts w:eastAsiaTheme="majorEastAsia" w:cstheme="majorBidi"/>
          <w:color w:val="000000" w:themeColor="text1"/>
          <w:sz w:val="24"/>
          <w:szCs w:val="28"/>
        </w:rPr>
      </w:pPr>
      <w:r w:rsidRPr="00EE13D1">
        <w:rPr>
          <w:rFonts w:eastAsiaTheme="majorEastAsia" w:cstheme="majorBidi"/>
          <w:color w:val="000000" w:themeColor="text1"/>
          <w:sz w:val="24"/>
          <w:szCs w:val="28"/>
        </w:rPr>
        <w:t xml:space="preserve">– запустить компилятор IAR </w:t>
      </w:r>
      <w:proofErr w:type="spellStart"/>
      <w:r w:rsidRPr="00EE13D1">
        <w:rPr>
          <w:rFonts w:eastAsiaTheme="majorEastAsia" w:cstheme="majorBidi"/>
          <w:color w:val="000000" w:themeColor="text1"/>
          <w:sz w:val="24"/>
          <w:szCs w:val="28"/>
        </w:rPr>
        <w:t>Embedded</w:t>
      </w:r>
      <w:proofErr w:type="spellEnd"/>
      <w:r w:rsidRPr="00EE13D1">
        <w:rPr>
          <w:rFonts w:eastAsiaTheme="majorEastAsia" w:cstheme="majorBidi"/>
          <w:color w:val="000000" w:themeColor="text1"/>
          <w:sz w:val="24"/>
          <w:szCs w:val="28"/>
        </w:rPr>
        <w:t xml:space="preserve"> </w:t>
      </w:r>
      <w:proofErr w:type="spellStart"/>
      <w:r w:rsidRPr="00EE13D1">
        <w:rPr>
          <w:rFonts w:eastAsiaTheme="majorEastAsia" w:cstheme="majorBidi"/>
          <w:color w:val="000000" w:themeColor="text1"/>
          <w:sz w:val="24"/>
          <w:szCs w:val="28"/>
        </w:rPr>
        <w:t>Workbench</w:t>
      </w:r>
      <w:proofErr w:type="spellEnd"/>
      <w:r w:rsidRPr="00EE13D1">
        <w:rPr>
          <w:rFonts w:eastAsiaTheme="majorEastAsia" w:cstheme="majorBidi"/>
          <w:color w:val="000000" w:themeColor="text1"/>
          <w:sz w:val="24"/>
          <w:szCs w:val="28"/>
        </w:rPr>
        <w:t xml:space="preserve">. </w:t>
      </w:r>
    </w:p>
    <w:p w:rsidR="00571BE4" w:rsidRPr="00EE13D1" w:rsidRDefault="00571BE4" w:rsidP="00EE13D1">
      <w:pPr>
        <w:spacing w:line="276" w:lineRule="auto"/>
        <w:rPr>
          <w:rFonts w:eastAsiaTheme="majorEastAsia" w:cstheme="majorBidi"/>
          <w:color w:val="000000" w:themeColor="text1"/>
          <w:sz w:val="24"/>
          <w:szCs w:val="28"/>
        </w:rPr>
      </w:pPr>
      <w:r w:rsidRPr="00EE13D1">
        <w:rPr>
          <w:rFonts w:eastAsiaTheme="majorEastAsia" w:cstheme="majorBidi"/>
          <w:color w:val="000000" w:themeColor="text1"/>
          <w:sz w:val="24"/>
          <w:szCs w:val="28"/>
        </w:rPr>
        <w:t xml:space="preserve">– создать пустой проект. </w:t>
      </w:r>
    </w:p>
    <w:p w:rsidR="00571BE4" w:rsidRPr="00EE13D1" w:rsidRDefault="00571BE4" w:rsidP="00EE13D1">
      <w:pPr>
        <w:spacing w:line="276" w:lineRule="auto"/>
        <w:rPr>
          <w:rFonts w:eastAsiaTheme="majorEastAsia" w:cstheme="majorBidi"/>
          <w:color w:val="000000" w:themeColor="text1"/>
          <w:sz w:val="24"/>
          <w:szCs w:val="28"/>
        </w:rPr>
      </w:pPr>
      <w:r w:rsidRPr="00EE13D1">
        <w:rPr>
          <w:rFonts w:eastAsiaTheme="majorEastAsia" w:cstheme="majorBidi"/>
          <w:color w:val="000000" w:themeColor="text1"/>
          <w:sz w:val="24"/>
          <w:szCs w:val="28"/>
        </w:rPr>
        <w:t xml:space="preserve">– создать файл ресурса для кода программы и подключить его к проекту.  </w:t>
      </w:r>
    </w:p>
    <w:p w:rsidR="00571BE4" w:rsidRPr="00EE13D1" w:rsidRDefault="00571BE4" w:rsidP="00EE13D1">
      <w:pPr>
        <w:spacing w:line="276" w:lineRule="auto"/>
        <w:rPr>
          <w:rFonts w:eastAsiaTheme="majorEastAsia" w:cstheme="majorBidi"/>
          <w:color w:val="000000" w:themeColor="text1"/>
          <w:sz w:val="24"/>
          <w:szCs w:val="28"/>
        </w:rPr>
      </w:pPr>
      <w:r w:rsidRPr="00EE13D1">
        <w:rPr>
          <w:rFonts w:eastAsiaTheme="majorEastAsia" w:cstheme="majorBidi"/>
          <w:color w:val="000000" w:themeColor="text1"/>
          <w:sz w:val="24"/>
          <w:szCs w:val="28"/>
        </w:rPr>
        <w:t xml:space="preserve">– ввести  код  исходного  </w:t>
      </w:r>
      <w:proofErr w:type="gramStart"/>
      <w:r w:rsidRPr="00EE13D1">
        <w:rPr>
          <w:rFonts w:eastAsiaTheme="majorEastAsia" w:cstheme="majorBidi"/>
          <w:color w:val="000000" w:themeColor="text1"/>
          <w:sz w:val="24"/>
          <w:szCs w:val="28"/>
        </w:rPr>
        <w:t>модуля  программы  измерения  сопротивления переменного резистора</w:t>
      </w:r>
      <w:proofErr w:type="gramEnd"/>
      <w:r w:rsidRPr="00EE13D1">
        <w:rPr>
          <w:rFonts w:eastAsiaTheme="majorEastAsia" w:cstheme="majorBidi"/>
          <w:color w:val="000000" w:themeColor="text1"/>
          <w:sz w:val="24"/>
          <w:szCs w:val="28"/>
        </w:rPr>
        <w:t xml:space="preserve">. </w:t>
      </w:r>
    </w:p>
    <w:p w:rsidR="00571BE4" w:rsidRPr="00EE13D1" w:rsidRDefault="00571BE4" w:rsidP="00EE13D1">
      <w:pPr>
        <w:spacing w:line="276" w:lineRule="auto"/>
        <w:rPr>
          <w:rFonts w:eastAsiaTheme="majorEastAsia" w:cstheme="majorBidi"/>
          <w:color w:val="000000" w:themeColor="text1"/>
          <w:sz w:val="24"/>
          <w:szCs w:val="28"/>
        </w:rPr>
      </w:pPr>
      <w:r w:rsidRPr="00EE13D1">
        <w:rPr>
          <w:rFonts w:eastAsiaTheme="majorEastAsia" w:cstheme="majorBidi"/>
          <w:color w:val="000000" w:themeColor="text1"/>
          <w:sz w:val="24"/>
          <w:szCs w:val="28"/>
        </w:rPr>
        <w:t xml:space="preserve">– выполнить  компиляцию  исходного  модуля  программы  и  устранить ошибки, полученные на данном этапе.  </w:t>
      </w:r>
    </w:p>
    <w:p w:rsidR="00571BE4" w:rsidRPr="00EE13D1" w:rsidRDefault="00571BE4" w:rsidP="00EE13D1">
      <w:pPr>
        <w:spacing w:line="276" w:lineRule="auto"/>
        <w:rPr>
          <w:rFonts w:eastAsiaTheme="majorEastAsia" w:cstheme="majorBidi"/>
          <w:color w:val="000000" w:themeColor="text1"/>
          <w:sz w:val="24"/>
          <w:szCs w:val="28"/>
        </w:rPr>
      </w:pPr>
      <w:r w:rsidRPr="00EE13D1">
        <w:rPr>
          <w:rFonts w:eastAsiaTheme="majorEastAsia" w:cstheme="majorBidi"/>
          <w:color w:val="000000" w:themeColor="text1"/>
          <w:sz w:val="24"/>
          <w:szCs w:val="28"/>
        </w:rPr>
        <w:t xml:space="preserve">– настроить параметры программатора. </w:t>
      </w:r>
    </w:p>
    <w:p w:rsidR="00571BE4" w:rsidRPr="00EE13D1" w:rsidRDefault="00571BE4" w:rsidP="00EE13D1">
      <w:pPr>
        <w:spacing w:line="276" w:lineRule="auto"/>
        <w:rPr>
          <w:rFonts w:eastAsiaTheme="majorEastAsia" w:cstheme="majorBidi"/>
          <w:color w:val="000000" w:themeColor="text1"/>
          <w:sz w:val="24"/>
          <w:szCs w:val="28"/>
        </w:rPr>
      </w:pPr>
      <w:r w:rsidRPr="00EE13D1">
        <w:rPr>
          <w:rFonts w:eastAsiaTheme="majorEastAsia" w:cstheme="majorBidi"/>
          <w:color w:val="000000" w:themeColor="text1"/>
          <w:sz w:val="24"/>
          <w:szCs w:val="28"/>
        </w:rPr>
        <w:t xml:space="preserve">– создать  загрузочный  модуль  программы  и  выполнить программирование микроконтроллера. </w:t>
      </w:r>
    </w:p>
    <w:p w:rsidR="00571BE4" w:rsidRPr="00EE13D1" w:rsidRDefault="00571BE4" w:rsidP="00EE13D1">
      <w:pPr>
        <w:spacing w:line="276" w:lineRule="auto"/>
        <w:rPr>
          <w:rFonts w:eastAsiaTheme="majorEastAsia" w:cstheme="majorBidi"/>
          <w:color w:val="000000" w:themeColor="text1"/>
          <w:sz w:val="24"/>
          <w:szCs w:val="28"/>
        </w:rPr>
      </w:pPr>
      <w:r w:rsidRPr="00EE13D1">
        <w:rPr>
          <w:rFonts w:eastAsiaTheme="majorEastAsia" w:cstheme="majorBidi"/>
          <w:color w:val="000000" w:themeColor="text1"/>
          <w:sz w:val="24"/>
          <w:szCs w:val="28"/>
        </w:rPr>
        <w:t xml:space="preserve">– поверить  работоспособность  загруженной  в  микроконтроллер программы и показать результаты работы преподавателю. </w:t>
      </w:r>
    </w:p>
    <w:p w:rsidR="00EE13D1" w:rsidRDefault="00571BE4" w:rsidP="00EE13D1">
      <w:pPr>
        <w:spacing w:line="276" w:lineRule="auto"/>
        <w:rPr>
          <w:rFonts w:eastAsiaTheme="majorEastAsia" w:cstheme="majorBidi"/>
          <w:color w:val="000000" w:themeColor="text1"/>
          <w:sz w:val="24"/>
          <w:szCs w:val="28"/>
        </w:rPr>
      </w:pPr>
      <w:r w:rsidRPr="00EE13D1">
        <w:rPr>
          <w:rFonts w:eastAsiaTheme="majorEastAsia" w:cstheme="majorBidi"/>
          <w:color w:val="000000" w:themeColor="text1"/>
          <w:sz w:val="24"/>
          <w:szCs w:val="28"/>
        </w:rPr>
        <w:t xml:space="preserve">В  случае  некорректной  работы  разработанной  программы,  выполнить аппаратный  сброс  микроконтроллера,  провести  отладку  исходного  модуля программы и заново проверить функционирование программы. </w:t>
      </w:r>
    </w:p>
    <w:p w:rsidR="00EE13D1" w:rsidRDefault="00EE13D1" w:rsidP="00EE13D1">
      <w:pPr>
        <w:spacing w:line="276" w:lineRule="auto"/>
        <w:rPr>
          <w:b/>
          <w:sz w:val="24"/>
          <w:szCs w:val="24"/>
        </w:rPr>
      </w:pPr>
    </w:p>
    <w:p w:rsidR="00EE13D1" w:rsidRPr="00085027" w:rsidRDefault="00EE13D1" w:rsidP="00EE13D1">
      <w:pPr>
        <w:spacing w:line="276" w:lineRule="auto"/>
        <w:rPr>
          <w:b/>
          <w:sz w:val="24"/>
          <w:szCs w:val="24"/>
        </w:rPr>
      </w:pPr>
    </w:p>
    <w:p w:rsidR="009A5E4A" w:rsidRPr="00EE13D1" w:rsidRDefault="009A5E4A" w:rsidP="00EE13D1">
      <w:pPr>
        <w:spacing w:line="276" w:lineRule="auto"/>
        <w:rPr>
          <w:sz w:val="24"/>
        </w:rPr>
      </w:pPr>
      <w:r w:rsidRPr="00EE13D1">
        <w:rPr>
          <w:sz w:val="24"/>
        </w:rPr>
        <w:br w:type="page"/>
      </w:r>
    </w:p>
    <w:p w:rsidR="009A5E4A" w:rsidRPr="00EE13D1" w:rsidRDefault="009A5E4A" w:rsidP="00EE13D1">
      <w:pPr>
        <w:spacing w:line="276" w:lineRule="auto"/>
        <w:rPr>
          <w:b/>
          <w:bCs/>
          <w:sz w:val="24"/>
        </w:rPr>
      </w:pPr>
      <w:r w:rsidRPr="00EE13D1">
        <w:rPr>
          <w:b/>
          <w:bCs/>
          <w:sz w:val="24"/>
        </w:rPr>
        <w:lastRenderedPageBreak/>
        <w:t>Схема подключения используемых устройств:</w:t>
      </w:r>
    </w:p>
    <w:p w:rsidR="009A5E4A" w:rsidRPr="00EE13D1" w:rsidRDefault="00571BE4" w:rsidP="00EE13D1">
      <w:pPr>
        <w:spacing w:line="276" w:lineRule="auto"/>
        <w:jc w:val="center"/>
        <w:rPr>
          <w:noProof/>
          <w:sz w:val="24"/>
        </w:rPr>
      </w:pPr>
      <w:r w:rsidRPr="00EE13D1">
        <w:rPr>
          <w:noProof/>
          <w:sz w:val="24"/>
          <w:lang w:eastAsia="ru-RU"/>
        </w:rPr>
        <w:drawing>
          <wp:inline distT="0" distB="0" distL="0" distR="0">
            <wp:extent cx="393382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4A" w:rsidRPr="00EE13D1" w:rsidRDefault="009A5E4A" w:rsidP="00EE13D1">
      <w:pPr>
        <w:spacing w:line="276" w:lineRule="auto"/>
        <w:rPr>
          <w:sz w:val="24"/>
        </w:rPr>
      </w:pPr>
    </w:p>
    <w:p w:rsidR="009A5E4A" w:rsidRPr="00EE13D1" w:rsidRDefault="00571BE4" w:rsidP="00EE13D1">
      <w:pPr>
        <w:spacing w:line="276" w:lineRule="auto"/>
        <w:jc w:val="center"/>
        <w:rPr>
          <w:sz w:val="24"/>
        </w:rPr>
      </w:pPr>
      <w:r w:rsidRPr="00EE13D1">
        <w:rPr>
          <w:noProof/>
          <w:sz w:val="24"/>
          <w:lang w:eastAsia="ru-RU"/>
        </w:rPr>
        <w:drawing>
          <wp:inline distT="0" distB="0" distL="0" distR="0">
            <wp:extent cx="4905375" cy="2028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4A" w:rsidRPr="00EE13D1" w:rsidRDefault="00571BE4" w:rsidP="00EE13D1">
      <w:pPr>
        <w:spacing w:line="276" w:lineRule="auto"/>
        <w:jc w:val="center"/>
        <w:rPr>
          <w:sz w:val="24"/>
        </w:rPr>
      </w:pPr>
      <w:r w:rsidRPr="00EE13D1">
        <w:rPr>
          <w:noProof/>
          <w:sz w:val="24"/>
          <w:lang w:eastAsia="ru-RU"/>
        </w:rPr>
        <w:drawing>
          <wp:inline distT="0" distB="0" distL="0" distR="0">
            <wp:extent cx="4752975" cy="3667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28" w:rsidRPr="00EE13D1" w:rsidRDefault="00595428" w:rsidP="00EE13D1">
      <w:pPr>
        <w:spacing w:line="276" w:lineRule="auto"/>
        <w:rPr>
          <w:sz w:val="24"/>
        </w:rPr>
      </w:pPr>
    </w:p>
    <w:p w:rsidR="00571BE4" w:rsidRPr="00EE13D1" w:rsidRDefault="00571BE4" w:rsidP="00EE13D1">
      <w:pPr>
        <w:spacing w:line="276" w:lineRule="auto"/>
        <w:rPr>
          <w:b/>
          <w:bCs/>
          <w:sz w:val="24"/>
        </w:rPr>
      </w:pPr>
      <w:r w:rsidRPr="00EE13D1">
        <w:rPr>
          <w:b/>
          <w:bCs/>
          <w:sz w:val="24"/>
        </w:rPr>
        <w:br w:type="page"/>
      </w:r>
    </w:p>
    <w:p w:rsidR="00EE13D1" w:rsidRPr="004F5FA4" w:rsidRDefault="00EE13D1" w:rsidP="00EE13D1">
      <w:pPr>
        <w:spacing w:line="276" w:lineRule="auto"/>
        <w:rPr>
          <w:b/>
          <w:bCs/>
          <w:sz w:val="24"/>
          <w:lang w:val="en-US"/>
        </w:rPr>
      </w:pPr>
      <w:r w:rsidRPr="00D35AC3">
        <w:rPr>
          <w:b/>
          <w:bCs/>
          <w:sz w:val="24"/>
        </w:rPr>
        <w:lastRenderedPageBreak/>
        <w:t>Те</w:t>
      </w:r>
      <w:proofErr w:type="gramStart"/>
      <w:r w:rsidRPr="00D35AC3">
        <w:rPr>
          <w:b/>
          <w:bCs/>
          <w:sz w:val="24"/>
        </w:rPr>
        <w:t>кст</w:t>
      </w:r>
      <w:r w:rsidRPr="00D35AC3">
        <w:rPr>
          <w:b/>
          <w:bCs/>
          <w:sz w:val="24"/>
          <w:lang w:val="en-US"/>
        </w:rPr>
        <w:t xml:space="preserve"> </w:t>
      </w:r>
      <w:r w:rsidRPr="00D35AC3">
        <w:rPr>
          <w:b/>
          <w:bCs/>
          <w:sz w:val="24"/>
        </w:rPr>
        <w:t>пр</w:t>
      </w:r>
      <w:proofErr w:type="gramEnd"/>
      <w:r w:rsidRPr="00D35AC3">
        <w:rPr>
          <w:b/>
          <w:bCs/>
          <w:sz w:val="24"/>
        </w:rPr>
        <w:t>ограммы</w:t>
      </w:r>
      <w:r w:rsidRPr="00D35AC3">
        <w:rPr>
          <w:b/>
          <w:bCs/>
          <w:sz w:val="24"/>
          <w:lang w:val="en-US"/>
        </w:rPr>
        <w:t>:</w:t>
      </w:r>
    </w:p>
    <w:p w:rsidR="00EE13D1" w:rsidRPr="004F5FA4" w:rsidRDefault="00EE13D1" w:rsidP="00EE13D1">
      <w:pPr>
        <w:spacing w:line="276" w:lineRule="auto"/>
        <w:rPr>
          <w:rFonts w:ascii="Courier New" w:hAnsi="Courier New" w:cs="Courier New"/>
          <w:b/>
          <w:sz w:val="24"/>
          <w:lang w:val="en-US"/>
        </w:rPr>
      </w:pP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/>
          <w:sz w:val="24"/>
          <w:lang w:val="en-US"/>
        </w:rPr>
      </w:pPr>
      <w:proofErr w:type="spellStart"/>
      <w:r w:rsidRPr="00D35AC3">
        <w:rPr>
          <w:rFonts w:ascii="Courier New" w:hAnsi="Courier New" w:cs="Courier New"/>
          <w:b/>
          <w:sz w:val="24"/>
          <w:lang w:val="en-US"/>
        </w:rPr>
        <w:t>main.c</w:t>
      </w:r>
      <w:proofErr w:type="spellEnd"/>
      <w:r w:rsidRPr="00D35AC3">
        <w:rPr>
          <w:rFonts w:ascii="Courier New" w:hAnsi="Courier New" w:cs="Courier New"/>
          <w:b/>
          <w:sz w:val="24"/>
          <w:lang w:val="en-US"/>
        </w:rPr>
        <w:t>:</w:t>
      </w:r>
    </w:p>
    <w:p w:rsidR="00571BE4" w:rsidRPr="00EE13D1" w:rsidRDefault="00571BE4" w:rsidP="00EE13D1">
      <w:pPr>
        <w:spacing w:line="276" w:lineRule="auto"/>
        <w:rPr>
          <w:sz w:val="24"/>
          <w:lang w:val="en-US"/>
        </w:rPr>
      </w:pP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#include &lt;msp430.h&gt; 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>#include "</w:t>
      </w:r>
      <w:proofErr w:type="spell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stdio.h</w:t>
      </w:r>
      <w:proofErr w:type="spell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"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>#include "</w:t>
      </w:r>
      <w:proofErr w:type="spell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system_define.h</w:t>
      </w:r>
      <w:proofErr w:type="spell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"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>#include "</w:t>
      </w:r>
      <w:proofErr w:type="spell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system_variable.h</w:t>
      </w:r>
      <w:proofErr w:type="spell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"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>#include "</w:t>
      </w:r>
      <w:proofErr w:type="spell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function_prototype.h</w:t>
      </w:r>
      <w:proofErr w:type="spell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"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>#include "</w:t>
      </w:r>
      <w:proofErr w:type="spell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main.h</w:t>
      </w:r>
      <w:proofErr w:type="spell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"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>/*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* </w:t>
      </w:r>
      <w:proofErr w:type="spell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main.c</w:t>
      </w:r>
      <w:proofErr w:type="spellEnd"/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*/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>char message[32] = {0,0,0,0,0,0,0,0,0,0,0,0,0,0,0,0,0,0,0,0,0,0,0,0,0,0,0,0,0,0,0,0};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proofErr w:type="gram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void</w:t>
      </w:r>
      <w:proofErr w:type="gram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main(void) {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   WDTCTL = WDTPW+WDTHOLD; 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   </w:t>
      </w:r>
      <w:proofErr w:type="spell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Init_System_</w:t>
      </w:r>
      <w:proofErr w:type="gram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Clock</w:t>
      </w:r>
      <w:proofErr w:type="spell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(</w:t>
      </w:r>
      <w:proofErr w:type="gram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);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   </w:t>
      </w:r>
      <w:proofErr w:type="spell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Init_</w:t>
      </w:r>
      <w:proofErr w:type="gram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System</w:t>
      </w:r>
      <w:proofErr w:type="spell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(</w:t>
      </w:r>
      <w:proofErr w:type="gram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);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   _</w:t>
      </w:r>
      <w:proofErr w:type="spell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enable_</w:t>
      </w:r>
      <w:proofErr w:type="gram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interrupt</w:t>
      </w:r>
      <w:proofErr w:type="spell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(</w:t>
      </w:r>
      <w:proofErr w:type="gram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);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   </w:t>
      </w:r>
      <w:proofErr w:type="spell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LCD_</w:t>
      </w:r>
      <w:proofErr w:type="gram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init</w:t>
      </w:r>
      <w:proofErr w:type="spell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(</w:t>
      </w:r>
      <w:proofErr w:type="gram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);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   </w:t>
      </w:r>
      <w:proofErr w:type="gram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word</w:t>
      </w:r>
      <w:proofErr w:type="gram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R = 0;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   </w:t>
      </w:r>
      <w:proofErr w:type="gram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while</w:t>
      </w:r>
      <w:proofErr w:type="gram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(1) {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       R = R22_get_</w:t>
      </w:r>
      <w:proofErr w:type="gram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resistance(</w:t>
      </w:r>
      <w:proofErr w:type="gram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);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       </w:t>
      </w:r>
      <w:r w:rsidRPr="00EE13D1">
        <w:rPr>
          <w:rFonts w:ascii="Courier New" w:hAnsi="Courier New" w:cs="Courier New"/>
          <w:bCs/>
          <w:sz w:val="16"/>
          <w:szCs w:val="20"/>
        </w:rPr>
        <w:t>// Записываем в строку сопротивление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EE13D1">
        <w:rPr>
          <w:rFonts w:ascii="Courier New" w:hAnsi="Courier New" w:cs="Courier New"/>
          <w:bCs/>
          <w:sz w:val="16"/>
          <w:szCs w:val="20"/>
        </w:rPr>
        <w:t xml:space="preserve">        </w:t>
      </w:r>
      <w:proofErr w:type="spellStart"/>
      <w:proofErr w:type="gram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sprintf</w:t>
      </w:r>
      <w:proofErr w:type="spellEnd"/>
      <w:r w:rsidRPr="00EE13D1">
        <w:rPr>
          <w:rFonts w:ascii="Courier New" w:hAnsi="Courier New" w:cs="Courier New"/>
          <w:bCs/>
          <w:sz w:val="16"/>
          <w:szCs w:val="20"/>
        </w:rPr>
        <w:t>(</w:t>
      </w:r>
      <w:proofErr w:type="gram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message</w:t>
      </w:r>
      <w:r w:rsidRPr="00EE13D1">
        <w:rPr>
          <w:rFonts w:ascii="Courier New" w:hAnsi="Courier New" w:cs="Courier New"/>
          <w:bCs/>
          <w:sz w:val="16"/>
          <w:szCs w:val="20"/>
        </w:rPr>
        <w:t>, "%</w:t>
      </w:r>
      <w:r w:rsidRPr="00EE13D1">
        <w:rPr>
          <w:rFonts w:ascii="Courier New" w:hAnsi="Courier New" w:cs="Courier New"/>
          <w:bCs/>
          <w:sz w:val="16"/>
          <w:szCs w:val="20"/>
          <w:lang w:val="en-US"/>
        </w:rPr>
        <w:t>u</w:t>
      </w:r>
      <w:r w:rsidRPr="00EE13D1">
        <w:rPr>
          <w:rFonts w:ascii="Courier New" w:hAnsi="Courier New" w:cs="Courier New"/>
          <w:bCs/>
          <w:sz w:val="16"/>
          <w:szCs w:val="20"/>
        </w:rPr>
        <w:t xml:space="preserve">", </w:t>
      </w:r>
      <w:r w:rsidRPr="00EE13D1">
        <w:rPr>
          <w:rFonts w:ascii="Courier New" w:hAnsi="Courier New" w:cs="Courier New"/>
          <w:bCs/>
          <w:sz w:val="16"/>
          <w:szCs w:val="20"/>
          <w:lang w:val="en-US"/>
        </w:rPr>
        <w:t>R</w:t>
      </w:r>
      <w:r w:rsidRPr="00EE13D1">
        <w:rPr>
          <w:rFonts w:ascii="Courier New" w:hAnsi="Courier New" w:cs="Courier New"/>
          <w:bCs/>
          <w:sz w:val="16"/>
          <w:szCs w:val="20"/>
        </w:rPr>
        <w:t>);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</w:rPr>
        <w:t xml:space="preserve">        </w:t>
      </w:r>
      <w:proofErr w:type="spell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LCD_</w:t>
      </w:r>
      <w:proofErr w:type="gram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clear</w:t>
      </w:r>
      <w:proofErr w:type="spell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(</w:t>
      </w:r>
      <w:proofErr w:type="gram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);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       // </w:t>
      </w:r>
      <w:proofErr w:type="spell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выводим</w:t>
      </w:r>
      <w:proofErr w:type="spell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</w:t>
      </w:r>
      <w:proofErr w:type="spell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строку</w:t>
      </w:r>
      <w:proofErr w:type="spellEnd"/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       </w:t>
      </w:r>
      <w:proofErr w:type="spell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LCD_</w:t>
      </w:r>
      <w:proofErr w:type="gram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message</w:t>
      </w:r>
      <w:proofErr w:type="spell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(</w:t>
      </w:r>
      <w:proofErr w:type="gram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message);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       wait_</w:t>
      </w:r>
      <w:proofErr w:type="gramStart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1ms(</w:t>
      </w:r>
      <w:proofErr w:type="gramEnd"/>
      <w:r w:rsidRPr="00EE13D1">
        <w:rPr>
          <w:rFonts w:ascii="Courier New" w:hAnsi="Courier New" w:cs="Courier New"/>
          <w:bCs/>
          <w:sz w:val="16"/>
          <w:szCs w:val="20"/>
          <w:lang w:val="en-US"/>
        </w:rPr>
        <w:t>1000);</w:t>
      </w:r>
    </w:p>
    <w:p w:rsidR="00EE13D1" w:rsidRPr="00EE13D1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 xml:space="preserve">    }</w:t>
      </w:r>
    </w:p>
    <w:p w:rsidR="00BC7E27" w:rsidRPr="004F5FA4" w:rsidRDefault="00EE13D1" w:rsidP="00EE13D1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EE13D1">
        <w:rPr>
          <w:rFonts w:ascii="Courier New" w:hAnsi="Courier New" w:cs="Courier New"/>
          <w:bCs/>
          <w:sz w:val="16"/>
          <w:szCs w:val="20"/>
          <w:lang w:val="en-US"/>
        </w:rPr>
        <w:t>}</w:t>
      </w:r>
    </w:p>
    <w:p w:rsidR="00C548BD" w:rsidRDefault="00C548BD" w:rsidP="00EE13D1">
      <w:pPr>
        <w:spacing w:line="276" w:lineRule="auto"/>
        <w:rPr>
          <w:lang w:val="en-US"/>
        </w:rPr>
      </w:pPr>
    </w:p>
    <w:p w:rsidR="009A5E4A" w:rsidRPr="00C548BD" w:rsidRDefault="00571BE4" w:rsidP="00EE13D1">
      <w:pPr>
        <w:spacing w:line="276" w:lineRule="auto"/>
        <w:rPr>
          <w:lang w:val="en-US"/>
        </w:rPr>
      </w:pPr>
      <w:proofErr w:type="spellStart"/>
      <w:r w:rsidRPr="00C548BD">
        <w:rPr>
          <w:rFonts w:ascii="Courier New" w:hAnsi="Courier New" w:cs="Courier New"/>
          <w:b/>
          <w:sz w:val="24"/>
          <w:lang w:val="en-US"/>
        </w:rPr>
        <w:t>analogsensors</w:t>
      </w:r>
      <w:r w:rsidR="009A5E4A" w:rsidRPr="00C548BD">
        <w:rPr>
          <w:rFonts w:ascii="Courier New" w:hAnsi="Courier New" w:cs="Courier New"/>
          <w:b/>
          <w:sz w:val="24"/>
          <w:lang w:val="en-US"/>
        </w:rPr>
        <w:t>.c</w:t>
      </w:r>
      <w:proofErr w:type="spellEnd"/>
      <w:r w:rsidR="009A5E4A" w:rsidRPr="00C548BD">
        <w:rPr>
          <w:rFonts w:ascii="Courier New" w:hAnsi="Courier New" w:cs="Courier New"/>
          <w:b/>
          <w:sz w:val="24"/>
          <w:lang w:val="en-US"/>
        </w:rPr>
        <w:t>:</w:t>
      </w:r>
    </w:p>
    <w:p w:rsid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// Analog sensors functions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#include "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function_prototype.h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"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#include "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sysfunc.h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"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#include "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analogsensors.h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"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const</w:t>
      </w:r>
      <w:proofErr w:type="gram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float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HIH_zero_offset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= 0.958;    //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параметр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"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начальное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смещение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"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датчика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влажности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, В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const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float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HIH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_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slope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 = 0.03068;        // параметр "угол наклона датчика", В / %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RH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const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float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HIH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_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ion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 = 3.3;              // опорное напряжение, В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const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float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HIH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_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divisor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 = 1.1;          // коэффициент резистивного делителя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const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float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INA</w:t>
      </w:r>
      <w:r w:rsidRPr="004F5FA4">
        <w:rPr>
          <w:rFonts w:ascii="Courier New" w:hAnsi="Courier New" w:cs="Courier New"/>
          <w:bCs/>
          <w:sz w:val="16"/>
          <w:szCs w:val="20"/>
        </w:rPr>
        <w:t>_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RS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= 0.21;              // измерительное сопротивление, Ом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const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float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INA</w:t>
      </w:r>
      <w:r w:rsidRPr="004F5FA4">
        <w:rPr>
          <w:rFonts w:ascii="Courier New" w:hAnsi="Courier New" w:cs="Courier New"/>
          <w:bCs/>
          <w:sz w:val="16"/>
          <w:szCs w:val="20"/>
        </w:rPr>
        <w:t>_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= 30.1;              // сопротивление нагрузки, Ом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>// Получить значение относительной влажности, %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RH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float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HIH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_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get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_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hum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(){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P</w:t>
      </w:r>
      <w:r w:rsidRPr="004F5FA4">
        <w:rPr>
          <w:rFonts w:ascii="Courier New" w:hAnsi="Courier New" w:cs="Courier New"/>
          <w:bCs/>
          <w:sz w:val="16"/>
          <w:szCs w:val="20"/>
        </w:rPr>
        <w:t>6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SEL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|=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BIT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0;          // выбор для ножки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P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6.0 функции АЦП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0, к которому подключен датчик влажности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CTL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1 =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SHP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+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CSTARTADD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_0; // таймер выборки и стартовый адрес преобразования -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MEM</w:t>
      </w:r>
      <w:r w:rsidRPr="004F5FA4">
        <w:rPr>
          <w:rFonts w:ascii="Courier New" w:hAnsi="Courier New" w:cs="Courier New"/>
          <w:bCs/>
          <w:sz w:val="16"/>
          <w:szCs w:val="20"/>
        </w:rPr>
        <w:t>0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// выбор опорного напряжения -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Vr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+ =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V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е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REF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+ = 3.3</w:t>
      </w:r>
      <w:proofErr w:type="gramStart"/>
      <w:r w:rsidRPr="004F5FA4">
        <w:rPr>
          <w:rFonts w:ascii="Courier New" w:hAnsi="Courier New" w:cs="Courier New"/>
          <w:bCs/>
          <w:sz w:val="16"/>
          <w:szCs w:val="20"/>
        </w:rPr>
        <w:t>В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,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Vr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- =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AVss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 = 0В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//    и входного канала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0 для ячейки памяти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MEM</w:t>
      </w:r>
      <w:r w:rsidRPr="004F5FA4">
        <w:rPr>
          <w:rFonts w:ascii="Courier New" w:hAnsi="Courier New" w:cs="Courier New"/>
          <w:bCs/>
          <w:sz w:val="16"/>
          <w:szCs w:val="20"/>
        </w:rPr>
        <w:t>0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MCTL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0 =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SREF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_3 +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INCH</w:t>
      </w:r>
      <w:r w:rsidRPr="004F5FA4">
        <w:rPr>
          <w:rFonts w:ascii="Courier New" w:hAnsi="Courier New" w:cs="Courier New"/>
          <w:bCs/>
          <w:sz w:val="16"/>
          <w:szCs w:val="20"/>
        </w:rPr>
        <w:t>_0;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CTL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0 =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ON</w:t>
      </w:r>
      <w:r w:rsidRPr="004F5FA4">
        <w:rPr>
          <w:rFonts w:ascii="Courier New" w:hAnsi="Courier New" w:cs="Courier New"/>
          <w:bCs/>
          <w:sz w:val="16"/>
          <w:szCs w:val="20"/>
        </w:rPr>
        <w:t>;    // включение АЦП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CTL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0 |=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ENC</w:t>
      </w:r>
      <w:r w:rsidRPr="004F5FA4">
        <w:rPr>
          <w:rFonts w:ascii="Courier New" w:hAnsi="Courier New" w:cs="Courier New"/>
          <w:bCs/>
          <w:sz w:val="16"/>
          <w:szCs w:val="20"/>
        </w:rPr>
        <w:t>;       // преобразование разрешено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CTL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0 |=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SC</w:t>
      </w:r>
      <w:r w:rsidRPr="004F5FA4">
        <w:rPr>
          <w:rFonts w:ascii="Courier New" w:hAnsi="Courier New" w:cs="Courier New"/>
          <w:bCs/>
          <w:sz w:val="16"/>
          <w:szCs w:val="20"/>
        </w:rPr>
        <w:t>;   // запуск преобразования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while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 ((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IFG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&amp;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BIT</w:t>
      </w:r>
      <w:r w:rsidRPr="004F5FA4">
        <w:rPr>
          <w:rFonts w:ascii="Courier New" w:hAnsi="Courier New" w:cs="Courier New"/>
          <w:bCs/>
          <w:sz w:val="16"/>
          <w:szCs w:val="20"/>
        </w:rPr>
        <w:t>0)==0); // ожидание результата преобразования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// пересчет результата преобразования АЦП в значение влажности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//    с учетом делителя и опорного напряжения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float</w:t>
      </w:r>
      <w:proofErr w:type="gram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rh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= (((ADC12MEM0/4095.0) *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HIH_ion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*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HIH_divisor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) -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HIH_zero_offset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) /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HIH_slope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;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 ADC12CTL0 = 0;          //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выключение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АЦП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 </w:t>
      </w: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return</w:t>
      </w:r>
      <w:proofErr w:type="gram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rh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;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>}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>// Получить значение тока потребления системы, А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float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INA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_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get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_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curr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(){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P</w:t>
      </w:r>
      <w:r w:rsidRPr="004F5FA4">
        <w:rPr>
          <w:rFonts w:ascii="Courier New" w:hAnsi="Courier New" w:cs="Courier New"/>
          <w:bCs/>
          <w:sz w:val="16"/>
          <w:szCs w:val="20"/>
        </w:rPr>
        <w:t>6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SEL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|=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BIT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1;          // выбор АЦП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1, к которому подключен датчик тока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CTL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1 =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SHP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+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CSTARTADD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_1; // таймер выборки и стартовый адрес преобразования -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MEM</w:t>
      </w:r>
      <w:r w:rsidRPr="004F5FA4">
        <w:rPr>
          <w:rFonts w:ascii="Courier New" w:hAnsi="Courier New" w:cs="Courier New"/>
          <w:bCs/>
          <w:sz w:val="16"/>
          <w:szCs w:val="20"/>
        </w:rPr>
        <w:t>1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// выбор опорного напряжения -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Vr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+ =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V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е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REF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+ = 3.3</w:t>
      </w:r>
      <w:proofErr w:type="gramStart"/>
      <w:r w:rsidRPr="004F5FA4">
        <w:rPr>
          <w:rFonts w:ascii="Courier New" w:hAnsi="Courier New" w:cs="Courier New"/>
          <w:bCs/>
          <w:sz w:val="16"/>
          <w:szCs w:val="20"/>
        </w:rPr>
        <w:t>В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,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Vr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- =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AVss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 = 0В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//    и входного канала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1 для ячейки памяти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MEM</w:t>
      </w:r>
      <w:r w:rsidRPr="004F5FA4">
        <w:rPr>
          <w:rFonts w:ascii="Courier New" w:hAnsi="Courier New" w:cs="Courier New"/>
          <w:bCs/>
          <w:sz w:val="16"/>
          <w:szCs w:val="20"/>
        </w:rPr>
        <w:t>1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MCTL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1 =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SREF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_3 +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INCH</w:t>
      </w:r>
      <w:r w:rsidRPr="004F5FA4">
        <w:rPr>
          <w:rFonts w:ascii="Courier New" w:hAnsi="Courier New" w:cs="Courier New"/>
          <w:bCs/>
          <w:sz w:val="16"/>
          <w:szCs w:val="20"/>
        </w:rPr>
        <w:t>_1;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CTL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0 =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ON</w:t>
      </w:r>
      <w:r w:rsidRPr="004F5FA4">
        <w:rPr>
          <w:rFonts w:ascii="Courier New" w:hAnsi="Courier New" w:cs="Courier New"/>
          <w:bCs/>
          <w:sz w:val="16"/>
          <w:szCs w:val="20"/>
        </w:rPr>
        <w:t>;    // включение АЦП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CTL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0 |=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ENC</w:t>
      </w:r>
      <w:r w:rsidRPr="004F5FA4">
        <w:rPr>
          <w:rFonts w:ascii="Courier New" w:hAnsi="Courier New" w:cs="Courier New"/>
          <w:bCs/>
          <w:sz w:val="16"/>
          <w:szCs w:val="20"/>
        </w:rPr>
        <w:t>;       // преобразование разрешено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CTL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0 |=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SC</w:t>
      </w:r>
      <w:r w:rsidRPr="004F5FA4">
        <w:rPr>
          <w:rFonts w:ascii="Courier New" w:hAnsi="Courier New" w:cs="Courier New"/>
          <w:bCs/>
          <w:sz w:val="16"/>
          <w:szCs w:val="20"/>
        </w:rPr>
        <w:t>;   // запуск преобразования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while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 ((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IFG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&amp;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BIT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1)==0); // ожидание результата преобразования АЦП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ADC</w:t>
      </w:r>
      <w:r w:rsidRPr="004F5FA4">
        <w:rPr>
          <w:rFonts w:ascii="Courier New" w:hAnsi="Courier New" w:cs="Courier New"/>
          <w:bCs/>
          <w:sz w:val="16"/>
          <w:szCs w:val="20"/>
        </w:rPr>
        <w:t>1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// пересчет результата преобразования АЦП в значение тока потребления системы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//    с учетом измерительного сопротивления и сопротивления нагрузки: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float</w:t>
      </w:r>
      <w:proofErr w:type="gram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curr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= (ADC12MEM1*3.3) / (4095.0 * INA_RS * INA_RL);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 ADC12CTL0 = 0;          //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выключение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АЦП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 </w:t>
      </w: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return</w:t>
      </w:r>
      <w:proofErr w:type="gram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curr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;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>}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C548BD">
        <w:rPr>
          <w:rFonts w:ascii="Courier New" w:hAnsi="Courier New" w:cs="Courier New"/>
          <w:bCs/>
          <w:sz w:val="16"/>
          <w:szCs w:val="20"/>
        </w:rPr>
        <w:t xml:space="preserve">// Получить значение сопротивления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</w:rPr>
        <w:t>подстроечного</w:t>
      </w:r>
      <w:proofErr w:type="spellEnd"/>
      <w:r w:rsidRPr="00C548BD">
        <w:rPr>
          <w:rFonts w:ascii="Courier New" w:hAnsi="Courier New" w:cs="Courier New"/>
          <w:bCs/>
          <w:sz w:val="16"/>
          <w:szCs w:val="20"/>
        </w:rPr>
        <w:t xml:space="preserve"> резистора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</w:t>
      </w:r>
      <w:r w:rsidRPr="00C548BD">
        <w:rPr>
          <w:rFonts w:ascii="Courier New" w:hAnsi="Courier New" w:cs="Courier New"/>
          <w:bCs/>
          <w:sz w:val="16"/>
          <w:szCs w:val="20"/>
        </w:rPr>
        <w:t>22, Ом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word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</w:t>
      </w:r>
      <w:r w:rsidRPr="004F5FA4">
        <w:rPr>
          <w:rFonts w:ascii="Courier New" w:hAnsi="Courier New" w:cs="Courier New"/>
          <w:bCs/>
          <w:sz w:val="16"/>
          <w:szCs w:val="20"/>
        </w:rPr>
        <w:t>22_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get</w:t>
      </w:r>
      <w:r w:rsidRPr="004F5FA4">
        <w:rPr>
          <w:rFonts w:ascii="Courier New" w:hAnsi="Courier New" w:cs="Courier New"/>
          <w:bCs/>
          <w:sz w:val="16"/>
          <w:szCs w:val="20"/>
        </w:rPr>
        <w:t>_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resistance</w:t>
      </w:r>
      <w:r w:rsidRPr="004F5FA4">
        <w:rPr>
          <w:rFonts w:ascii="Courier New" w:hAnsi="Courier New" w:cs="Courier New"/>
          <w:bCs/>
          <w:sz w:val="16"/>
          <w:szCs w:val="20"/>
        </w:rPr>
        <w:t>()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>{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P</w:t>
      </w:r>
      <w:r w:rsidRPr="004F5FA4">
        <w:rPr>
          <w:rFonts w:ascii="Courier New" w:hAnsi="Courier New" w:cs="Courier New"/>
          <w:bCs/>
          <w:sz w:val="16"/>
          <w:szCs w:val="20"/>
        </w:rPr>
        <w:t>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SEL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&amp;= </w:t>
      </w:r>
      <w:proofErr w:type="gramStart"/>
      <w:r w:rsidRPr="004F5FA4">
        <w:rPr>
          <w:rFonts w:ascii="Courier New" w:hAnsi="Courier New" w:cs="Courier New"/>
          <w:bCs/>
          <w:sz w:val="16"/>
          <w:szCs w:val="20"/>
        </w:rPr>
        <w:t>~(</w:t>
      </w:r>
      <w:proofErr w:type="spellStart"/>
      <w:proofErr w:type="gram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Rref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+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Rx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);            // функция ввода-вывода для ножек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P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2.4 и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P</w:t>
      </w:r>
      <w:r w:rsidRPr="004F5FA4">
        <w:rPr>
          <w:rFonts w:ascii="Courier New" w:hAnsi="Courier New" w:cs="Courier New"/>
          <w:bCs/>
          <w:sz w:val="16"/>
          <w:szCs w:val="20"/>
        </w:rPr>
        <w:t>2.5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word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Nref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 =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res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_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measure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(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Rref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);  // время разряда через опорный резистор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word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Nx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 =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res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_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measure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(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Rx</w:t>
      </w:r>
      <w:r w:rsidRPr="004F5FA4">
        <w:rPr>
          <w:rFonts w:ascii="Courier New" w:hAnsi="Courier New" w:cs="Courier New"/>
          <w:bCs/>
          <w:sz w:val="16"/>
          <w:szCs w:val="20"/>
        </w:rPr>
        <w:t>);      // время разряда через подстроечный резистор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return</w:t>
      </w:r>
      <w:proofErr w:type="gram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((100000*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Nx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)/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Nref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)-10000; // R22 = (100000 *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Nx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/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Nref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) - 10000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>}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// Измерение времени разряда конденсатора через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resistor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(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Rref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 или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Rx</w:t>
      </w:r>
      <w:r w:rsidRPr="004F5FA4">
        <w:rPr>
          <w:rFonts w:ascii="Courier New" w:hAnsi="Courier New" w:cs="Courier New"/>
          <w:bCs/>
          <w:sz w:val="16"/>
          <w:szCs w:val="20"/>
        </w:rPr>
        <w:t>)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word</w:t>
      </w:r>
      <w:proofErr w:type="gram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res_measure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(byte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Rpin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)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>{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P</w:t>
      </w:r>
      <w:r w:rsidRPr="004F5FA4">
        <w:rPr>
          <w:rFonts w:ascii="Courier New" w:hAnsi="Courier New" w:cs="Courier New"/>
          <w:bCs/>
          <w:sz w:val="16"/>
          <w:szCs w:val="20"/>
        </w:rPr>
        <w:t>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DIR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&amp;= ~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Rx</w:t>
      </w:r>
      <w:proofErr w:type="gramStart"/>
      <w:r w:rsidRPr="004F5FA4">
        <w:rPr>
          <w:rFonts w:ascii="Courier New" w:hAnsi="Courier New" w:cs="Courier New"/>
          <w:bCs/>
          <w:sz w:val="16"/>
          <w:szCs w:val="20"/>
        </w:rPr>
        <w:t>;  /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/ отключить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Rx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от конденсатора (направление - ввод)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// заряд конденсатора через опорный резистор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Rref</w:t>
      </w:r>
      <w:proofErr w:type="spellEnd"/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CAPD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= ~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Rref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>;   // отключение аналоговых сигналов от порта компаратора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P</w:t>
      </w:r>
      <w:r w:rsidRPr="004F5FA4">
        <w:rPr>
          <w:rFonts w:ascii="Courier New" w:hAnsi="Courier New" w:cs="Courier New"/>
          <w:bCs/>
          <w:sz w:val="16"/>
          <w:szCs w:val="20"/>
        </w:rPr>
        <w:t>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DIR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|=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Rref</w:t>
      </w:r>
      <w:proofErr w:type="spellEnd"/>
      <w:proofErr w:type="gramStart"/>
      <w:r w:rsidRPr="004F5FA4">
        <w:rPr>
          <w:rFonts w:ascii="Courier New" w:hAnsi="Courier New" w:cs="Courier New"/>
          <w:bCs/>
          <w:sz w:val="16"/>
          <w:szCs w:val="20"/>
        </w:rPr>
        <w:t>;  /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/ подключить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Rref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 к конденсатору (направление - на вывод)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P</w:t>
      </w:r>
      <w:r w:rsidRPr="004F5FA4">
        <w:rPr>
          <w:rFonts w:ascii="Courier New" w:hAnsi="Courier New" w:cs="Courier New"/>
          <w:bCs/>
          <w:sz w:val="16"/>
          <w:szCs w:val="20"/>
        </w:rPr>
        <w:t>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OUT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|=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Rref</w:t>
      </w:r>
      <w:proofErr w:type="spellEnd"/>
      <w:proofErr w:type="gramStart"/>
      <w:r w:rsidRPr="004F5FA4">
        <w:rPr>
          <w:rFonts w:ascii="Courier New" w:hAnsi="Courier New" w:cs="Courier New"/>
          <w:bCs/>
          <w:sz w:val="16"/>
          <w:szCs w:val="20"/>
        </w:rPr>
        <w:t>;  /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/ установка ножки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Rref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- заряд кондесатора 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TACCR</w:t>
      </w:r>
      <w:r w:rsidRPr="004F5FA4">
        <w:rPr>
          <w:rFonts w:ascii="Courier New" w:hAnsi="Courier New" w:cs="Courier New"/>
          <w:bCs/>
          <w:sz w:val="16"/>
          <w:szCs w:val="20"/>
        </w:rPr>
        <w:t>1 = 65000;     // время заряда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TACCTL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1 =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CCIE</w:t>
      </w:r>
      <w:r w:rsidRPr="004F5FA4">
        <w:rPr>
          <w:rFonts w:ascii="Courier New" w:hAnsi="Courier New" w:cs="Courier New"/>
          <w:bCs/>
          <w:sz w:val="16"/>
          <w:szCs w:val="20"/>
        </w:rPr>
        <w:t>;     // разрешить прерывания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// тактирование от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SMCLK</w:t>
      </w:r>
      <w:r w:rsidRPr="004F5FA4">
        <w:rPr>
          <w:rFonts w:ascii="Courier New" w:hAnsi="Courier New" w:cs="Courier New"/>
          <w:bCs/>
          <w:sz w:val="16"/>
          <w:szCs w:val="20"/>
        </w:rPr>
        <w:t>, делитель /4, очистка счетчика, непрерывный режим счета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TACTL = TASSEL_2 + ID_2 + TACLR + MC_2;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 LPM</w:t>
      </w:r>
      <w:r w:rsidRPr="004F5FA4">
        <w:rPr>
          <w:rFonts w:ascii="Courier New" w:hAnsi="Courier New" w:cs="Courier New"/>
          <w:bCs/>
          <w:sz w:val="16"/>
          <w:szCs w:val="20"/>
        </w:rPr>
        <w:t>0;            // перейти в режим пониженного потребления и ожидать прерывания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CACTL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2 =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P</w:t>
      </w:r>
      <w:r w:rsidRPr="004F5FA4">
        <w:rPr>
          <w:rFonts w:ascii="Courier New" w:hAnsi="Courier New" w:cs="Courier New"/>
          <w:bCs/>
          <w:sz w:val="16"/>
          <w:szCs w:val="20"/>
        </w:rPr>
        <w:t>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CA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0 |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CAF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; // вход компаратора подключается к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CA</w:t>
      </w:r>
      <w:r w:rsidRPr="004F5FA4">
        <w:rPr>
          <w:rFonts w:ascii="Courier New" w:hAnsi="Courier New" w:cs="Courier New"/>
          <w:bCs/>
          <w:sz w:val="16"/>
          <w:szCs w:val="20"/>
        </w:rPr>
        <w:t>0, вкл.выходного фильтра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// включение компаратора, опорное напр. 0.25*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Vcc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 прикладывается </w:t>
      </w:r>
      <w:proofErr w:type="gramStart"/>
      <w:r w:rsidRPr="004F5FA4">
        <w:rPr>
          <w:rFonts w:ascii="Courier New" w:hAnsi="Courier New" w:cs="Courier New"/>
          <w:bCs/>
          <w:sz w:val="16"/>
          <w:szCs w:val="20"/>
        </w:rPr>
        <w:t>к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 "-" 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CACTL1 = CARSEL+CAREF_1+CAON; 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 CAPD = </w:t>
      </w: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~(</w:t>
      </w:r>
      <w:proofErr w:type="gram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Rpin+CA0);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 P</w:t>
      </w:r>
      <w:r w:rsidRPr="004F5FA4">
        <w:rPr>
          <w:rFonts w:ascii="Courier New" w:hAnsi="Courier New" w:cs="Courier New"/>
          <w:bCs/>
          <w:sz w:val="16"/>
          <w:szCs w:val="20"/>
        </w:rPr>
        <w:t>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DIR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&amp;= ~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Rref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;     // отключить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Rref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 от конденсатора (направление - ввод)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P</w:t>
      </w:r>
      <w:r w:rsidRPr="004F5FA4">
        <w:rPr>
          <w:rFonts w:ascii="Courier New" w:hAnsi="Courier New" w:cs="Courier New"/>
          <w:bCs/>
          <w:sz w:val="16"/>
          <w:szCs w:val="20"/>
        </w:rPr>
        <w:t>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DIR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|=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Rpin</w:t>
      </w:r>
      <w:proofErr w:type="spellEnd"/>
      <w:proofErr w:type="gramStart"/>
      <w:r w:rsidRPr="004F5FA4">
        <w:rPr>
          <w:rFonts w:ascii="Courier New" w:hAnsi="Courier New" w:cs="Courier New"/>
          <w:bCs/>
          <w:sz w:val="16"/>
          <w:szCs w:val="20"/>
        </w:rPr>
        <w:t>;  /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/ будем разряжать через ножку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Rpin</w:t>
      </w:r>
      <w:proofErr w:type="spellEnd"/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P</w:t>
      </w:r>
      <w:r w:rsidRPr="004F5FA4">
        <w:rPr>
          <w:rFonts w:ascii="Courier New" w:hAnsi="Courier New" w:cs="Courier New"/>
          <w:bCs/>
          <w:sz w:val="16"/>
          <w:szCs w:val="20"/>
        </w:rPr>
        <w:t>2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OUT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&amp;= ~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Rpin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; // низкий уровень на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Rpin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 - разряд конденсатора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// захват по заднему фронту, входной сигнал -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CCI</w:t>
      </w:r>
      <w:r w:rsidRPr="004F5FA4">
        <w:rPr>
          <w:rFonts w:ascii="Courier New" w:hAnsi="Courier New" w:cs="Courier New"/>
          <w:bCs/>
          <w:sz w:val="16"/>
          <w:szCs w:val="20"/>
        </w:rPr>
        <w:t>1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B</w:t>
      </w:r>
      <w:r w:rsidRPr="004F5FA4">
        <w:rPr>
          <w:rFonts w:ascii="Courier New" w:hAnsi="Courier New" w:cs="Courier New"/>
          <w:bCs/>
          <w:sz w:val="16"/>
          <w:szCs w:val="20"/>
        </w:rPr>
        <w:t>, режим захвата, прерывания разрешены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TACCTL1 = CM_2+CCIS_1+CAP+CCIE;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 TACTL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|=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TACLR</w:t>
      </w:r>
      <w:r w:rsidRPr="004F5FA4">
        <w:rPr>
          <w:rFonts w:ascii="Courier New" w:hAnsi="Courier New" w:cs="Courier New"/>
          <w:bCs/>
          <w:sz w:val="16"/>
          <w:szCs w:val="20"/>
        </w:rPr>
        <w:t>;                  // сбросить счетчик таймера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LPM</w:t>
      </w:r>
      <w:r w:rsidRPr="004F5FA4">
        <w:rPr>
          <w:rFonts w:ascii="Courier New" w:hAnsi="Courier New" w:cs="Courier New"/>
          <w:bCs/>
          <w:sz w:val="16"/>
          <w:szCs w:val="20"/>
        </w:rPr>
        <w:t>0;            // перейти в режим пониженного потребления и ожидать прерывания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TACTL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= 0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x</w:t>
      </w:r>
      <w:r w:rsidRPr="004F5FA4">
        <w:rPr>
          <w:rFonts w:ascii="Courier New" w:hAnsi="Courier New" w:cs="Courier New"/>
          <w:bCs/>
          <w:sz w:val="16"/>
          <w:szCs w:val="20"/>
        </w:rPr>
        <w:t>00;       // остановить таймер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CACTL</w:t>
      </w:r>
      <w:r w:rsidRPr="004F5FA4">
        <w:rPr>
          <w:rFonts w:ascii="Courier New" w:hAnsi="Courier New" w:cs="Courier New"/>
          <w:bCs/>
          <w:sz w:val="16"/>
          <w:szCs w:val="20"/>
        </w:rPr>
        <w:t>1 = 0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x</w:t>
      </w:r>
      <w:r w:rsidRPr="004F5FA4">
        <w:rPr>
          <w:rFonts w:ascii="Courier New" w:hAnsi="Courier New" w:cs="Courier New"/>
          <w:bCs/>
          <w:sz w:val="16"/>
          <w:szCs w:val="20"/>
        </w:rPr>
        <w:t>00;      // отключить компаратор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CAPD</w:t>
      </w:r>
      <w:r w:rsidRPr="004F5FA4">
        <w:rPr>
          <w:rFonts w:ascii="Courier New" w:hAnsi="Courier New" w:cs="Courier New"/>
          <w:bCs/>
          <w:sz w:val="16"/>
          <w:szCs w:val="20"/>
        </w:rPr>
        <w:t xml:space="preserve"> = 0;           // включить входные буферы компаратора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 xml:space="preserve">  </w:t>
      </w:r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return</w:t>
      </w:r>
      <w:proofErr w:type="gramEnd"/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TACCR</w:t>
      </w:r>
      <w:r w:rsidRPr="004F5FA4">
        <w:rPr>
          <w:rFonts w:ascii="Courier New" w:hAnsi="Courier New" w:cs="Courier New"/>
          <w:bCs/>
          <w:sz w:val="16"/>
          <w:szCs w:val="20"/>
        </w:rPr>
        <w:t>1;      // возвращаем значение счетчика таймера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>}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>// обработчик прерываний от таймера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>#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pragma</w:t>
      </w:r>
      <w:proofErr w:type="spellEnd"/>
      <w:r w:rsidRPr="004F5FA4">
        <w:rPr>
          <w:rFonts w:ascii="Courier New" w:hAnsi="Courier New" w:cs="Courier New"/>
          <w:bCs/>
          <w:sz w:val="16"/>
          <w:szCs w:val="20"/>
        </w:rPr>
        <w:t xml:space="preserve"> 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vector</w:t>
      </w:r>
      <w:r w:rsidRPr="004F5FA4">
        <w:rPr>
          <w:rFonts w:ascii="Courier New" w:hAnsi="Courier New" w:cs="Courier New"/>
          <w:bCs/>
          <w:sz w:val="16"/>
          <w:szCs w:val="20"/>
        </w:rPr>
        <w:t>=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TIMERA</w:t>
      </w:r>
      <w:r w:rsidRPr="004F5FA4">
        <w:rPr>
          <w:rFonts w:ascii="Courier New" w:hAnsi="Courier New" w:cs="Courier New"/>
          <w:bCs/>
          <w:sz w:val="16"/>
          <w:szCs w:val="20"/>
        </w:rPr>
        <w:t>1_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VECTOR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lastRenderedPageBreak/>
        <w:t xml:space="preserve">__interrupt void </w:t>
      </w:r>
      <w:proofErr w:type="spellStart"/>
      <w:proofErr w:type="gram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isrTIMERA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(</w:t>
      </w:r>
      <w:proofErr w:type="gram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void)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{</w:t>
      </w:r>
    </w:p>
    <w:p w:rsidR="00C548BD" w:rsidRPr="00C548BD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  <w:lang w:val="en-US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 LPM0_EXIT;                                //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выход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</w:t>
      </w:r>
      <w:proofErr w:type="spellStart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>из</w:t>
      </w:r>
      <w:proofErr w:type="spellEnd"/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LPM0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C548BD">
        <w:rPr>
          <w:rFonts w:ascii="Courier New" w:hAnsi="Courier New" w:cs="Courier New"/>
          <w:bCs/>
          <w:sz w:val="16"/>
          <w:szCs w:val="20"/>
          <w:lang w:val="en-US"/>
        </w:rPr>
        <w:t xml:space="preserve">  TACCTL</w:t>
      </w:r>
      <w:r w:rsidRPr="004F5FA4">
        <w:rPr>
          <w:rFonts w:ascii="Courier New" w:hAnsi="Courier New" w:cs="Courier New"/>
          <w:bCs/>
          <w:sz w:val="16"/>
          <w:szCs w:val="20"/>
        </w:rPr>
        <w:t>1 &amp;= ~</w:t>
      </w:r>
      <w:r w:rsidRPr="00C548BD">
        <w:rPr>
          <w:rFonts w:ascii="Courier New" w:hAnsi="Courier New" w:cs="Courier New"/>
          <w:bCs/>
          <w:sz w:val="16"/>
          <w:szCs w:val="20"/>
          <w:lang w:val="en-US"/>
        </w:rPr>
        <w:t>CCIFG</w:t>
      </w:r>
      <w:r w:rsidRPr="004F5FA4">
        <w:rPr>
          <w:rFonts w:ascii="Courier New" w:hAnsi="Courier New" w:cs="Courier New"/>
          <w:bCs/>
          <w:sz w:val="16"/>
          <w:szCs w:val="20"/>
        </w:rPr>
        <w:t>;                        // очистка флага прерывания</w:t>
      </w:r>
    </w:p>
    <w:p w:rsidR="00C548BD" w:rsidRPr="004F5FA4" w:rsidRDefault="00C548BD" w:rsidP="00C548BD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  <w:r w:rsidRPr="004F5FA4">
        <w:rPr>
          <w:rFonts w:ascii="Courier New" w:hAnsi="Courier New" w:cs="Courier New"/>
          <w:bCs/>
          <w:sz w:val="16"/>
          <w:szCs w:val="20"/>
        </w:rPr>
        <w:t>}</w:t>
      </w:r>
    </w:p>
    <w:p w:rsidR="009A5E4A" w:rsidRPr="004F5FA4" w:rsidRDefault="009A5E4A" w:rsidP="00EE13D1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</w:p>
    <w:p w:rsidR="009A5E4A" w:rsidRPr="004F5FA4" w:rsidRDefault="009A5E4A" w:rsidP="00EE13D1">
      <w:pPr>
        <w:spacing w:line="276" w:lineRule="auto"/>
        <w:rPr>
          <w:rFonts w:ascii="Courier New" w:hAnsi="Courier New" w:cs="Courier New"/>
          <w:bCs/>
          <w:sz w:val="16"/>
          <w:szCs w:val="20"/>
        </w:rPr>
      </w:pPr>
    </w:p>
    <w:p w:rsidR="00C548BD" w:rsidRPr="00C548BD" w:rsidRDefault="00CC0C13" w:rsidP="00EE13D1">
      <w:pPr>
        <w:spacing w:line="276" w:lineRule="auto"/>
        <w:rPr>
          <w:noProof/>
          <w:sz w:val="24"/>
        </w:rPr>
      </w:pPr>
      <w:r w:rsidRPr="00C548BD">
        <w:rPr>
          <w:rFonts w:cs="Times New Roman"/>
          <w:b/>
          <w:bCs/>
          <w:sz w:val="24"/>
          <w:szCs w:val="28"/>
        </w:rPr>
        <w:t xml:space="preserve">Полученные результаты: </w:t>
      </w:r>
      <w:r w:rsidR="00C548BD">
        <w:rPr>
          <w:sz w:val="24"/>
        </w:rPr>
        <w:t>Разработанная программа обеспечивает</w:t>
      </w:r>
      <w:r w:rsidR="00C548BD" w:rsidRPr="00EE13D1">
        <w:rPr>
          <w:sz w:val="24"/>
        </w:rPr>
        <w:t xml:space="preserve"> измерение  сопротивления  переменного  резистора  и  выводит рассчитанное значение на ЖКИ.</w:t>
      </w:r>
    </w:p>
    <w:p w:rsidR="00CC0C13" w:rsidRPr="00C548BD" w:rsidRDefault="00CC0C13" w:rsidP="00EE13D1">
      <w:pPr>
        <w:spacing w:line="276" w:lineRule="auto"/>
        <w:rPr>
          <w:rFonts w:cs="Times New Roman"/>
          <w:sz w:val="24"/>
          <w:szCs w:val="28"/>
        </w:rPr>
      </w:pPr>
    </w:p>
    <w:p w:rsidR="007B25AC" w:rsidRPr="00C548BD" w:rsidRDefault="00DC092A" w:rsidP="00EE13D1">
      <w:pPr>
        <w:spacing w:line="276" w:lineRule="auto"/>
        <w:rPr>
          <w:rFonts w:cs="Times New Roman"/>
          <w:sz w:val="24"/>
          <w:szCs w:val="28"/>
        </w:rPr>
      </w:pPr>
      <w:r w:rsidRPr="00C548BD">
        <w:rPr>
          <w:rFonts w:cs="Times New Roman"/>
          <w:b/>
          <w:bCs/>
          <w:sz w:val="24"/>
          <w:szCs w:val="28"/>
        </w:rPr>
        <w:t xml:space="preserve">Выводы: </w:t>
      </w:r>
      <w:r w:rsidR="00C548BD">
        <w:rPr>
          <w:sz w:val="24"/>
        </w:rPr>
        <w:t>изучил</w:t>
      </w:r>
      <w:r w:rsidR="00C548BD" w:rsidRPr="00EE13D1">
        <w:rPr>
          <w:sz w:val="24"/>
        </w:rPr>
        <w:t xml:space="preserve"> принципы  разработки  процедур  обработки прерываний  в  микроконтр</w:t>
      </w:r>
      <w:r w:rsidR="00C548BD">
        <w:rPr>
          <w:sz w:val="24"/>
        </w:rPr>
        <w:t>оллере  MSP430F1xxx,  ознакомил</w:t>
      </w:r>
      <w:r w:rsidR="00C548BD" w:rsidRPr="00EE13D1">
        <w:rPr>
          <w:sz w:val="24"/>
        </w:rPr>
        <w:t>ся  с  принципами функционирования встроенных в микроконтроллер 16 – разрядных таймеров-счетчиков и компаратора для измерения сопротивления резистивного датчика.</w:t>
      </w:r>
    </w:p>
    <w:sectPr w:rsidR="007B25AC" w:rsidRPr="00C548BD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32E" w:rsidRDefault="0032032E" w:rsidP="00E6068E">
      <w:pPr>
        <w:spacing w:line="240" w:lineRule="auto"/>
      </w:pPr>
      <w:r>
        <w:separator/>
      </w:r>
    </w:p>
  </w:endnote>
  <w:endnote w:type="continuationSeparator" w:id="0">
    <w:p w:rsidR="0032032E" w:rsidRDefault="0032032E" w:rsidP="00E606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32E" w:rsidRDefault="0032032E" w:rsidP="00E6068E">
      <w:pPr>
        <w:spacing w:line="240" w:lineRule="auto"/>
      </w:pPr>
      <w:r>
        <w:separator/>
      </w:r>
    </w:p>
  </w:footnote>
  <w:footnote w:type="continuationSeparator" w:id="0">
    <w:p w:rsidR="0032032E" w:rsidRDefault="0032032E" w:rsidP="00E606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C5EA9"/>
    <w:multiLevelType w:val="hybridMultilevel"/>
    <w:tmpl w:val="6BC01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stylePaneFormatFilter w:val="10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1B6B"/>
    <w:rsid w:val="00041B5F"/>
    <w:rsid w:val="00065426"/>
    <w:rsid w:val="00094B60"/>
    <w:rsid w:val="00147C0E"/>
    <w:rsid w:val="001C3C09"/>
    <w:rsid w:val="001F5126"/>
    <w:rsid w:val="0032032E"/>
    <w:rsid w:val="003E6163"/>
    <w:rsid w:val="004F1E7F"/>
    <w:rsid w:val="004F5FA4"/>
    <w:rsid w:val="0056702E"/>
    <w:rsid w:val="005705D3"/>
    <w:rsid w:val="00571BE4"/>
    <w:rsid w:val="00586654"/>
    <w:rsid w:val="00586F53"/>
    <w:rsid w:val="00595428"/>
    <w:rsid w:val="006428D9"/>
    <w:rsid w:val="00680B41"/>
    <w:rsid w:val="006B1317"/>
    <w:rsid w:val="00746ABA"/>
    <w:rsid w:val="007B1128"/>
    <w:rsid w:val="007B25AC"/>
    <w:rsid w:val="007E5EB7"/>
    <w:rsid w:val="00831B6B"/>
    <w:rsid w:val="008E2995"/>
    <w:rsid w:val="00907169"/>
    <w:rsid w:val="0096188F"/>
    <w:rsid w:val="009A5E4A"/>
    <w:rsid w:val="009E4CB0"/>
    <w:rsid w:val="00A11EEB"/>
    <w:rsid w:val="00AA05A5"/>
    <w:rsid w:val="00B05D27"/>
    <w:rsid w:val="00B110DE"/>
    <w:rsid w:val="00B36A2B"/>
    <w:rsid w:val="00B568FE"/>
    <w:rsid w:val="00BC7E27"/>
    <w:rsid w:val="00C548BD"/>
    <w:rsid w:val="00CC0C13"/>
    <w:rsid w:val="00D701C2"/>
    <w:rsid w:val="00D83A69"/>
    <w:rsid w:val="00D913C1"/>
    <w:rsid w:val="00DA4E5D"/>
    <w:rsid w:val="00DC092A"/>
    <w:rsid w:val="00E2083A"/>
    <w:rsid w:val="00E6068E"/>
    <w:rsid w:val="00EE13D1"/>
    <w:rsid w:val="00EE3B3A"/>
    <w:rsid w:val="00F30A20"/>
    <w:rsid w:val="00F83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6068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068E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E6068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6068E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</Template>
  <TotalTime>98</TotalTime>
  <Pages>1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Владислав</cp:lastModifiedBy>
  <cp:revision>10</cp:revision>
  <cp:lastPrinted>2020-02-21T20:28:00Z</cp:lastPrinted>
  <dcterms:created xsi:type="dcterms:W3CDTF">2020-05-16T05:22:00Z</dcterms:created>
  <dcterms:modified xsi:type="dcterms:W3CDTF">2021-03-01T09:30:00Z</dcterms:modified>
</cp:coreProperties>
</file>